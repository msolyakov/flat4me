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3C3" w:rsidRPr="00717A8E" w:rsidRDefault="002573C3" w:rsidP="002573C3">
      <w:pPr>
        <w:rPr>
          <w:noProof/>
          <w:vanish/>
          <w:lang w:eastAsia="es-AR"/>
          <w:specVanish/>
        </w:rPr>
      </w:pPr>
    </w:p>
    <w:p w:rsidR="002573C3" w:rsidRPr="00D54414" w:rsidRDefault="002573C3" w:rsidP="002573C3">
      <w:pPr>
        <w:rPr>
          <w:rFonts w:ascii="Arial Black" w:hAnsi="Arial Black"/>
          <w:noProof/>
          <w:sz w:val="52"/>
          <w:highlight w:val="yellow"/>
        </w:rPr>
      </w:pPr>
      <w:r>
        <w:rPr>
          <w:rFonts w:ascii="Arial Black" w:hAnsi="Arial Black"/>
          <w:noProof/>
          <w:sz w:val="52"/>
          <w:highlight w:val="yellow"/>
        </w:rPr>
        <w:t xml:space="preserve"> </w:t>
      </w:r>
    </w:p>
    <w:p w:rsidR="002573C3" w:rsidRPr="00D54414" w:rsidRDefault="002573C3" w:rsidP="002573C3">
      <w:pPr>
        <w:rPr>
          <w:rFonts w:ascii="Arial Black" w:hAnsi="Arial Black"/>
          <w:noProof/>
          <w:sz w:val="52"/>
          <w:highlight w:val="yellow"/>
        </w:rPr>
      </w:pPr>
    </w:p>
    <w:p w:rsidR="002573C3" w:rsidRPr="00D54414" w:rsidRDefault="002573C3" w:rsidP="002573C3">
      <w:pPr>
        <w:rPr>
          <w:rFonts w:ascii="Arial Black" w:hAnsi="Arial Black"/>
          <w:noProof/>
          <w:sz w:val="52"/>
          <w:highlight w:val="yellow"/>
        </w:rPr>
      </w:pPr>
    </w:p>
    <w:p w:rsidR="002573C3" w:rsidRPr="00D54414" w:rsidRDefault="002573C3" w:rsidP="002573C3">
      <w:pPr>
        <w:pStyle w:val="HOLTitle1"/>
        <w:rPr>
          <w:noProof/>
        </w:rPr>
      </w:pPr>
      <w:r w:rsidRPr="00D54414">
        <w:rPr>
          <w:noProof/>
        </w:rPr>
        <w:t>Hands-On Lab</w:t>
      </w:r>
    </w:p>
    <w:p w:rsidR="002573C3" w:rsidRPr="00D54414" w:rsidRDefault="0074111B" w:rsidP="002573C3">
      <w:pPr>
        <w:pStyle w:val="HOLDescription"/>
        <w:rPr>
          <w:rFonts w:ascii="Arial Narrow" w:hAnsi="Arial Narrow"/>
          <w:noProof/>
          <w:sz w:val="56"/>
          <w:szCs w:val="56"/>
          <w:lang w:val="en-US"/>
        </w:rPr>
      </w:pPr>
      <w:r>
        <w:rPr>
          <w:rFonts w:ascii="Arial Narrow" w:hAnsi="Arial Narrow"/>
          <w:noProof/>
          <w:sz w:val="56"/>
          <w:szCs w:val="56"/>
          <w:lang w:val="en-US"/>
        </w:rPr>
        <w:t>Introduction to State Machine</w:t>
      </w:r>
    </w:p>
    <w:p w:rsidR="002573C3" w:rsidRDefault="002573C3" w:rsidP="002573C3">
      <w:pPr>
        <w:spacing w:after="0" w:line="240" w:lineRule="auto"/>
        <w:rPr>
          <w:rFonts w:ascii="Arial" w:eastAsia="Batang" w:hAnsi="Arial" w:cs="Times New Roman"/>
          <w:noProof/>
          <w:sz w:val="20"/>
          <w:szCs w:val="24"/>
          <w:lang w:eastAsia="ko-KR"/>
        </w:rPr>
      </w:pPr>
    </w:p>
    <w:p w:rsidR="001835C9" w:rsidRDefault="001835C9" w:rsidP="002573C3">
      <w:pPr>
        <w:spacing w:after="0" w:line="240" w:lineRule="auto"/>
        <w:rPr>
          <w:rFonts w:ascii="Arial" w:eastAsia="Batang" w:hAnsi="Arial" w:cs="Times New Roman"/>
          <w:noProof/>
          <w:sz w:val="20"/>
          <w:szCs w:val="24"/>
          <w:lang w:eastAsia="ko-KR"/>
        </w:rPr>
      </w:pPr>
    </w:p>
    <w:p w:rsidR="001835C9" w:rsidRDefault="001835C9" w:rsidP="001835C9">
      <w:pPr>
        <w:pStyle w:val="Bodynoindent"/>
        <w:rPr>
          <w:noProof/>
        </w:rPr>
      </w:pPr>
      <w:r>
        <w:rPr>
          <w:noProof/>
        </w:rPr>
        <w:t>Lab version:</w:t>
      </w:r>
      <w:r w:rsidRPr="001835C9">
        <w:rPr>
          <w:noProof/>
        </w:rPr>
        <w:t xml:space="preserve"> </w:t>
      </w:r>
      <w:r w:rsidR="00640798">
        <w:rPr>
          <w:noProof/>
        </w:rPr>
        <w:tab/>
      </w:r>
      <w:r w:rsidR="00640798">
        <w:rPr>
          <w:noProof/>
        </w:rPr>
        <w:tab/>
        <w:t>1.0.1</w:t>
      </w:r>
    </w:p>
    <w:p w:rsidR="001835C9" w:rsidRPr="00D54414" w:rsidRDefault="001835C9" w:rsidP="001835C9">
      <w:pPr>
        <w:spacing w:after="0" w:line="240" w:lineRule="auto"/>
        <w:rPr>
          <w:rFonts w:ascii="Arial" w:eastAsia="Batang" w:hAnsi="Arial" w:cs="Times New Roman"/>
          <w:noProof/>
          <w:sz w:val="20"/>
          <w:szCs w:val="24"/>
          <w:lang w:eastAsia="ko-KR"/>
        </w:rPr>
      </w:pPr>
      <w:r w:rsidRPr="001835C9">
        <w:rPr>
          <w:rFonts w:ascii="Arial" w:eastAsia="Batang" w:hAnsi="Arial" w:cs="Times New Roman"/>
          <w:noProof/>
          <w:szCs w:val="20"/>
          <w:lang w:eastAsia="ko-KR"/>
        </w:rPr>
        <w:t>Last updated:</w:t>
      </w:r>
      <w:r>
        <w:rPr>
          <w:rFonts w:ascii="Arial" w:eastAsia="Batang" w:hAnsi="Arial" w:cs="Times New Roman"/>
          <w:noProof/>
          <w:szCs w:val="20"/>
          <w:lang w:eastAsia="ko-KR"/>
        </w:rPr>
        <w:tab/>
      </w:r>
      <w:r>
        <w:rPr>
          <w:rFonts w:ascii="Arial" w:eastAsia="Batang" w:hAnsi="Arial" w:cs="Times New Roman"/>
          <w:noProof/>
          <w:szCs w:val="20"/>
          <w:lang w:eastAsia="ko-KR"/>
        </w:rPr>
        <w:tab/>
      </w:r>
      <w:r w:rsidR="00090860" w:rsidRPr="001835C9">
        <w:rPr>
          <w:rFonts w:ascii="Arial" w:eastAsia="Batang" w:hAnsi="Arial" w:cs="Times New Roman"/>
          <w:noProof/>
          <w:szCs w:val="20"/>
          <w:lang w:eastAsia="ko-KR"/>
        </w:rPr>
        <w:fldChar w:fldCharType="begin"/>
      </w:r>
      <w:r w:rsidRPr="001835C9">
        <w:rPr>
          <w:rFonts w:ascii="Arial" w:eastAsia="Batang" w:hAnsi="Arial" w:cs="Times New Roman"/>
          <w:noProof/>
          <w:szCs w:val="20"/>
          <w:lang w:eastAsia="ko-KR"/>
        </w:rPr>
        <w:instrText xml:space="preserve"> DATE \@ "M/d/yyyy" </w:instrText>
      </w:r>
      <w:r w:rsidR="00090860" w:rsidRPr="001835C9">
        <w:rPr>
          <w:rFonts w:ascii="Arial" w:eastAsia="Batang" w:hAnsi="Arial" w:cs="Times New Roman"/>
          <w:noProof/>
          <w:szCs w:val="20"/>
          <w:lang w:eastAsia="ko-KR"/>
        </w:rPr>
        <w:fldChar w:fldCharType="separate"/>
      </w:r>
      <w:r w:rsidR="00640798">
        <w:rPr>
          <w:rFonts w:ascii="Arial" w:eastAsia="Batang" w:hAnsi="Arial" w:cs="Times New Roman"/>
          <w:noProof/>
          <w:szCs w:val="20"/>
          <w:lang w:eastAsia="ko-KR"/>
        </w:rPr>
        <w:t>4/22/2011</w:t>
      </w:r>
      <w:r w:rsidR="00090860" w:rsidRPr="001835C9">
        <w:rPr>
          <w:rFonts w:ascii="Arial" w:eastAsia="Batang" w:hAnsi="Arial" w:cs="Times New Roman"/>
          <w:noProof/>
          <w:szCs w:val="20"/>
          <w:lang w:eastAsia="ko-KR"/>
        </w:rPr>
        <w:fldChar w:fldCharType="end"/>
      </w:r>
    </w:p>
    <w:p w:rsidR="001835C9" w:rsidRPr="001835C9" w:rsidRDefault="001835C9" w:rsidP="002573C3">
      <w:pPr>
        <w:spacing w:after="0" w:line="240" w:lineRule="auto"/>
        <w:rPr>
          <w:rFonts w:ascii="Arial" w:eastAsia="Batang" w:hAnsi="Arial" w:cs="Times New Roman"/>
          <w:noProof/>
          <w:szCs w:val="20"/>
          <w:lang w:eastAsia="ko-KR"/>
        </w:rPr>
      </w:pPr>
    </w:p>
    <w:p w:rsidR="002573C3" w:rsidRPr="00D54414" w:rsidRDefault="002573C3" w:rsidP="002573C3">
      <w:pPr>
        <w:spacing w:after="0" w:line="240" w:lineRule="auto"/>
        <w:rPr>
          <w:rFonts w:ascii="Arial" w:eastAsia="Batang" w:hAnsi="Arial" w:cs="Times New Roman"/>
          <w:noProof/>
          <w:sz w:val="20"/>
          <w:szCs w:val="24"/>
          <w:lang w:eastAsia="ko-KR"/>
        </w:rPr>
      </w:pPr>
    </w:p>
    <w:p w:rsidR="002573C3" w:rsidRPr="00D54414" w:rsidRDefault="00640798" w:rsidP="002573C3">
      <w:pPr>
        <w:spacing w:after="0" w:line="240" w:lineRule="auto"/>
        <w:rPr>
          <w:rFonts w:ascii="Arial" w:eastAsia="Batang" w:hAnsi="Arial" w:cs="Times New Roman"/>
          <w:noProof/>
          <w:sz w:val="20"/>
          <w:szCs w:val="24"/>
          <w:lang w:eastAsia="ko-KR"/>
        </w:rPr>
      </w:pPr>
      <w:r>
        <w:rPr>
          <w:rFonts w:ascii="Arial" w:eastAsia="Batang" w:hAnsi="Arial" w:cs="Times New Roman"/>
          <w:noProof/>
          <w:sz w:val="20"/>
          <w:szCs w:val="24"/>
          <w:lang w:eastAsia="ko-KR"/>
        </w:rPr>
        <w:t xml:space="preserve">Download the </w:t>
      </w:r>
      <w:hyperlink r:id="rId10" w:history="1">
        <w:r w:rsidRPr="00640798">
          <w:rPr>
            <w:rStyle w:val="Hyperlink"/>
            <w:rFonts w:ascii="Arial" w:eastAsia="Batang" w:hAnsi="Arial"/>
            <w:noProof/>
            <w:sz w:val="20"/>
            <w:szCs w:val="24"/>
            <w:lang w:eastAsia="ko-KR"/>
          </w:rPr>
          <w:t>latest version</w:t>
        </w:r>
      </w:hyperlink>
      <w:r>
        <w:rPr>
          <w:rFonts w:ascii="Arial" w:eastAsia="Batang" w:hAnsi="Arial" w:cs="Times New Roman"/>
          <w:noProof/>
          <w:sz w:val="20"/>
          <w:szCs w:val="24"/>
          <w:lang w:eastAsia="ko-KR"/>
        </w:rPr>
        <w:t xml:space="preserve"> of this lab </w:t>
      </w:r>
    </w:p>
    <w:p w:rsidR="002573C3" w:rsidRPr="00D54414" w:rsidRDefault="002573C3" w:rsidP="002573C3">
      <w:pPr>
        <w:spacing w:after="0" w:line="240" w:lineRule="auto"/>
        <w:rPr>
          <w:rFonts w:ascii="Arial" w:eastAsia="Batang" w:hAnsi="Arial" w:cs="Times New Roman"/>
          <w:noProof/>
          <w:sz w:val="20"/>
          <w:szCs w:val="24"/>
          <w:lang w:eastAsia="ko-KR"/>
        </w:rPr>
      </w:pPr>
    </w:p>
    <w:p w:rsidR="002573C3" w:rsidRPr="00D54414" w:rsidRDefault="002573C3" w:rsidP="002573C3">
      <w:pPr>
        <w:spacing w:after="0" w:line="240" w:lineRule="auto"/>
        <w:rPr>
          <w:rFonts w:ascii="Arial" w:eastAsia="Batang" w:hAnsi="Arial" w:cs="Times New Roman"/>
          <w:noProof/>
          <w:sz w:val="20"/>
          <w:szCs w:val="24"/>
          <w:lang w:eastAsia="ko-KR"/>
        </w:rPr>
      </w:pPr>
    </w:p>
    <w:p w:rsidR="002573C3" w:rsidRPr="00D54414" w:rsidRDefault="002573C3" w:rsidP="002573C3">
      <w:pPr>
        <w:spacing w:after="0" w:line="240" w:lineRule="auto"/>
        <w:rPr>
          <w:rFonts w:ascii="Arial" w:eastAsia="Batang" w:hAnsi="Arial" w:cs="Times New Roman"/>
          <w:noProof/>
          <w:sz w:val="20"/>
          <w:szCs w:val="24"/>
          <w:lang w:eastAsia="ko-KR"/>
        </w:rPr>
      </w:pPr>
    </w:p>
    <w:p w:rsidR="002573C3" w:rsidRPr="00D54414" w:rsidRDefault="002573C3" w:rsidP="002573C3">
      <w:pPr>
        <w:spacing w:after="0" w:line="240" w:lineRule="auto"/>
        <w:rPr>
          <w:rFonts w:ascii="Arial" w:eastAsia="Batang" w:hAnsi="Arial" w:cs="Times New Roman"/>
          <w:noProof/>
          <w:sz w:val="20"/>
          <w:szCs w:val="24"/>
          <w:lang w:eastAsia="ko-KR"/>
        </w:rPr>
      </w:pPr>
    </w:p>
    <w:p w:rsidR="002573C3" w:rsidRPr="00D54414" w:rsidRDefault="002573C3" w:rsidP="002573C3">
      <w:pPr>
        <w:spacing w:after="0" w:line="240" w:lineRule="auto"/>
        <w:rPr>
          <w:rFonts w:ascii="Arial" w:eastAsia="Batang" w:hAnsi="Arial" w:cs="Times New Roman"/>
          <w:noProof/>
          <w:sz w:val="20"/>
          <w:szCs w:val="24"/>
          <w:lang w:eastAsia="ko-KR"/>
        </w:rPr>
      </w:pPr>
    </w:p>
    <w:p w:rsidR="002573C3" w:rsidRDefault="0074111B" w:rsidP="002573C3">
      <w:pPr>
        <w:rPr>
          <w:noProof/>
        </w:rPr>
      </w:pPr>
      <w:r>
        <w:rPr>
          <w:noProof/>
          <w:lang w:bidi="ar-SA"/>
        </w:rPr>
        <w:drawing>
          <wp:inline distT="0" distB="0" distL="0" distR="0" wp14:anchorId="0F295D67" wp14:editId="40F0FE7A">
            <wp:extent cx="4914900" cy="923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WF_rgb.png"/>
                    <pic:cNvPicPr/>
                  </pic:nvPicPr>
                  <pic:blipFill>
                    <a:blip r:embed="rId11">
                      <a:extLst>
                        <a:ext uri="{28A0092B-C50C-407E-A947-70E740481C1C}">
                          <a14:useLocalDpi xmlns:a14="http://schemas.microsoft.com/office/drawing/2010/main" val="0"/>
                        </a:ext>
                      </a:extLst>
                    </a:blip>
                    <a:stretch>
                      <a:fillRect/>
                    </a:stretch>
                  </pic:blipFill>
                  <pic:spPr>
                    <a:xfrm>
                      <a:off x="0" y="0"/>
                      <a:ext cx="4914900" cy="923925"/>
                    </a:xfrm>
                    <a:prstGeom prst="rect">
                      <a:avLst/>
                    </a:prstGeom>
                  </pic:spPr>
                </pic:pic>
              </a:graphicData>
            </a:graphic>
          </wp:inline>
        </w:drawing>
      </w:r>
    </w:p>
    <w:p w:rsidR="00F6065B" w:rsidRDefault="002573C3" w:rsidP="002573C3">
      <w:pPr>
        <w:pStyle w:val="TOC1"/>
      </w:pPr>
      <w:r w:rsidRPr="00D54414">
        <w:br w:type="page"/>
      </w:r>
      <w:bookmarkStart w:id="0" w:name="_Toc168302996"/>
      <w:bookmarkStart w:id="1" w:name="_Toc168399728"/>
      <w:r w:rsidRPr="00D54414">
        <w:lastRenderedPageBreak/>
        <w:t>Contents</w:t>
      </w:r>
      <w:bookmarkEnd w:id="0"/>
      <w:bookmarkEnd w:id="1"/>
      <w:r w:rsidR="00090860">
        <w:fldChar w:fldCharType="begin"/>
      </w:r>
      <w:r>
        <w:instrText xml:space="preserve">  </w:instrText>
      </w:r>
      <w:r w:rsidR="00090860">
        <w:fldChar w:fldCharType="end"/>
      </w:r>
      <w:r w:rsidR="00090860" w:rsidRPr="00D54414">
        <w:rPr>
          <w:caps w:val="0"/>
        </w:rPr>
        <w:fldChar w:fldCharType="begin"/>
      </w:r>
      <w:r w:rsidRPr="00D54414">
        <w:instrText xml:space="preserve"> TOC \h \z \t "Heading 3,2,pp Topic,1,PP Procedure start,3" </w:instrText>
      </w:r>
      <w:r w:rsidR="00090860" w:rsidRPr="00D54414">
        <w:rPr>
          <w:caps w:val="0"/>
        </w:rPr>
        <w:fldChar w:fldCharType="separate"/>
      </w:r>
    </w:p>
    <w:p w:rsidR="00F6065B" w:rsidRDefault="00E63B77">
      <w:pPr>
        <w:pStyle w:val="TOC1"/>
        <w:rPr>
          <w:rFonts w:asciiTheme="minorHAnsi" w:eastAsiaTheme="minorEastAsia" w:hAnsiTheme="minorHAnsi" w:cstheme="minorBidi"/>
          <w:b w:val="0"/>
          <w:bCs w:val="0"/>
          <w:caps w:val="0"/>
          <w:sz w:val="22"/>
          <w:szCs w:val="22"/>
          <w:lang w:eastAsia="en-US" w:bidi="ar-SA"/>
        </w:rPr>
      </w:pPr>
      <w:hyperlink w:anchor="_Toc288137402" w:history="1">
        <w:r w:rsidR="00F6065B" w:rsidRPr="00E51AFB">
          <w:rPr>
            <w:rStyle w:val="Hyperlink"/>
            <w:rFonts w:eastAsia="Arial Unicode MS"/>
          </w:rPr>
          <w:t>Overview</w:t>
        </w:r>
        <w:r w:rsidR="00F6065B">
          <w:rPr>
            <w:webHidden/>
          </w:rPr>
          <w:tab/>
        </w:r>
        <w:r w:rsidR="00F6065B">
          <w:rPr>
            <w:webHidden/>
          </w:rPr>
          <w:fldChar w:fldCharType="begin"/>
        </w:r>
        <w:r w:rsidR="00F6065B">
          <w:rPr>
            <w:webHidden/>
          </w:rPr>
          <w:instrText xml:space="preserve"> PAGEREF _Toc288137402 \h </w:instrText>
        </w:r>
        <w:r w:rsidR="00F6065B">
          <w:rPr>
            <w:webHidden/>
          </w:rPr>
        </w:r>
        <w:r w:rsidR="00F6065B">
          <w:rPr>
            <w:webHidden/>
          </w:rPr>
          <w:fldChar w:fldCharType="separate"/>
        </w:r>
        <w:r w:rsidR="00F6065B">
          <w:rPr>
            <w:webHidden/>
          </w:rPr>
          <w:t>4</w:t>
        </w:r>
        <w:r w:rsidR="00F6065B">
          <w:rPr>
            <w:webHidden/>
          </w:rPr>
          <w:fldChar w:fldCharType="end"/>
        </w:r>
      </w:hyperlink>
    </w:p>
    <w:p w:rsidR="00F6065B" w:rsidRDefault="00E63B77">
      <w:pPr>
        <w:pStyle w:val="TOC2"/>
        <w:rPr>
          <w:rFonts w:asciiTheme="minorHAnsi" w:hAnsiTheme="minorHAnsi"/>
          <w:noProof/>
          <w:sz w:val="22"/>
          <w:lang w:bidi="ar-SA"/>
        </w:rPr>
      </w:pPr>
      <w:hyperlink w:anchor="_Toc288137403" w:history="1">
        <w:r w:rsidR="00F6065B" w:rsidRPr="00E51AFB">
          <w:rPr>
            <w:rStyle w:val="Hyperlink"/>
            <w:noProof/>
          </w:rPr>
          <w:t>Starting Materials</w:t>
        </w:r>
        <w:r w:rsidR="00F6065B">
          <w:rPr>
            <w:noProof/>
            <w:webHidden/>
          </w:rPr>
          <w:tab/>
        </w:r>
        <w:r w:rsidR="00F6065B">
          <w:rPr>
            <w:noProof/>
            <w:webHidden/>
          </w:rPr>
          <w:fldChar w:fldCharType="begin"/>
        </w:r>
        <w:r w:rsidR="00F6065B">
          <w:rPr>
            <w:noProof/>
            <w:webHidden/>
          </w:rPr>
          <w:instrText xml:space="preserve"> PAGEREF _Toc288137403 \h </w:instrText>
        </w:r>
        <w:r w:rsidR="00F6065B">
          <w:rPr>
            <w:noProof/>
            <w:webHidden/>
          </w:rPr>
        </w:r>
        <w:r w:rsidR="00F6065B">
          <w:rPr>
            <w:noProof/>
            <w:webHidden/>
          </w:rPr>
          <w:fldChar w:fldCharType="separate"/>
        </w:r>
        <w:r w:rsidR="00F6065B">
          <w:rPr>
            <w:noProof/>
            <w:webHidden/>
          </w:rPr>
          <w:t>5</w:t>
        </w:r>
        <w:r w:rsidR="00F6065B">
          <w:rPr>
            <w:noProof/>
            <w:webHidden/>
          </w:rPr>
          <w:fldChar w:fldCharType="end"/>
        </w:r>
      </w:hyperlink>
    </w:p>
    <w:p w:rsidR="00F6065B" w:rsidRDefault="00E63B77">
      <w:pPr>
        <w:pStyle w:val="TOC1"/>
        <w:rPr>
          <w:rFonts w:asciiTheme="minorHAnsi" w:eastAsiaTheme="minorEastAsia" w:hAnsiTheme="minorHAnsi" w:cstheme="minorBidi"/>
          <w:b w:val="0"/>
          <w:bCs w:val="0"/>
          <w:caps w:val="0"/>
          <w:sz w:val="22"/>
          <w:szCs w:val="22"/>
          <w:lang w:eastAsia="en-US" w:bidi="ar-SA"/>
        </w:rPr>
      </w:pPr>
      <w:hyperlink w:anchor="_Toc288137404" w:history="1">
        <w:r w:rsidR="00F6065B" w:rsidRPr="00E51AFB">
          <w:rPr>
            <w:rStyle w:val="Hyperlink"/>
          </w:rPr>
          <w:t>Exercise 1: States</w:t>
        </w:r>
        <w:r w:rsidR="00F6065B">
          <w:rPr>
            <w:webHidden/>
          </w:rPr>
          <w:tab/>
        </w:r>
        <w:r w:rsidR="00F6065B">
          <w:rPr>
            <w:webHidden/>
          </w:rPr>
          <w:fldChar w:fldCharType="begin"/>
        </w:r>
        <w:r w:rsidR="00F6065B">
          <w:rPr>
            <w:webHidden/>
          </w:rPr>
          <w:instrText xml:space="preserve"> PAGEREF _Toc288137404 \h </w:instrText>
        </w:r>
        <w:r w:rsidR="00F6065B">
          <w:rPr>
            <w:webHidden/>
          </w:rPr>
        </w:r>
        <w:r w:rsidR="00F6065B">
          <w:rPr>
            <w:webHidden/>
          </w:rPr>
          <w:fldChar w:fldCharType="separate"/>
        </w:r>
        <w:r w:rsidR="00F6065B">
          <w:rPr>
            <w:webHidden/>
          </w:rPr>
          <w:t>5</w:t>
        </w:r>
        <w:r w:rsidR="00F6065B">
          <w:rPr>
            <w:webHidden/>
          </w:rPr>
          <w:fldChar w:fldCharType="end"/>
        </w:r>
      </w:hyperlink>
    </w:p>
    <w:p w:rsidR="00F6065B" w:rsidRDefault="00E63B77">
      <w:pPr>
        <w:pStyle w:val="TOC3"/>
        <w:tabs>
          <w:tab w:val="right" w:leader="dot" w:pos="9350"/>
        </w:tabs>
        <w:rPr>
          <w:noProof/>
          <w:lang w:bidi="ar-SA"/>
        </w:rPr>
      </w:pPr>
      <w:hyperlink w:anchor="_Toc288137405" w:history="1">
        <w:r w:rsidR="00F6065B" w:rsidRPr="00E51AFB">
          <w:rPr>
            <w:rStyle w:val="Hyperlink"/>
            <w:rFonts w:eastAsia="Arial Unicode MS"/>
            <w:noProof/>
          </w:rPr>
          <w:t>Task 0 – Open the Solution</w:t>
        </w:r>
        <w:r w:rsidR="00F6065B">
          <w:rPr>
            <w:noProof/>
            <w:webHidden/>
          </w:rPr>
          <w:tab/>
        </w:r>
        <w:r w:rsidR="00F6065B">
          <w:rPr>
            <w:noProof/>
            <w:webHidden/>
          </w:rPr>
          <w:fldChar w:fldCharType="begin"/>
        </w:r>
        <w:r w:rsidR="00F6065B">
          <w:rPr>
            <w:noProof/>
            <w:webHidden/>
          </w:rPr>
          <w:instrText xml:space="preserve"> PAGEREF _Toc288137405 \h </w:instrText>
        </w:r>
        <w:r w:rsidR="00F6065B">
          <w:rPr>
            <w:noProof/>
            <w:webHidden/>
          </w:rPr>
        </w:r>
        <w:r w:rsidR="00F6065B">
          <w:rPr>
            <w:noProof/>
            <w:webHidden/>
          </w:rPr>
          <w:fldChar w:fldCharType="separate"/>
        </w:r>
        <w:r w:rsidR="00F6065B">
          <w:rPr>
            <w:noProof/>
            <w:webHidden/>
          </w:rPr>
          <w:t>6</w:t>
        </w:r>
        <w:r w:rsidR="00F6065B">
          <w:rPr>
            <w:noProof/>
            <w:webHidden/>
          </w:rPr>
          <w:fldChar w:fldCharType="end"/>
        </w:r>
      </w:hyperlink>
    </w:p>
    <w:p w:rsidR="00F6065B" w:rsidRDefault="00E63B77">
      <w:pPr>
        <w:pStyle w:val="TOC3"/>
        <w:tabs>
          <w:tab w:val="right" w:leader="dot" w:pos="9350"/>
        </w:tabs>
        <w:rPr>
          <w:noProof/>
          <w:lang w:bidi="ar-SA"/>
        </w:rPr>
      </w:pPr>
      <w:hyperlink w:anchor="_Toc288137406" w:history="1">
        <w:r w:rsidR="00F6065B" w:rsidRPr="00E51AFB">
          <w:rPr>
            <w:rStyle w:val="Hyperlink"/>
            <w:noProof/>
          </w:rPr>
          <w:t>Task 1 – Set the Target Framework</w:t>
        </w:r>
        <w:r w:rsidR="00F6065B">
          <w:rPr>
            <w:noProof/>
            <w:webHidden/>
          </w:rPr>
          <w:tab/>
        </w:r>
        <w:r w:rsidR="00F6065B">
          <w:rPr>
            <w:noProof/>
            <w:webHidden/>
          </w:rPr>
          <w:fldChar w:fldCharType="begin"/>
        </w:r>
        <w:r w:rsidR="00F6065B">
          <w:rPr>
            <w:noProof/>
            <w:webHidden/>
          </w:rPr>
          <w:instrText xml:space="preserve"> PAGEREF _Toc288137406 \h </w:instrText>
        </w:r>
        <w:r w:rsidR="00F6065B">
          <w:rPr>
            <w:noProof/>
            <w:webHidden/>
          </w:rPr>
        </w:r>
        <w:r w:rsidR="00F6065B">
          <w:rPr>
            <w:noProof/>
            <w:webHidden/>
          </w:rPr>
          <w:fldChar w:fldCharType="separate"/>
        </w:r>
        <w:r w:rsidR="00F6065B">
          <w:rPr>
            <w:noProof/>
            <w:webHidden/>
          </w:rPr>
          <w:t>6</w:t>
        </w:r>
        <w:r w:rsidR="00F6065B">
          <w:rPr>
            <w:noProof/>
            <w:webHidden/>
          </w:rPr>
          <w:fldChar w:fldCharType="end"/>
        </w:r>
      </w:hyperlink>
    </w:p>
    <w:p w:rsidR="00F6065B" w:rsidRDefault="00E63B77">
      <w:pPr>
        <w:pStyle w:val="TOC3"/>
        <w:tabs>
          <w:tab w:val="right" w:leader="dot" w:pos="9350"/>
        </w:tabs>
        <w:rPr>
          <w:noProof/>
          <w:lang w:bidi="ar-SA"/>
        </w:rPr>
      </w:pPr>
      <w:hyperlink w:anchor="_Toc288137407" w:history="1">
        <w:r w:rsidR="00F6065B" w:rsidRPr="00E51AFB">
          <w:rPr>
            <w:rStyle w:val="Hyperlink"/>
            <w:noProof/>
          </w:rPr>
          <w:t>Task 2 – Add the Settings Argument</w:t>
        </w:r>
        <w:r w:rsidR="00F6065B">
          <w:rPr>
            <w:noProof/>
            <w:webHidden/>
          </w:rPr>
          <w:tab/>
        </w:r>
        <w:r w:rsidR="00F6065B">
          <w:rPr>
            <w:noProof/>
            <w:webHidden/>
          </w:rPr>
          <w:fldChar w:fldCharType="begin"/>
        </w:r>
        <w:r w:rsidR="00F6065B">
          <w:rPr>
            <w:noProof/>
            <w:webHidden/>
          </w:rPr>
          <w:instrText xml:space="preserve"> PAGEREF _Toc288137407 \h </w:instrText>
        </w:r>
        <w:r w:rsidR="00F6065B">
          <w:rPr>
            <w:noProof/>
            <w:webHidden/>
          </w:rPr>
        </w:r>
        <w:r w:rsidR="00F6065B">
          <w:rPr>
            <w:noProof/>
            <w:webHidden/>
          </w:rPr>
          <w:fldChar w:fldCharType="separate"/>
        </w:r>
        <w:r w:rsidR="00F6065B">
          <w:rPr>
            <w:noProof/>
            <w:webHidden/>
          </w:rPr>
          <w:t>6</w:t>
        </w:r>
        <w:r w:rsidR="00F6065B">
          <w:rPr>
            <w:noProof/>
            <w:webHidden/>
          </w:rPr>
          <w:fldChar w:fldCharType="end"/>
        </w:r>
      </w:hyperlink>
    </w:p>
    <w:p w:rsidR="00F6065B" w:rsidRDefault="00E63B77">
      <w:pPr>
        <w:pStyle w:val="TOC3"/>
        <w:tabs>
          <w:tab w:val="right" w:leader="dot" w:pos="9350"/>
        </w:tabs>
        <w:rPr>
          <w:noProof/>
          <w:lang w:bidi="ar-SA"/>
        </w:rPr>
      </w:pPr>
      <w:hyperlink w:anchor="_Toc288137408" w:history="1">
        <w:r w:rsidR="00F6065B" w:rsidRPr="00E51AFB">
          <w:rPr>
            <w:rStyle w:val="Hyperlink"/>
            <w:noProof/>
          </w:rPr>
          <w:t>Task 3 – Add the State Machine and Initialize State</w:t>
        </w:r>
        <w:r w:rsidR="00F6065B">
          <w:rPr>
            <w:noProof/>
            <w:webHidden/>
          </w:rPr>
          <w:tab/>
        </w:r>
        <w:r w:rsidR="00F6065B">
          <w:rPr>
            <w:noProof/>
            <w:webHidden/>
          </w:rPr>
          <w:fldChar w:fldCharType="begin"/>
        </w:r>
        <w:r w:rsidR="00F6065B">
          <w:rPr>
            <w:noProof/>
            <w:webHidden/>
          </w:rPr>
          <w:instrText xml:space="preserve"> PAGEREF _Toc288137408 \h </w:instrText>
        </w:r>
        <w:r w:rsidR="00F6065B">
          <w:rPr>
            <w:noProof/>
            <w:webHidden/>
          </w:rPr>
        </w:r>
        <w:r w:rsidR="00F6065B">
          <w:rPr>
            <w:noProof/>
            <w:webHidden/>
          </w:rPr>
          <w:fldChar w:fldCharType="separate"/>
        </w:r>
        <w:r w:rsidR="00F6065B">
          <w:rPr>
            <w:noProof/>
            <w:webHidden/>
          </w:rPr>
          <w:t>7</w:t>
        </w:r>
        <w:r w:rsidR="00F6065B">
          <w:rPr>
            <w:noProof/>
            <w:webHidden/>
          </w:rPr>
          <w:fldChar w:fldCharType="end"/>
        </w:r>
      </w:hyperlink>
    </w:p>
    <w:p w:rsidR="00F6065B" w:rsidRDefault="00E63B77">
      <w:pPr>
        <w:pStyle w:val="TOC3"/>
        <w:tabs>
          <w:tab w:val="right" w:leader="dot" w:pos="9350"/>
        </w:tabs>
        <w:rPr>
          <w:noProof/>
          <w:lang w:bidi="ar-SA"/>
        </w:rPr>
      </w:pPr>
      <w:hyperlink w:anchor="_Toc288137409" w:history="1">
        <w:r w:rsidR="00F6065B" w:rsidRPr="00E51AFB">
          <w:rPr>
            <w:rStyle w:val="Hyperlink"/>
            <w:noProof/>
          </w:rPr>
          <w:t>Task 4 – Add the Insert Card State</w:t>
        </w:r>
        <w:r w:rsidR="00F6065B">
          <w:rPr>
            <w:noProof/>
            <w:webHidden/>
          </w:rPr>
          <w:tab/>
        </w:r>
        <w:r w:rsidR="00F6065B">
          <w:rPr>
            <w:noProof/>
            <w:webHidden/>
          </w:rPr>
          <w:fldChar w:fldCharType="begin"/>
        </w:r>
        <w:r w:rsidR="00F6065B">
          <w:rPr>
            <w:noProof/>
            <w:webHidden/>
          </w:rPr>
          <w:instrText xml:space="preserve"> PAGEREF _Toc288137409 \h </w:instrText>
        </w:r>
        <w:r w:rsidR="00F6065B">
          <w:rPr>
            <w:noProof/>
            <w:webHidden/>
          </w:rPr>
        </w:r>
        <w:r w:rsidR="00F6065B">
          <w:rPr>
            <w:noProof/>
            <w:webHidden/>
          </w:rPr>
          <w:fldChar w:fldCharType="separate"/>
        </w:r>
        <w:r w:rsidR="00F6065B">
          <w:rPr>
            <w:noProof/>
            <w:webHidden/>
          </w:rPr>
          <w:t>9</w:t>
        </w:r>
        <w:r w:rsidR="00F6065B">
          <w:rPr>
            <w:noProof/>
            <w:webHidden/>
          </w:rPr>
          <w:fldChar w:fldCharType="end"/>
        </w:r>
      </w:hyperlink>
    </w:p>
    <w:p w:rsidR="00F6065B" w:rsidRDefault="00E63B77">
      <w:pPr>
        <w:pStyle w:val="TOC3"/>
        <w:tabs>
          <w:tab w:val="right" w:leader="dot" w:pos="9350"/>
        </w:tabs>
        <w:rPr>
          <w:noProof/>
          <w:lang w:bidi="ar-SA"/>
        </w:rPr>
      </w:pPr>
      <w:hyperlink w:anchor="_Toc288137410" w:history="1">
        <w:r w:rsidR="00F6065B" w:rsidRPr="00E51AFB">
          <w:rPr>
            <w:rStyle w:val="Hyperlink"/>
            <w:noProof/>
          </w:rPr>
          <w:t>Task 5 – Add the Insert Card Prompt</w:t>
        </w:r>
        <w:r w:rsidR="00F6065B">
          <w:rPr>
            <w:noProof/>
            <w:webHidden/>
          </w:rPr>
          <w:tab/>
        </w:r>
        <w:r w:rsidR="00F6065B">
          <w:rPr>
            <w:noProof/>
            <w:webHidden/>
          </w:rPr>
          <w:fldChar w:fldCharType="begin"/>
        </w:r>
        <w:r w:rsidR="00F6065B">
          <w:rPr>
            <w:noProof/>
            <w:webHidden/>
          </w:rPr>
          <w:instrText xml:space="preserve"> PAGEREF _Toc288137410 \h </w:instrText>
        </w:r>
        <w:r w:rsidR="00F6065B">
          <w:rPr>
            <w:noProof/>
            <w:webHidden/>
          </w:rPr>
        </w:r>
        <w:r w:rsidR="00F6065B">
          <w:rPr>
            <w:noProof/>
            <w:webHidden/>
          </w:rPr>
          <w:fldChar w:fldCharType="separate"/>
        </w:r>
        <w:r w:rsidR="00F6065B">
          <w:rPr>
            <w:noProof/>
            <w:webHidden/>
          </w:rPr>
          <w:t>10</w:t>
        </w:r>
        <w:r w:rsidR="00F6065B">
          <w:rPr>
            <w:noProof/>
            <w:webHidden/>
          </w:rPr>
          <w:fldChar w:fldCharType="end"/>
        </w:r>
      </w:hyperlink>
    </w:p>
    <w:p w:rsidR="00F6065B" w:rsidRDefault="00E63B77">
      <w:pPr>
        <w:pStyle w:val="TOC3"/>
        <w:tabs>
          <w:tab w:val="right" w:leader="dot" w:pos="9350"/>
        </w:tabs>
        <w:rPr>
          <w:noProof/>
          <w:lang w:bidi="ar-SA"/>
        </w:rPr>
      </w:pPr>
      <w:hyperlink w:anchor="_Toc288137411" w:history="1">
        <w:r w:rsidR="00F6065B" w:rsidRPr="00E51AFB">
          <w:rPr>
            <w:rStyle w:val="Hyperlink"/>
            <w:noProof/>
          </w:rPr>
          <w:t>Task 6 – Configure the Transition</w:t>
        </w:r>
        <w:r w:rsidR="00F6065B">
          <w:rPr>
            <w:noProof/>
            <w:webHidden/>
          </w:rPr>
          <w:tab/>
        </w:r>
        <w:r w:rsidR="00F6065B">
          <w:rPr>
            <w:noProof/>
            <w:webHidden/>
          </w:rPr>
          <w:fldChar w:fldCharType="begin"/>
        </w:r>
        <w:r w:rsidR="00F6065B">
          <w:rPr>
            <w:noProof/>
            <w:webHidden/>
          </w:rPr>
          <w:instrText xml:space="preserve"> PAGEREF _Toc288137411 \h </w:instrText>
        </w:r>
        <w:r w:rsidR="00F6065B">
          <w:rPr>
            <w:noProof/>
            <w:webHidden/>
          </w:rPr>
        </w:r>
        <w:r w:rsidR="00F6065B">
          <w:rPr>
            <w:noProof/>
            <w:webHidden/>
          </w:rPr>
          <w:fldChar w:fldCharType="separate"/>
        </w:r>
        <w:r w:rsidR="00F6065B">
          <w:rPr>
            <w:noProof/>
            <w:webHidden/>
          </w:rPr>
          <w:t>10</w:t>
        </w:r>
        <w:r w:rsidR="00F6065B">
          <w:rPr>
            <w:noProof/>
            <w:webHidden/>
          </w:rPr>
          <w:fldChar w:fldCharType="end"/>
        </w:r>
      </w:hyperlink>
    </w:p>
    <w:p w:rsidR="00F6065B" w:rsidRDefault="00E63B77">
      <w:pPr>
        <w:pStyle w:val="TOC3"/>
        <w:tabs>
          <w:tab w:val="right" w:leader="dot" w:pos="9350"/>
        </w:tabs>
        <w:rPr>
          <w:noProof/>
          <w:lang w:bidi="ar-SA"/>
        </w:rPr>
      </w:pPr>
      <w:hyperlink w:anchor="_Toc288137412" w:history="1">
        <w:r w:rsidR="00F6065B" w:rsidRPr="00E51AFB">
          <w:rPr>
            <w:rStyle w:val="Hyperlink"/>
            <w:noProof/>
          </w:rPr>
          <w:t>Task 7 – Add the Final State</w:t>
        </w:r>
        <w:r w:rsidR="00F6065B">
          <w:rPr>
            <w:noProof/>
            <w:webHidden/>
          </w:rPr>
          <w:tab/>
        </w:r>
        <w:r w:rsidR="00F6065B">
          <w:rPr>
            <w:noProof/>
            <w:webHidden/>
          </w:rPr>
          <w:fldChar w:fldCharType="begin"/>
        </w:r>
        <w:r w:rsidR="00F6065B">
          <w:rPr>
            <w:noProof/>
            <w:webHidden/>
          </w:rPr>
          <w:instrText xml:space="preserve"> PAGEREF _Toc288137412 \h </w:instrText>
        </w:r>
        <w:r w:rsidR="00F6065B">
          <w:rPr>
            <w:noProof/>
            <w:webHidden/>
          </w:rPr>
        </w:r>
        <w:r w:rsidR="00F6065B">
          <w:rPr>
            <w:noProof/>
            <w:webHidden/>
          </w:rPr>
          <w:fldChar w:fldCharType="separate"/>
        </w:r>
        <w:r w:rsidR="00F6065B">
          <w:rPr>
            <w:noProof/>
            <w:webHidden/>
          </w:rPr>
          <w:t>11</w:t>
        </w:r>
        <w:r w:rsidR="00F6065B">
          <w:rPr>
            <w:noProof/>
            <w:webHidden/>
          </w:rPr>
          <w:fldChar w:fldCharType="end"/>
        </w:r>
      </w:hyperlink>
    </w:p>
    <w:p w:rsidR="00F6065B" w:rsidRDefault="00E63B77">
      <w:pPr>
        <w:pStyle w:val="TOC2"/>
        <w:rPr>
          <w:rFonts w:asciiTheme="minorHAnsi" w:hAnsiTheme="minorHAnsi"/>
          <w:noProof/>
          <w:sz w:val="22"/>
          <w:lang w:bidi="ar-SA"/>
        </w:rPr>
      </w:pPr>
      <w:hyperlink w:anchor="_Toc288137413" w:history="1">
        <w:r w:rsidR="00F6065B" w:rsidRPr="00E51AFB">
          <w:rPr>
            <w:rStyle w:val="Hyperlink"/>
            <w:i/>
            <w:noProof/>
          </w:rPr>
          <w:t>Exercise 1 Verification</w:t>
        </w:r>
        <w:r w:rsidR="00F6065B">
          <w:rPr>
            <w:noProof/>
            <w:webHidden/>
          </w:rPr>
          <w:tab/>
        </w:r>
        <w:r w:rsidR="00F6065B">
          <w:rPr>
            <w:noProof/>
            <w:webHidden/>
          </w:rPr>
          <w:fldChar w:fldCharType="begin"/>
        </w:r>
        <w:r w:rsidR="00F6065B">
          <w:rPr>
            <w:noProof/>
            <w:webHidden/>
          </w:rPr>
          <w:instrText xml:space="preserve"> PAGEREF _Toc288137413 \h </w:instrText>
        </w:r>
        <w:r w:rsidR="00F6065B">
          <w:rPr>
            <w:noProof/>
            <w:webHidden/>
          </w:rPr>
        </w:r>
        <w:r w:rsidR="00F6065B">
          <w:rPr>
            <w:noProof/>
            <w:webHidden/>
          </w:rPr>
          <w:fldChar w:fldCharType="separate"/>
        </w:r>
        <w:r w:rsidR="00F6065B">
          <w:rPr>
            <w:noProof/>
            <w:webHidden/>
          </w:rPr>
          <w:t>11</w:t>
        </w:r>
        <w:r w:rsidR="00F6065B">
          <w:rPr>
            <w:noProof/>
            <w:webHidden/>
          </w:rPr>
          <w:fldChar w:fldCharType="end"/>
        </w:r>
      </w:hyperlink>
    </w:p>
    <w:p w:rsidR="00F6065B" w:rsidRDefault="00E63B77">
      <w:pPr>
        <w:pStyle w:val="TOC1"/>
        <w:rPr>
          <w:rFonts w:asciiTheme="minorHAnsi" w:eastAsiaTheme="minorEastAsia" w:hAnsiTheme="minorHAnsi" w:cstheme="minorBidi"/>
          <w:b w:val="0"/>
          <w:bCs w:val="0"/>
          <w:caps w:val="0"/>
          <w:sz w:val="22"/>
          <w:szCs w:val="22"/>
          <w:lang w:eastAsia="en-US" w:bidi="ar-SA"/>
        </w:rPr>
      </w:pPr>
      <w:hyperlink w:anchor="_Toc288137414" w:history="1">
        <w:r w:rsidR="00F6065B" w:rsidRPr="00E51AFB">
          <w:rPr>
            <w:rStyle w:val="Hyperlink"/>
          </w:rPr>
          <w:t>Exercise 2: Card Inserted Scenario</w:t>
        </w:r>
        <w:r w:rsidR="00F6065B">
          <w:rPr>
            <w:webHidden/>
          </w:rPr>
          <w:tab/>
        </w:r>
        <w:r w:rsidR="00F6065B">
          <w:rPr>
            <w:webHidden/>
          </w:rPr>
          <w:fldChar w:fldCharType="begin"/>
        </w:r>
        <w:r w:rsidR="00F6065B">
          <w:rPr>
            <w:webHidden/>
          </w:rPr>
          <w:instrText xml:space="preserve"> PAGEREF _Toc288137414 \h </w:instrText>
        </w:r>
        <w:r w:rsidR="00F6065B">
          <w:rPr>
            <w:webHidden/>
          </w:rPr>
        </w:r>
        <w:r w:rsidR="00F6065B">
          <w:rPr>
            <w:webHidden/>
          </w:rPr>
          <w:fldChar w:fldCharType="separate"/>
        </w:r>
        <w:r w:rsidR="00F6065B">
          <w:rPr>
            <w:webHidden/>
          </w:rPr>
          <w:t>13</w:t>
        </w:r>
        <w:r w:rsidR="00F6065B">
          <w:rPr>
            <w:webHidden/>
          </w:rPr>
          <w:fldChar w:fldCharType="end"/>
        </w:r>
      </w:hyperlink>
    </w:p>
    <w:p w:rsidR="00F6065B" w:rsidRDefault="00E63B77">
      <w:pPr>
        <w:pStyle w:val="TOC3"/>
        <w:tabs>
          <w:tab w:val="right" w:leader="dot" w:pos="9350"/>
        </w:tabs>
        <w:rPr>
          <w:noProof/>
          <w:lang w:bidi="ar-SA"/>
        </w:rPr>
      </w:pPr>
      <w:hyperlink w:anchor="_Toc288137415" w:history="1">
        <w:r w:rsidR="00F6065B" w:rsidRPr="00E51AFB">
          <w:rPr>
            <w:rStyle w:val="Hyperlink"/>
            <w:noProof/>
          </w:rPr>
          <w:t>Task 0 – Open the Solution</w:t>
        </w:r>
        <w:r w:rsidR="00F6065B">
          <w:rPr>
            <w:noProof/>
            <w:webHidden/>
          </w:rPr>
          <w:tab/>
        </w:r>
        <w:r w:rsidR="00F6065B">
          <w:rPr>
            <w:noProof/>
            <w:webHidden/>
          </w:rPr>
          <w:fldChar w:fldCharType="begin"/>
        </w:r>
        <w:r w:rsidR="00F6065B">
          <w:rPr>
            <w:noProof/>
            <w:webHidden/>
          </w:rPr>
          <w:instrText xml:space="preserve"> PAGEREF _Toc288137415 \h </w:instrText>
        </w:r>
        <w:r w:rsidR="00F6065B">
          <w:rPr>
            <w:noProof/>
            <w:webHidden/>
          </w:rPr>
        </w:r>
        <w:r w:rsidR="00F6065B">
          <w:rPr>
            <w:noProof/>
            <w:webHidden/>
          </w:rPr>
          <w:fldChar w:fldCharType="separate"/>
        </w:r>
        <w:r w:rsidR="00F6065B">
          <w:rPr>
            <w:noProof/>
            <w:webHidden/>
          </w:rPr>
          <w:t>14</w:t>
        </w:r>
        <w:r w:rsidR="00F6065B">
          <w:rPr>
            <w:noProof/>
            <w:webHidden/>
          </w:rPr>
          <w:fldChar w:fldCharType="end"/>
        </w:r>
      </w:hyperlink>
    </w:p>
    <w:p w:rsidR="00F6065B" w:rsidRDefault="00E63B77">
      <w:pPr>
        <w:pStyle w:val="TOC3"/>
        <w:tabs>
          <w:tab w:val="right" w:leader="dot" w:pos="9350"/>
        </w:tabs>
        <w:rPr>
          <w:noProof/>
          <w:lang w:bidi="ar-SA"/>
        </w:rPr>
      </w:pPr>
      <w:hyperlink w:anchor="_Toc288137416" w:history="1">
        <w:r w:rsidR="00F6065B" w:rsidRPr="00E51AFB">
          <w:rPr>
            <w:rStyle w:val="Hyperlink"/>
            <w:noProof/>
          </w:rPr>
          <w:t>Task 1 – Add the New States</w:t>
        </w:r>
        <w:r w:rsidR="00F6065B">
          <w:rPr>
            <w:noProof/>
            <w:webHidden/>
          </w:rPr>
          <w:tab/>
        </w:r>
        <w:r w:rsidR="00F6065B">
          <w:rPr>
            <w:noProof/>
            <w:webHidden/>
          </w:rPr>
          <w:fldChar w:fldCharType="begin"/>
        </w:r>
        <w:r w:rsidR="00F6065B">
          <w:rPr>
            <w:noProof/>
            <w:webHidden/>
          </w:rPr>
          <w:instrText xml:space="preserve"> PAGEREF _Toc288137416 \h </w:instrText>
        </w:r>
        <w:r w:rsidR="00F6065B">
          <w:rPr>
            <w:noProof/>
            <w:webHidden/>
          </w:rPr>
        </w:r>
        <w:r w:rsidR="00F6065B">
          <w:rPr>
            <w:noProof/>
            <w:webHidden/>
          </w:rPr>
          <w:fldChar w:fldCharType="separate"/>
        </w:r>
        <w:r w:rsidR="00F6065B">
          <w:rPr>
            <w:noProof/>
            <w:webHidden/>
          </w:rPr>
          <w:t>14</w:t>
        </w:r>
        <w:r w:rsidR="00F6065B">
          <w:rPr>
            <w:noProof/>
            <w:webHidden/>
          </w:rPr>
          <w:fldChar w:fldCharType="end"/>
        </w:r>
      </w:hyperlink>
    </w:p>
    <w:p w:rsidR="00F6065B" w:rsidRDefault="00E63B77">
      <w:pPr>
        <w:pStyle w:val="TOC3"/>
        <w:tabs>
          <w:tab w:val="right" w:leader="dot" w:pos="9350"/>
        </w:tabs>
        <w:rPr>
          <w:noProof/>
          <w:lang w:bidi="ar-SA"/>
        </w:rPr>
      </w:pPr>
      <w:hyperlink w:anchor="_Toc288137417" w:history="1">
        <w:r w:rsidR="00F6065B" w:rsidRPr="00E51AFB">
          <w:rPr>
            <w:rStyle w:val="Hyperlink"/>
            <w:noProof/>
          </w:rPr>
          <w:t>Task 2- Create the Transition from Insert Card to Enter PIN</w:t>
        </w:r>
        <w:r w:rsidR="00F6065B">
          <w:rPr>
            <w:noProof/>
            <w:webHidden/>
          </w:rPr>
          <w:tab/>
        </w:r>
        <w:r w:rsidR="00F6065B">
          <w:rPr>
            <w:noProof/>
            <w:webHidden/>
          </w:rPr>
          <w:fldChar w:fldCharType="begin"/>
        </w:r>
        <w:r w:rsidR="00F6065B">
          <w:rPr>
            <w:noProof/>
            <w:webHidden/>
          </w:rPr>
          <w:instrText xml:space="preserve"> PAGEREF _Toc288137417 \h </w:instrText>
        </w:r>
        <w:r w:rsidR="00F6065B">
          <w:rPr>
            <w:noProof/>
            <w:webHidden/>
          </w:rPr>
        </w:r>
        <w:r w:rsidR="00F6065B">
          <w:rPr>
            <w:noProof/>
            <w:webHidden/>
          </w:rPr>
          <w:fldChar w:fldCharType="separate"/>
        </w:r>
        <w:r w:rsidR="00F6065B">
          <w:rPr>
            <w:noProof/>
            <w:webHidden/>
          </w:rPr>
          <w:t>15</w:t>
        </w:r>
        <w:r w:rsidR="00F6065B">
          <w:rPr>
            <w:noProof/>
            <w:webHidden/>
          </w:rPr>
          <w:fldChar w:fldCharType="end"/>
        </w:r>
      </w:hyperlink>
    </w:p>
    <w:p w:rsidR="00F6065B" w:rsidRDefault="00E63B77">
      <w:pPr>
        <w:pStyle w:val="TOC3"/>
        <w:tabs>
          <w:tab w:val="right" w:leader="dot" w:pos="9350"/>
        </w:tabs>
        <w:rPr>
          <w:noProof/>
          <w:lang w:bidi="ar-SA"/>
        </w:rPr>
      </w:pPr>
      <w:hyperlink w:anchor="_Toc288137418" w:history="1">
        <w:r w:rsidR="00F6065B" w:rsidRPr="00E51AFB">
          <w:rPr>
            <w:rStyle w:val="Hyperlink"/>
            <w:noProof/>
          </w:rPr>
          <w:t>Task 3 – Create the CardResult Variable</w:t>
        </w:r>
        <w:r w:rsidR="00F6065B">
          <w:rPr>
            <w:noProof/>
            <w:webHidden/>
          </w:rPr>
          <w:tab/>
        </w:r>
        <w:r w:rsidR="00F6065B">
          <w:rPr>
            <w:noProof/>
            <w:webHidden/>
          </w:rPr>
          <w:fldChar w:fldCharType="begin"/>
        </w:r>
        <w:r w:rsidR="00F6065B">
          <w:rPr>
            <w:noProof/>
            <w:webHidden/>
          </w:rPr>
          <w:instrText xml:space="preserve"> PAGEREF _Toc288137418 \h </w:instrText>
        </w:r>
        <w:r w:rsidR="00F6065B">
          <w:rPr>
            <w:noProof/>
            <w:webHidden/>
          </w:rPr>
        </w:r>
        <w:r w:rsidR="00F6065B">
          <w:rPr>
            <w:noProof/>
            <w:webHidden/>
          </w:rPr>
          <w:fldChar w:fldCharType="separate"/>
        </w:r>
        <w:r w:rsidR="00F6065B">
          <w:rPr>
            <w:noProof/>
            <w:webHidden/>
          </w:rPr>
          <w:t>15</w:t>
        </w:r>
        <w:r w:rsidR="00F6065B">
          <w:rPr>
            <w:noProof/>
            <w:webHidden/>
          </w:rPr>
          <w:fldChar w:fldCharType="end"/>
        </w:r>
      </w:hyperlink>
    </w:p>
    <w:p w:rsidR="00F6065B" w:rsidRDefault="00E63B77">
      <w:pPr>
        <w:pStyle w:val="TOC3"/>
        <w:tabs>
          <w:tab w:val="right" w:leader="dot" w:pos="9350"/>
        </w:tabs>
        <w:rPr>
          <w:noProof/>
          <w:lang w:bidi="ar-SA"/>
        </w:rPr>
      </w:pPr>
      <w:hyperlink w:anchor="_Toc288137419" w:history="1">
        <w:r w:rsidR="00F6065B" w:rsidRPr="00E51AFB">
          <w:rPr>
            <w:rStyle w:val="Hyperlink"/>
            <w:noProof/>
          </w:rPr>
          <w:t>Task 4 – Implement the Card Valid trigger</w:t>
        </w:r>
        <w:r w:rsidR="00F6065B">
          <w:rPr>
            <w:noProof/>
            <w:webHidden/>
          </w:rPr>
          <w:tab/>
        </w:r>
        <w:r w:rsidR="00F6065B">
          <w:rPr>
            <w:noProof/>
            <w:webHidden/>
          </w:rPr>
          <w:fldChar w:fldCharType="begin"/>
        </w:r>
        <w:r w:rsidR="00F6065B">
          <w:rPr>
            <w:noProof/>
            <w:webHidden/>
          </w:rPr>
          <w:instrText xml:space="preserve"> PAGEREF _Toc288137419 \h </w:instrText>
        </w:r>
        <w:r w:rsidR="00F6065B">
          <w:rPr>
            <w:noProof/>
            <w:webHidden/>
          </w:rPr>
        </w:r>
        <w:r w:rsidR="00F6065B">
          <w:rPr>
            <w:noProof/>
            <w:webHidden/>
          </w:rPr>
          <w:fldChar w:fldCharType="separate"/>
        </w:r>
        <w:r w:rsidR="00F6065B">
          <w:rPr>
            <w:noProof/>
            <w:webHidden/>
          </w:rPr>
          <w:t>16</w:t>
        </w:r>
        <w:r w:rsidR="00F6065B">
          <w:rPr>
            <w:noProof/>
            <w:webHidden/>
          </w:rPr>
          <w:fldChar w:fldCharType="end"/>
        </w:r>
      </w:hyperlink>
    </w:p>
    <w:p w:rsidR="00F6065B" w:rsidRDefault="00E63B77">
      <w:pPr>
        <w:pStyle w:val="TOC3"/>
        <w:tabs>
          <w:tab w:val="right" w:leader="dot" w:pos="9350"/>
        </w:tabs>
        <w:rPr>
          <w:noProof/>
          <w:lang w:bidi="ar-SA"/>
        </w:rPr>
      </w:pPr>
      <w:hyperlink w:anchor="_Toc288137420" w:history="1">
        <w:r w:rsidR="00F6065B" w:rsidRPr="00E51AFB">
          <w:rPr>
            <w:rStyle w:val="Hyperlink"/>
            <w:noProof/>
          </w:rPr>
          <w:t>Task 5 – Create a Shared Trigger for an Invalid Card</w:t>
        </w:r>
        <w:r w:rsidR="00F6065B">
          <w:rPr>
            <w:noProof/>
            <w:webHidden/>
          </w:rPr>
          <w:tab/>
        </w:r>
        <w:r w:rsidR="00F6065B">
          <w:rPr>
            <w:noProof/>
            <w:webHidden/>
          </w:rPr>
          <w:fldChar w:fldCharType="begin"/>
        </w:r>
        <w:r w:rsidR="00F6065B">
          <w:rPr>
            <w:noProof/>
            <w:webHidden/>
          </w:rPr>
          <w:instrText xml:space="preserve"> PAGEREF _Toc288137420 \h </w:instrText>
        </w:r>
        <w:r w:rsidR="00F6065B">
          <w:rPr>
            <w:noProof/>
            <w:webHidden/>
          </w:rPr>
        </w:r>
        <w:r w:rsidR="00F6065B">
          <w:rPr>
            <w:noProof/>
            <w:webHidden/>
          </w:rPr>
          <w:fldChar w:fldCharType="separate"/>
        </w:r>
        <w:r w:rsidR="00F6065B">
          <w:rPr>
            <w:noProof/>
            <w:webHidden/>
          </w:rPr>
          <w:t>17</w:t>
        </w:r>
        <w:r w:rsidR="00F6065B">
          <w:rPr>
            <w:noProof/>
            <w:webHidden/>
          </w:rPr>
          <w:fldChar w:fldCharType="end"/>
        </w:r>
      </w:hyperlink>
    </w:p>
    <w:p w:rsidR="00F6065B" w:rsidRDefault="00E63B77">
      <w:pPr>
        <w:pStyle w:val="TOC3"/>
        <w:tabs>
          <w:tab w:val="right" w:leader="dot" w:pos="9350"/>
        </w:tabs>
        <w:rPr>
          <w:noProof/>
          <w:lang w:bidi="ar-SA"/>
        </w:rPr>
      </w:pPr>
      <w:hyperlink w:anchor="_Toc288137421" w:history="1">
        <w:r w:rsidR="00F6065B" w:rsidRPr="00E51AFB">
          <w:rPr>
            <w:rStyle w:val="Hyperlink"/>
            <w:noProof/>
          </w:rPr>
          <w:t>Task 6 – Configure the Card Invalid Trigger</w:t>
        </w:r>
        <w:r w:rsidR="00F6065B">
          <w:rPr>
            <w:noProof/>
            <w:webHidden/>
          </w:rPr>
          <w:tab/>
        </w:r>
        <w:r w:rsidR="00F6065B">
          <w:rPr>
            <w:noProof/>
            <w:webHidden/>
          </w:rPr>
          <w:fldChar w:fldCharType="begin"/>
        </w:r>
        <w:r w:rsidR="00F6065B">
          <w:rPr>
            <w:noProof/>
            <w:webHidden/>
          </w:rPr>
          <w:instrText xml:space="preserve"> PAGEREF _Toc288137421 \h </w:instrText>
        </w:r>
        <w:r w:rsidR="00F6065B">
          <w:rPr>
            <w:noProof/>
            <w:webHidden/>
          </w:rPr>
        </w:r>
        <w:r w:rsidR="00F6065B">
          <w:rPr>
            <w:noProof/>
            <w:webHidden/>
          </w:rPr>
          <w:fldChar w:fldCharType="separate"/>
        </w:r>
        <w:r w:rsidR="00F6065B">
          <w:rPr>
            <w:noProof/>
            <w:webHidden/>
          </w:rPr>
          <w:t>18</w:t>
        </w:r>
        <w:r w:rsidR="00F6065B">
          <w:rPr>
            <w:noProof/>
            <w:webHidden/>
          </w:rPr>
          <w:fldChar w:fldCharType="end"/>
        </w:r>
      </w:hyperlink>
    </w:p>
    <w:p w:rsidR="00F6065B" w:rsidRDefault="00E63B77">
      <w:pPr>
        <w:pStyle w:val="TOC3"/>
        <w:tabs>
          <w:tab w:val="right" w:leader="dot" w:pos="9350"/>
        </w:tabs>
        <w:rPr>
          <w:noProof/>
          <w:lang w:bidi="ar-SA"/>
        </w:rPr>
      </w:pPr>
      <w:hyperlink w:anchor="_Toc288137422" w:history="1">
        <w:r w:rsidR="00F6065B" w:rsidRPr="00E51AFB">
          <w:rPr>
            <w:rStyle w:val="Hyperlink"/>
            <w:noProof/>
          </w:rPr>
          <w:t>Task 7 - Configure the Power Off Transition</w:t>
        </w:r>
        <w:r w:rsidR="00F6065B">
          <w:rPr>
            <w:noProof/>
            <w:webHidden/>
          </w:rPr>
          <w:tab/>
        </w:r>
        <w:r w:rsidR="00F6065B">
          <w:rPr>
            <w:noProof/>
            <w:webHidden/>
          </w:rPr>
          <w:fldChar w:fldCharType="begin"/>
        </w:r>
        <w:r w:rsidR="00F6065B">
          <w:rPr>
            <w:noProof/>
            <w:webHidden/>
          </w:rPr>
          <w:instrText xml:space="preserve"> PAGEREF _Toc288137422 \h </w:instrText>
        </w:r>
        <w:r w:rsidR="00F6065B">
          <w:rPr>
            <w:noProof/>
            <w:webHidden/>
          </w:rPr>
        </w:r>
        <w:r w:rsidR="00F6065B">
          <w:rPr>
            <w:noProof/>
            <w:webHidden/>
          </w:rPr>
          <w:fldChar w:fldCharType="separate"/>
        </w:r>
        <w:r w:rsidR="00F6065B">
          <w:rPr>
            <w:noProof/>
            <w:webHidden/>
          </w:rPr>
          <w:t>19</w:t>
        </w:r>
        <w:r w:rsidR="00F6065B">
          <w:rPr>
            <w:noProof/>
            <w:webHidden/>
          </w:rPr>
          <w:fldChar w:fldCharType="end"/>
        </w:r>
      </w:hyperlink>
    </w:p>
    <w:p w:rsidR="00F6065B" w:rsidRDefault="00E63B77">
      <w:pPr>
        <w:pStyle w:val="TOC3"/>
        <w:tabs>
          <w:tab w:val="right" w:leader="dot" w:pos="9350"/>
        </w:tabs>
        <w:rPr>
          <w:noProof/>
          <w:lang w:bidi="ar-SA"/>
        </w:rPr>
      </w:pPr>
      <w:hyperlink w:anchor="_Toc288137423" w:history="1">
        <w:r w:rsidR="00F6065B" w:rsidRPr="00E51AFB">
          <w:rPr>
            <w:rStyle w:val="Hyperlink"/>
            <w:noProof/>
          </w:rPr>
          <w:t>Task 8 - Create the Card Removed transition</w:t>
        </w:r>
        <w:r w:rsidR="00F6065B">
          <w:rPr>
            <w:noProof/>
            <w:webHidden/>
          </w:rPr>
          <w:tab/>
        </w:r>
        <w:r w:rsidR="00F6065B">
          <w:rPr>
            <w:noProof/>
            <w:webHidden/>
          </w:rPr>
          <w:fldChar w:fldCharType="begin"/>
        </w:r>
        <w:r w:rsidR="00F6065B">
          <w:rPr>
            <w:noProof/>
            <w:webHidden/>
          </w:rPr>
          <w:instrText xml:space="preserve"> PAGEREF _Toc288137423 \h </w:instrText>
        </w:r>
        <w:r w:rsidR="00F6065B">
          <w:rPr>
            <w:noProof/>
            <w:webHidden/>
          </w:rPr>
        </w:r>
        <w:r w:rsidR="00F6065B">
          <w:rPr>
            <w:noProof/>
            <w:webHidden/>
          </w:rPr>
          <w:fldChar w:fldCharType="separate"/>
        </w:r>
        <w:r w:rsidR="00F6065B">
          <w:rPr>
            <w:noProof/>
            <w:webHidden/>
          </w:rPr>
          <w:t>20</w:t>
        </w:r>
        <w:r w:rsidR="00F6065B">
          <w:rPr>
            <w:noProof/>
            <w:webHidden/>
          </w:rPr>
          <w:fldChar w:fldCharType="end"/>
        </w:r>
      </w:hyperlink>
    </w:p>
    <w:p w:rsidR="00F6065B" w:rsidRDefault="00E63B77">
      <w:pPr>
        <w:pStyle w:val="TOC3"/>
        <w:tabs>
          <w:tab w:val="right" w:leader="dot" w:pos="9350"/>
        </w:tabs>
        <w:rPr>
          <w:noProof/>
          <w:lang w:bidi="ar-SA"/>
        </w:rPr>
      </w:pPr>
      <w:hyperlink w:anchor="_Toc288137424" w:history="1">
        <w:r w:rsidR="00F6065B" w:rsidRPr="00E51AFB">
          <w:rPr>
            <w:rStyle w:val="Hyperlink"/>
            <w:noProof/>
          </w:rPr>
          <w:t>Task 9 – Create the PIN Entered Transition</w:t>
        </w:r>
        <w:r w:rsidR="00F6065B">
          <w:rPr>
            <w:noProof/>
            <w:webHidden/>
          </w:rPr>
          <w:tab/>
        </w:r>
        <w:r w:rsidR="00F6065B">
          <w:rPr>
            <w:noProof/>
            <w:webHidden/>
          </w:rPr>
          <w:fldChar w:fldCharType="begin"/>
        </w:r>
        <w:r w:rsidR="00F6065B">
          <w:rPr>
            <w:noProof/>
            <w:webHidden/>
          </w:rPr>
          <w:instrText xml:space="preserve"> PAGEREF _Toc288137424 \h </w:instrText>
        </w:r>
        <w:r w:rsidR="00F6065B">
          <w:rPr>
            <w:noProof/>
            <w:webHidden/>
          </w:rPr>
        </w:r>
        <w:r w:rsidR="00F6065B">
          <w:rPr>
            <w:noProof/>
            <w:webHidden/>
          </w:rPr>
          <w:fldChar w:fldCharType="separate"/>
        </w:r>
        <w:r w:rsidR="00F6065B">
          <w:rPr>
            <w:noProof/>
            <w:webHidden/>
          </w:rPr>
          <w:t>20</w:t>
        </w:r>
        <w:r w:rsidR="00F6065B">
          <w:rPr>
            <w:noProof/>
            <w:webHidden/>
          </w:rPr>
          <w:fldChar w:fldCharType="end"/>
        </w:r>
      </w:hyperlink>
    </w:p>
    <w:p w:rsidR="00F6065B" w:rsidRDefault="00E63B77">
      <w:pPr>
        <w:pStyle w:val="TOC2"/>
        <w:rPr>
          <w:rFonts w:asciiTheme="minorHAnsi" w:hAnsiTheme="minorHAnsi"/>
          <w:noProof/>
          <w:sz w:val="22"/>
          <w:lang w:bidi="ar-SA"/>
        </w:rPr>
      </w:pPr>
      <w:hyperlink w:anchor="_Toc288137425" w:history="1">
        <w:r w:rsidR="00F6065B" w:rsidRPr="00E51AFB">
          <w:rPr>
            <w:rStyle w:val="Hyperlink"/>
            <w:i/>
            <w:noProof/>
          </w:rPr>
          <w:t>Exercise 2 Verification</w:t>
        </w:r>
        <w:r w:rsidR="00F6065B">
          <w:rPr>
            <w:noProof/>
            <w:webHidden/>
          </w:rPr>
          <w:tab/>
        </w:r>
        <w:r w:rsidR="00F6065B">
          <w:rPr>
            <w:noProof/>
            <w:webHidden/>
          </w:rPr>
          <w:fldChar w:fldCharType="begin"/>
        </w:r>
        <w:r w:rsidR="00F6065B">
          <w:rPr>
            <w:noProof/>
            <w:webHidden/>
          </w:rPr>
          <w:instrText xml:space="preserve"> PAGEREF _Toc288137425 \h </w:instrText>
        </w:r>
        <w:r w:rsidR="00F6065B">
          <w:rPr>
            <w:noProof/>
            <w:webHidden/>
          </w:rPr>
        </w:r>
        <w:r w:rsidR="00F6065B">
          <w:rPr>
            <w:noProof/>
            <w:webHidden/>
          </w:rPr>
          <w:fldChar w:fldCharType="separate"/>
        </w:r>
        <w:r w:rsidR="00F6065B">
          <w:rPr>
            <w:noProof/>
            <w:webHidden/>
          </w:rPr>
          <w:t>21</w:t>
        </w:r>
        <w:r w:rsidR="00F6065B">
          <w:rPr>
            <w:noProof/>
            <w:webHidden/>
          </w:rPr>
          <w:fldChar w:fldCharType="end"/>
        </w:r>
      </w:hyperlink>
    </w:p>
    <w:p w:rsidR="00F6065B" w:rsidRDefault="00E63B77">
      <w:pPr>
        <w:pStyle w:val="TOC1"/>
        <w:rPr>
          <w:rFonts w:asciiTheme="minorHAnsi" w:eastAsiaTheme="minorEastAsia" w:hAnsiTheme="minorHAnsi" w:cstheme="minorBidi"/>
          <w:b w:val="0"/>
          <w:bCs w:val="0"/>
          <w:caps w:val="0"/>
          <w:sz w:val="22"/>
          <w:szCs w:val="22"/>
          <w:lang w:eastAsia="en-US" w:bidi="ar-SA"/>
        </w:rPr>
      </w:pPr>
      <w:hyperlink w:anchor="_Toc288137426" w:history="1">
        <w:r w:rsidR="00F6065B" w:rsidRPr="00E51AFB">
          <w:rPr>
            <w:rStyle w:val="Hyperlink"/>
          </w:rPr>
          <w:t>Exercise 3: PIN Entry</w:t>
        </w:r>
        <w:r w:rsidR="00F6065B">
          <w:rPr>
            <w:webHidden/>
          </w:rPr>
          <w:tab/>
        </w:r>
        <w:r w:rsidR="00F6065B">
          <w:rPr>
            <w:webHidden/>
          </w:rPr>
          <w:fldChar w:fldCharType="begin"/>
        </w:r>
        <w:r w:rsidR="00F6065B">
          <w:rPr>
            <w:webHidden/>
          </w:rPr>
          <w:instrText xml:space="preserve"> PAGEREF _Toc288137426 \h </w:instrText>
        </w:r>
        <w:r w:rsidR="00F6065B">
          <w:rPr>
            <w:webHidden/>
          </w:rPr>
        </w:r>
        <w:r w:rsidR="00F6065B">
          <w:rPr>
            <w:webHidden/>
          </w:rPr>
          <w:fldChar w:fldCharType="separate"/>
        </w:r>
        <w:r w:rsidR="00F6065B">
          <w:rPr>
            <w:webHidden/>
          </w:rPr>
          <w:t>23</w:t>
        </w:r>
        <w:r w:rsidR="00F6065B">
          <w:rPr>
            <w:webHidden/>
          </w:rPr>
          <w:fldChar w:fldCharType="end"/>
        </w:r>
      </w:hyperlink>
    </w:p>
    <w:p w:rsidR="00F6065B" w:rsidRDefault="00E63B77">
      <w:pPr>
        <w:pStyle w:val="TOC3"/>
        <w:tabs>
          <w:tab w:val="right" w:leader="dot" w:pos="9350"/>
        </w:tabs>
        <w:rPr>
          <w:noProof/>
          <w:lang w:bidi="ar-SA"/>
        </w:rPr>
      </w:pPr>
      <w:hyperlink w:anchor="_Toc288137427" w:history="1">
        <w:r w:rsidR="00F6065B" w:rsidRPr="00E51AFB">
          <w:rPr>
            <w:rStyle w:val="Hyperlink"/>
            <w:noProof/>
          </w:rPr>
          <w:t>Task 0 – Open the Solution</w:t>
        </w:r>
        <w:r w:rsidR="00F6065B">
          <w:rPr>
            <w:noProof/>
            <w:webHidden/>
          </w:rPr>
          <w:tab/>
        </w:r>
        <w:r w:rsidR="00F6065B">
          <w:rPr>
            <w:noProof/>
            <w:webHidden/>
          </w:rPr>
          <w:fldChar w:fldCharType="begin"/>
        </w:r>
        <w:r w:rsidR="00F6065B">
          <w:rPr>
            <w:noProof/>
            <w:webHidden/>
          </w:rPr>
          <w:instrText xml:space="preserve"> PAGEREF _Toc288137427 \h </w:instrText>
        </w:r>
        <w:r w:rsidR="00F6065B">
          <w:rPr>
            <w:noProof/>
            <w:webHidden/>
          </w:rPr>
        </w:r>
        <w:r w:rsidR="00F6065B">
          <w:rPr>
            <w:noProof/>
            <w:webHidden/>
          </w:rPr>
          <w:fldChar w:fldCharType="separate"/>
        </w:r>
        <w:r w:rsidR="00F6065B">
          <w:rPr>
            <w:noProof/>
            <w:webHidden/>
          </w:rPr>
          <w:t>24</w:t>
        </w:r>
        <w:r w:rsidR="00F6065B">
          <w:rPr>
            <w:noProof/>
            <w:webHidden/>
          </w:rPr>
          <w:fldChar w:fldCharType="end"/>
        </w:r>
      </w:hyperlink>
    </w:p>
    <w:p w:rsidR="00F6065B" w:rsidRDefault="00E63B77">
      <w:pPr>
        <w:pStyle w:val="TOC3"/>
        <w:tabs>
          <w:tab w:val="right" w:leader="dot" w:pos="9350"/>
        </w:tabs>
        <w:rPr>
          <w:noProof/>
          <w:lang w:bidi="ar-SA"/>
        </w:rPr>
      </w:pPr>
      <w:hyperlink w:anchor="_Toc288137428" w:history="1">
        <w:r w:rsidR="00F6065B" w:rsidRPr="00E51AFB">
          <w:rPr>
            <w:rStyle w:val="Hyperlink"/>
            <w:noProof/>
          </w:rPr>
          <w:t>Task 1 – Add the Main Menu State</w:t>
        </w:r>
        <w:r w:rsidR="00F6065B">
          <w:rPr>
            <w:noProof/>
            <w:webHidden/>
          </w:rPr>
          <w:tab/>
        </w:r>
        <w:r w:rsidR="00F6065B">
          <w:rPr>
            <w:noProof/>
            <w:webHidden/>
          </w:rPr>
          <w:fldChar w:fldCharType="begin"/>
        </w:r>
        <w:r w:rsidR="00F6065B">
          <w:rPr>
            <w:noProof/>
            <w:webHidden/>
          </w:rPr>
          <w:instrText xml:space="preserve"> PAGEREF _Toc288137428 \h </w:instrText>
        </w:r>
        <w:r w:rsidR="00F6065B">
          <w:rPr>
            <w:noProof/>
            <w:webHidden/>
          </w:rPr>
        </w:r>
        <w:r w:rsidR="00F6065B">
          <w:rPr>
            <w:noProof/>
            <w:webHidden/>
          </w:rPr>
          <w:fldChar w:fldCharType="separate"/>
        </w:r>
        <w:r w:rsidR="00F6065B">
          <w:rPr>
            <w:noProof/>
            <w:webHidden/>
          </w:rPr>
          <w:t>24</w:t>
        </w:r>
        <w:r w:rsidR="00F6065B">
          <w:rPr>
            <w:noProof/>
            <w:webHidden/>
          </w:rPr>
          <w:fldChar w:fldCharType="end"/>
        </w:r>
      </w:hyperlink>
    </w:p>
    <w:p w:rsidR="00F6065B" w:rsidRDefault="00E63B77">
      <w:pPr>
        <w:pStyle w:val="TOC3"/>
        <w:tabs>
          <w:tab w:val="right" w:leader="dot" w:pos="9350"/>
        </w:tabs>
        <w:rPr>
          <w:noProof/>
          <w:lang w:bidi="ar-SA"/>
        </w:rPr>
      </w:pPr>
      <w:hyperlink w:anchor="_Toc288137429" w:history="1">
        <w:r w:rsidR="00F6065B" w:rsidRPr="00E51AFB">
          <w:rPr>
            <w:rStyle w:val="Hyperlink"/>
            <w:noProof/>
          </w:rPr>
          <w:t>Task 2 – Change the PIN Entered Transition</w:t>
        </w:r>
        <w:r w:rsidR="00F6065B">
          <w:rPr>
            <w:noProof/>
            <w:webHidden/>
          </w:rPr>
          <w:tab/>
        </w:r>
        <w:r w:rsidR="00F6065B">
          <w:rPr>
            <w:noProof/>
            <w:webHidden/>
          </w:rPr>
          <w:fldChar w:fldCharType="begin"/>
        </w:r>
        <w:r w:rsidR="00F6065B">
          <w:rPr>
            <w:noProof/>
            <w:webHidden/>
          </w:rPr>
          <w:instrText xml:space="preserve"> PAGEREF _Toc288137429 \h </w:instrText>
        </w:r>
        <w:r w:rsidR="00F6065B">
          <w:rPr>
            <w:noProof/>
            <w:webHidden/>
          </w:rPr>
        </w:r>
        <w:r w:rsidR="00F6065B">
          <w:rPr>
            <w:noProof/>
            <w:webHidden/>
          </w:rPr>
          <w:fldChar w:fldCharType="separate"/>
        </w:r>
        <w:r w:rsidR="00F6065B">
          <w:rPr>
            <w:noProof/>
            <w:webHidden/>
          </w:rPr>
          <w:t>24</w:t>
        </w:r>
        <w:r w:rsidR="00F6065B">
          <w:rPr>
            <w:noProof/>
            <w:webHidden/>
          </w:rPr>
          <w:fldChar w:fldCharType="end"/>
        </w:r>
      </w:hyperlink>
    </w:p>
    <w:p w:rsidR="00F6065B" w:rsidRDefault="00E63B77">
      <w:pPr>
        <w:pStyle w:val="TOC3"/>
        <w:tabs>
          <w:tab w:val="right" w:leader="dot" w:pos="9350"/>
        </w:tabs>
        <w:rPr>
          <w:noProof/>
          <w:lang w:bidi="ar-SA"/>
        </w:rPr>
      </w:pPr>
      <w:hyperlink w:anchor="_Toc288137430" w:history="1">
        <w:r w:rsidR="00F6065B" w:rsidRPr="00E51AFB">
          <w:rPr>
            <w:rStyle w:val="Hyperlink"/>
            <w:noProof/>
          </w:rPr>
          <w:t>Task 3 – Add Cancel Transition from Enter PIN</w:t>
        </w:r>
        <w:r w:rsidR="00F6065B">
          <w:rPr>
            <w:noProof/>
            <w:webHidden/>
          </w:rPr>
          <w:tab/>
        </w:r>
        <w:r w:rsidR="00F6065B">
          <w:rPr>
            <w:noProof/>
            <w:webHidden/>
          </w:rPr>
          <w:fldChar w:fldCharType="begin"/>
        </w:r>
        <w:r w:rsidR="00F6065B">
          <w:rPr>
            <w:noProof/>
            <w:webHidden/>
          </w:rPr>
          <w:instrText xml:space="preserve"> PAGEREF _Toc288137430 \h </w:instrText>
        </w:r>
        <w:r w:rsidR="00F6065B">
          <w:rPr>
            <w:noProof/>
            <w:webHidden/>
          </w:rPr>
        </w:r>
        <w:r w:rsidR="00F6065B">
          <w:rPr>
            <w:noProof/>
            <w:webHidden/>
          </w:rPr>
          <w:fldChar w:fldCharType="separate"/>
        </w:r>
        <w:r w:rsidR="00F6065B">
          <w:rPr>
            <w:noProof/>
            <w:webHidden/>
          </w:rPr>
          <w:t>25</w:t>
        </w:r>
        <w:r w:rsidR="00F6065B">
          <w:rPr>
            <w:noProof/>
            <w:webHidden/>
          </w:rPr>
          <w:fldChar w:fldCharType="end"/>
        </w:r>
      </w:hyperlink>
    </w:p>
    <w:p w:rsidR="00F6065B" w:rsidRDefault="00E63B77">
      <w:pPr>
        <w:pStyle w:val="TOC3"/>
        <w:tabs>
          <w:tab w:val="right" w:leader="dot" w:pos="9350"/>
        </w:tabs>
        <w:rPr>
          <w:noProof/>
          <w:lang w:bidi="ar-SA"/>
        </w:rPr>
      </w:pPr>
      <w:hyperlink w:anchor="_Toc288137431" w:history="1">
        <w:r w:rsidR="00F6065B" w:rsidRPr="00E51AFB">
          <w:rPr>
            <w:rStyle w:val="Hyperlink"/>
            <w:noProof/>
          </w:rPr>
          <w:t>Task 4 – Create the Remove Prompt Variable</w:t>
        </w:r>
        <w:r w:rsidR="00F6065B">
          <w:rPr>
            <w:noProof/>
            <w:webHidden/>
          </w:rPr>
          <w:tab/>
        </w:r>
        <w:r w:rsidR="00F6065B">
          <w:rPr>
            <w:noProof/>
            <w:webHidden/>
          </w:rPr>
          <w:fldChar w:fldCharType="begin"/>
        </w:r>
        <w:r w:rsidR="00F6065B">
          <w:rPr>
            <w:noProof/>
            <w:webHidden/>
          </w:rPr>
          <w:instrText xml:space="preserve"> PAGEREF _Toc288137431 \h </w:instrText>
        </w:r>
        <w:r w:rsidR="00F6065B">
          <w:rPr>
            <w:noProof/>
            <w:webHidden/>
          </w:rPr>
        </w:r>
        <w:r w:rsidR="00F6065B">
          <w:rPr>
            <w:noProof/>
            <w:webHidden/>
          </w:rPr>
          <w:fldChar w:fldCharType="separate"/>
        </w:r>
        <w:r w:rsidR="00F6065B">
          <w:rPr>
            <w:noProof/>
            <w:webHidden/>
          </w:rPr>
          <w:t>26</w:t>
        </w:r>
        <w:r w:rsidR="00F6065B">
          <w:rPr>
            <w:noProof/>
            <w:webHidden/>
          </w:rPr>
          <w:fldChar w:fldCharType="end"/>
        </w:r>
      </w:hyperlink>
    </w:p>
    <w:p w:rsidR="00F6065B" w:rsidRDefault="00E63B77">
      <w:pPr>
        <w:pStyle w:val="TOC3"/>
        <w:tabs>
          <w:tab w:val="right" w:leader="dot" w:pos="9350"/>
        </w:tabs>
        <w:rPr>
          <w:noProof/>
          <w:lang w:bidi="ar-SA"/>
        </w:rPr>
      </w:pPr>
      <w:hyperlink w:anchor="_Toc288137432" w:history="1">
        <w:r w:rsidR="00F6065B" w:rsidRPr="00E51AFB">
          <w:rPr>
            <w:rStyle w:val="Hyperlink"/>
            <w:noProof/>
          </w:rPr>
          <w:t>Task 5 – Initialize and Use the Remove Prompt Variable</w:t>
        </w:r>
        <w:r w:rsidR="00F6065B">
          <w:rPr>
            <w:noProof/>
            <w:webHidden/>
          </w:rPr>
          <w:tab/>
        </w:r>
        <w:r w:rsidR="00F6065B">
          <w:rPr>
            <w:noProof/>
            <w:webHidden/>
          </w:rPr>
          <w:fldChar w:fldCharType="begin"/>
        </w:r>
        <w:r w:rsidR="00F6065B">
          <w:rPr>
            <w:noProof/>
            <w:webHidden/>
          </w:rPr>
          <w:instrText xml:space="preserve"> PAGEREF _Toc288137432 \h </w:instrText>
        </w:r>
        <w:r w:rsidR="00F6065B">
          <w:rPr>
            <w:noProof/>
            <w:webHidden/>
          </w:rPr>
        </w:r>
        <w:r w:rsidR="00F6065B">
          <w:rPr>
            <w:noProof/>
            <w:webHidden/>
          </w:rPr>
          <w:fldChar w:fldCharType="separate"/>
        </w:r>
        <w:r w:rsidR="00F6065B">
          <w:rPr>
            <w:noProof/>
            <w:webHidden/>
          </w:rPr>
          <w:t>26</w:t>
        </w:r>
        <w:r w:rsidR="00F6065B">
          <w:rPr>
            <w:noProof/>
            <w:webHidden/>
          </w:rPr>
          <w:fldChar w:fldCharType="end"/>
        </w:r>
      </w:hyperlink>
    </w:p>
    <w:p w:rsidR="00F6065B" w:rsidRDefault="00E63B77">
      <w:pPr>
        <w:pStyle w:val="TOC3"/>
        <w:tabs>
          <w:tab w:val="right" w:leader="dot" w:pos="9350"/>
        </w:tabs>
        <w:rPr>
          <w:noProof/>
          <w:lang w:bidi="ar-SA"/>
        </w:rPr>
      </w:pPr>
      <w:hyperlink w:anchor="_Toc288137433" w:history="1">
        <w:r w:rsidR="00F6065B" w:rsidRPr="00E51AFB">
          <w:rPr>
            <w:rStyle w:val="Hyperlink"/>
            <w:noProof/>
          </w:rPr>
          <w:t>Task 6 – Add Timeout Transition from Enter PIN</w:t>
        </w:r>
        <w:r w:rsidR="00F6065B">
          <w:rPr>
            <w:noProof/>
            <w:webHidden/>
          </w:rPr>
          <w:tab/>
        </w:r>
        <w:r w:rsidR="00F6065B">
          <w:rPr>
            <w:noProof/>
            <w:webHidden/>
          </w:rPr>
          <w:fldChar w:fldCharType="begin"/>
        </w:r>
        <w:r w:rsidR="00F6065B">
          <w:rPr>
            <w:noProof/>
            <w:webHidden/>
          </w:rPr>
          <w:instrText xml:space="preserve"> PAGEREF _Toc288137433 \h </w:instrText>
        </w:r>
        <w:r w:rsidR="00F6065B">
          <w:rPr>
            <w:noProof/>
            <w:webHidden/>
          </w:rPr>
        </w:r>
        <w:r w:rsidR="00F6065B">
          <w:rPr>
            <w:noProof/>
            <w:webHidden/>
          </w:rPr>
          <w:fldChar w:fldCharType="separate"/>
        </w:r>
        <w:r w:rsidR="00F6065B">
          <w:rPr>
            <w:noProof/>
            <w:webHidden/>
          </w:rPr>
          <w:t>27</w:t>
        </w:r>
        <w:r w:rsidR="00F6065B">
          <w:rPr>
            <w:noProof/>
            <w:webHidden/>
          </w:rPr>
          <w:fldChar w:fldCharType="end"/>
        </w:r>
      </w:hyperlink>
    </w:p>
    <w:p w:rsidR="00F6065B" w:rsidRDefault="00E63B77">
      <w:pPr>
        <w:pStyle w:val="TOC2"/>
        <w:rPr>
          <w:rFonts w:asciiTheme="minorHAnsi" w:hAnsiTheme="minorHAnsi"/>
          <w:noProof/>
          <w:sz w:val="22"/>
          <w:lang w:bidi="ar-SA"/>
        </w:rPr>
      </w:pPr>
      <w:hyperlink w:anchor="_Toc288137434" w:history="1">
        <w:r w:rsidR="00F6065B" w:rsidRPr="00E51AFB">
          <w:rPr>
            <w:rStyle w:val="Hyperlink"/>
            <w:i/>
            <w:noProof/>
          </w:rPr>
          <w:t>Exercise 3 Verification</w:t>
        </w:r>
        <w:r w:rsidR="00F6065B">
          <w:rPr>
            <w:noProof/>
            <w:webHidden/>
          </w:rPr>
          <w:tab/>
        </w:r>
        <w:r w:rsidR="00F6065B">
          <w:rPr>
            <w:noProof/>
            <w:webHidden/>
          </w:rPr>
          <w:fldChar w:fldCharType="begin"/>
        </w:r>
        <w:r w:rsidR="00F6065B">
          <w:rPr>
            <w:noProof/>
            <w:webHidden/>
          </w:rPr>
          <w:instrText xml:space="preserve"> PAGEREF _Toc288137434 \h </w:instrText>
        </w:r>
        <w:r w:rsidR="00F6065B">
          <w:rPr>
            <w:noProof/>
            <w:webHidden/>
          </w:rPr>
        </w:r>
        <w:r w:rsidR="00F6065B">
          <w:rPr>
            <w:noProof/>
            <w:webHidden/>
          </w:rPr>
          <w:fldChar w:fldCharType="separate"/>
        </w:r>
        <w:r w:rsidR="00F6065B">
          <w:rPr>
            <w:noProof/>
            <w:webHidden/>
          </w:rPr>
          <w:t>28</w:t>
        </w:r>
        <w:r w:rsidR="00F6065B">
          <w:rPr>
            <w:noProof/>
            <w:webHidden/>
          </w:rPr>
          <w:fldChar w:fldCharType="end"/>
        </w:r>
      </w:hyperlink>
    </w:p>
    <w:p w:rsidR="00F6065B" w:rsidRDefault="00E63B77">
      <w:pPr>
        <w:pStyle w:val="TOC1"/>
        <w:rPr>
          <w:rFonts w:asciiTheme="minorHAnsi" w:eastAsiaTheme="minorEastAsia" w:hAnsiTheme="minorHAnsi" w:cstheme="minorBidi"/>
          <w:b w:val="0"/>
          <w:bCs w:val="0"/>
          <w:caps w:val="0"/>
          <w:sz w:val="22"/>
          <w:szCs w:val="22"/>
          <w:lang w:eastAsia="en-US" w:bidi="ar-SA"/>
        </w:rPr>
      </w:pPr>
      <w:hyperlink w:anchor="_Toc288137435" w:history="1">
        <w:r w:rsidR="00F6065B" w:rsidRPr="00E51AFB">
          <w:rPr>
            <w:rStyle w:val="Hyperlink"/>
          </w:rPr>
          <w:t>Exercise 4: Implement the Main Menu</w:t>
        </w:r>
        <w:r w:rsidR="00F6065B">
          <w:rPr>
            <w:webHidden/>
          </w:rPr>
          <w:tab/>
        </w:r>
        <w:r w:rsidR="00F6065B">
          <w:rPr>
            <w:webHidden/>
          </w:rPr>
          <w:fldChar w:fldCharType="begin"/>
        </w:r>
        <w:r w:rsidR="00F6065B">
          <w:rPr>
            <w:webHidden/>
          </w:rPr>
          <w:instrText xml:space="preserve"> PAGEREF _Toc288137435 \h </w:instrText>
        </w:r>
        <w:r w:rsidR="00F6065B">
          <w:rPr>
            <w:webHidden/>
          </w:rPr>
        </w:r>
        <w:r w:rsidR="00F6065B">
          <w:rPr>
            <w:webHidden/>
          </w:rPr>
          <w:fldChar w:fldCharType="separate"/>
        </w:r>
        <w:r w:rsidR="00F6065B">
          <w:rPr>
            <w:webHidden/>
          </w:rPr>
          <w:t>31</w:t>
        </w:r>
        <w:r w:rsidR="00F6065B">
          <w:rPr>
            <w:webHidden/>
          </w:rPr>
          <w:fldChar w:fldCharType="end"/>
        </w:r>
      </w:hyperlink>
    </w:p>
    <w:p w:rsidR="00F6065B" w:rsidRDefault="00E63B77">
      <w:pPr>
        <w:pStyle w:val="TOC3"/>
        <w:tabs>
          <w:tab w:val="right" w:leader="dot" w:pos="9350"/>
        </w:tabs>
        <w:rPr>
          <w:noProof/>
          <w:lang w:bidi="ar-SA"/>
        </w:rPr>
      </w:pPr>
      <w:hyperlink w:anchor="_Toc288137436" w:history="1">
        <w:r w:rsidR="00F6065B" w:rsidRPr="00E51AFB">
          <w:rPr>
            <w:rStyle w:val="Hyperlink"/>
            <w:noProof/>
          </w:rPr>
          <w:t>Task 0 – Open the Solution</w:t>
        </w:r>
        <w:r w:rsidR="00F6065B">
          <w:rPr>
            <w:noProof/>
            <w:webHidden/>
          </w:rPr>
          <w:tab/>
        </w:r>
        <w:r w:rsidR="00F6065B">
          <w:rPr>
            <w:noProof/>
            <w:webHidden/>
          </w:rPr>
          <w:fldChar w:fldCharType="begin"/>
        </w:r>
        <w:r w:rsidR="00F6065B">
          <w:rPr>
            <w:noProof/>
            <w:webHidden/>
          </w:rPr>
          <w:instrText xml:space="preserve"> PAGEREF _Toc288137436 \h </w:instrText>
        </w:r>
        <w:r w:rsidR="00F6065B">
          <w:rPr>
            <w:noProof/>
            <w:webHidden/>
          </w:rPr>
        </w:r>
        <w:r w:rsidR="00F6065B">
          <w:rPr>
            <w:noProof/>
            <w:webHidden/>
          </w:rPr>
          <w:fldChar w:fldCharType="separate"/>
        </w:r>
        <w:r w:rsidR="00F6065B">
          <w:rPr>
            <w:noProof/>
            <w:webHidden/>
          </w:rPr>
          <w:t>32</w:t>
        </w:r>
        <w:r w:rsidR="00F6065B">
          <w:rPr>
            <w:noProof/>
            <w:webHidden/>
          </w:rPr>
          <w:fldChar w:fldCharType="end"/>
        </w:r>
      </w:hyperlink>
    </w:p>
    <w:p w:rsidR="00F6065B" w:rsidRDefault="00E63B77">
      <w:pPr>
        <w:pStyle w:val="TOC3"/>
        <w:tabs>
          <w:tab w:val="right" w:leader="dot" w:pos="9350"/>
        </w:tabs>
        <w:rPr>
          <w:noProof/>
          <w:lang w:bidi="ar-SA"/>
        </w:rPr>
      </w:pPr>
      <w:hyperlink w:anchor="_Toc288137437" w:history="1">
        <w:r w:rsidR="00F6065B" w:rsidRPr="00E51AFB">
          <w:rPr>
            <w:rStyle w:val="Hyperlink"/>
            <w:noProof/>
          </w:rPr>
          <w:t>Task 1 – Add the Inner State Machine</w:t>
        </w:r>
        <w:r w:rsidR="00F6065B">
          <w:rPr>
            <w:noProof/>
            <w:webHidden/>
          </w:rPr>
          <w:tab/>
        </w:r>
        <w:r w:rsidR="00F6065B">
          <w:rPr>
            <w:noProof/>
            <w:webHidden/>
          </w:rPr>
          <w:fldChar w:fldCharType="begin"/>
        </w:r>
        <w:r w:rsidR="00F6065B">
          <w:rPr>
            <w:noProof/>
            <w:webHidden/>
          </w:rPr>
          <w:instrText xml:space="preserve"> PAGEREF _Toc288137437 \h </w:instrText>
        </w:r>
        <w:r w:rsidR="00F6065B">
          <w:rPr>
            <w:noProof/>
            <w:webHidden/>
          </w:rPr>
        </w:r>
        <w:r w:rsidR="00F6065B">
          <w:rPr>
            <w:noProof/>
            <w:webHidden/>
          </w:rPr>
          <w:fldChar w:fldCharType="separate"/>
        </w:r>
        <w:r w:rsidR="00F6065B">
          <w:rPr>
            <w:noProof/>
            <w:webHidden/>
          </w:rPr>
          <w:t>32</w:t>
        </w:r>
        <w:r w:rsidR="00F6065B">
          <w:rPr>
            <w:noProof/>
            <w:webHidden/>
          </w:rPr>
          <w:fldChar w:fldCharType="end"/>
        </w:r>
      </w:hyperlink>
    </w:p>
    <w:p w:rsidR="00F6065B" w:rsidRDefault="00E63B77">
      <w:pPr>
        <w:pStyle w:val="TOC3"/>
        <w:tabs>
          <w:tab w:val="right" w:leader="dot" w:pos="9350"/>
        </w:tabs>
        <w:rPr>
          <w:noProof/>
          <w:lang w:bidi="ar-SA"/>
        </w:rPr>
      </w:pPr>
      <w:hyperlink w:anchor="_Toc288137438" w:history="1">
        <w:r w:rsidR="00F6065B" w:rsidRPr="00E51AFB">
          <w:rPr>
            <w:rStyle w:val="Hyperlink"/>
            <w:noProof/>
          </w:rPr>
          <w:t>Task 2 – Configure the Transaction Menu Initial State</w:t>
        </w:r>
        <w:r w:rsidR="00F6065B">
          <w:rPr>
            <w:noProof/>
            <w:webHidden/>
          </w:rPr>
          <w:tab/>
        </w:r>
        <w:r w:rsidR="00F6065B">
          <w:rPr>
            <w:noProof/>
            <w:webHidden/>
          </w:rPr>
          <w:fldChar w:fldCharType="begin"/>
        </w:r>
        <w:r w:rsidR="00F6065B">
          <w:rPr>
            <w:noProof/>
            <w:webHidden/>
          </w:rPr>
          <w:instrText xml:space="preserve"> PAGEREF _Toc288137438 \h </w:instrText>
        </w:r>
        <w:r w:rsidR="00F6065B">
          <w:rPr>
            <w:noProof/>
            <w:webHidden/>
          </w:rPr>
        </w:r>
        <w:r w:rsidR="00F6065B">
          <w:rPr>
            <w:noProof/>
            <w:webHidden/>
          </w:rPr>
          <w:fldChar w:fldCharType="separate"/>
        </w:r>
        <w:r w:rsidR="00F6065B">
          <w:rPr>
            <w:noProof/>
            <w:webHidden/>
          </w:rPr>
          <w:t>32</w:t>
        </w:r>
        <w:r w:rsidR="00F6065B">
          <w:rPr>
            <w:noProof/>
            <w:webHidden/>
          </w:rPr>
          <w:fldChar w:fldCharType="end"/>
        </w:r>
      </w:hyperlink>
    </w:p>
    <w:p w:rsidR="00F6065B" w:rsidRDefault="00E63B77">
      <w:pPr>
        <w:pStyle w:val="TOC3"/>
        <w:tabs>
          <w:tab w:val="right" w:leader="dot" w:pos="9350"/>
        </w:tabs>
        <w:rPr>
          <w:noProof/>
          <w:lang w:bidi="ar-SA"/>
        </w:rPr>
      </w:pPr>
      <w:hyperlink w:anchor="_Toc288137439" w:history="1">
        <w:r w:rsidR="00F6065B" w:rsidRPr="00E51AFB">
          <w:rPr>
            <w:rStyle w:val="Hyperlink"/>
            <w:noProof/>
          </w:rPr>
          <w:t>Task 3 – Add the Final State</w:t>
        </w:r>
        <w:r w:rsidR="00F6065B">
          <w:rPr>
            <w:noProof/>
            <w:webHidden/>
          </w:rPr>
          <w:tab/>
        </w:r>
        <w:r w:rsidR="00F6065B">
          <w:rPr>
            <w:noProof/>
            <w:webHidden/>
          </w:rPr>
          <w:fldChar w:fldCharType="begin"/>
        </w:r>
        <w:r w:rsidR="00F6065B">
          <w:rPr>
            <w:noProof/>
            <w:webHidden/>
          </w:rPr>
          <w:instrText xml:space="preserve"> PAGEREF _Toc288137439 \h </w:instrText>
        </w:r>
        <w:r w:rsidR="00F6065B">
          <w:rPr>
            <w:noProof/>
            <w:webHidden/>
          </w:rPr>
        </w:r>
        <w:r w:rsidR="00F6065B">
          <w:rPr>
            <w:noProof/>
            <w:webHidden/>
          </w:rPr>
          <w:fldChar w:fldCharType="separate"/>
        </w:r>
        <w:r w:rsidR="00F6065B">
          <w:rPr>
            <w:noProof/>
            <w:webHidden/>
          </w:rPr>
          <w:t>33</w:t>
        </w:r>
        <w:r w:rsidR="00F6065B">
          <w:rPr>
            <w:noProof/>
            <w:webHidden/>
          </w:rPr>
          <w:fldChar w:fldCharType="end"/>
        </w:r>
      </w:hyperlink>
    </w:p>
    <w:p w:rsidR="00F6065B" w:rsidRDefault="00E63B77">
      <w:pPr>
        <w:pStyle w:val="TOC3"/>
        <w:tabs>
          <w:tab w:val="right" w:leader="dot" w:pos="9350"/>
        </w:tabs>
        <w:rPr>
          <w:noProof/>
          <w:lang w:bidi="ar-SA"/>
        </w:rPr>
      </w:pPr>
      <w:hyperlink w:anchor="_Toc288137440" w:history="1">
        <w:r w:rsidR="00F6065B" w:rsidRPr="00E51AFB">
          <w:rPr>
            <w:rStyle w:val="Hyperlink"/>
            <w:noProof/>
          </w:rPr>
          <w:t>Task 4 – Add the Timeout Transition</w:t>
        </w:r>
        <w:r w:rsidR="00F6065B">
          <w:rPr>
            <w:noProof/>
            <w:webHidden/>
          </w:rPr>
          <w:tab/>
        </w:r>
        <w:r w:rsidR="00F6065B">
          <w:rPr>
            <w:noProof/>
            <w:webHidden/>
          </w:rPr>
          <w:fldChar w:fldCharType="begin"/>
        </w:r>
        <w:r w:rsidR="00F6065B">
          <w:rPr>
            <w:noProof/>
            <w:webHidden/>
          </w:rPr>
          <w:instrText xml:space="preserve"> PAGEREF _Toc288137440 \h </w:instrText>
        </w:r>
        <w:r w:rsidR="00F6065B">
          <w:rPr>
            <w:noProof/>
            <w:webHidden/>
          </w:rPr>
        </w:r>
        <w:r w:rsidR="00F6065B">
          <w:rPr>
            <w:noProof/>
            <w:webHidden/>
          </w:rPr>
          <w:fldChar w:fldCharType="separate"/>
        </w:r>
        <w:r w:rsidR="00F6065B">
          <w:rPr>
            <w:noProof/>
            <w:webHidden/>
          </w:rPr>
          <w:t>33</w:t>
        </w:r>
        <w:r w:rsidR="00F6065B">
          <w:rPr>
            <w:noProof/>
            <w:webHidden/>
          </w:rPr>
          <w:fldChar w:fldCharType="end"/>
        </w:r>
      </w:hyperlink>
    </w:p>
    <w:p w:rsidR="00F6065B" w:rsidRDefault="00E63B77">
      <w:pPr>
        <w:pStyle w:val="TOC3"/>
        <w:tabs>
          <w:tab w:val="right" w:leader="dot" w:pos="9350"/>
        </w:tabs>
        <w:rPr>
          <w:noProof/>
          <w:lang w:bidi="ar-SA"/>
        </w:rPr>
      </w:pPr>
      <w:hyperlink w:anchor="_Toc288137441" w:history="1">
        <w:r w:rsidR="00F6065B" w:rsidRPr="00E51AFB">
          <w:rPr>
            <w:rStyle w:val="Hyperlink"/>
            <w:noProof/>
          </w:rPr>
          <w:t>Task 5 – Add the Withdraw State</w:t>
        </w:r>
        <w:r w:rsidR="00F6065B">
          <w:rPr>
            <w:noProof/>
            <w:webHidden/>
          </w:rPr>
          <w:tab/>
        </w:r>
        <w:r w:rsidR="00F6065B">
          <w:rPr>
            <w:noProof/>
            <w:webHidden/>
          </w:rPr>
          <w:fldChar w:fldCharType="begin"/>
        </w:r>
        <w:r w:rsidR="00F6065B">
          <w:rPr>
            <w:noProof/>
            <w:webHidden/>
          </w:rPr>
          <w:instrText xml:space="preserve"> PAGEREF _Toc288137441 \h </w:instrText>
        </w:r>
        <w:r w:rsidR="00F6065B">
          <w:rPr>
            <w:noProof/>
            <w:webHidden/>
          </w:rPr>
        </w:r>
        <w:r w:rsidR="00F6065B">
          <w:rPr>
            <w:noProof/>
            <w:webHidden/>
          </w:rPr>
          <w:fldChar w:fldCharType="separate"/>
        </w:r>
        <w:r w:rsidR="00F6065B">
          <w:rPr>
            <w:noProof/>
            <w:webHidden/>
          </w:rPr>
          <w:t>33</w:t>
        </w:r>
        <w:r w:rsidR="00F6065B">
          <w:rPr>
            <w:noProof/>
            <w:webHidden/>
          </w:rPr>
          <w:fldChar w:fldCharType="end"/>
        </w:r>
      </w:hyperlink>
    </w:p>
    <w:p w:rsidR="00F6065B" w:rsidRDefault="00E63B77">
      <w:pPr>
        <w:pStyle w:val="TOC3"/>
        <w:tabs>
          <w:tab w:val="right" w:leader="dot" w:pos="9350"/>
        </w:tabs>
        <w:rPr>
          <w:noProof/>
          <w:lang w:bidi="ar-SA"/>
        </w:rPr>
      </w:pPr>
      <w:hyperlink w:anchor="_Toc288137442" w:history="1">
        <w:r w:rsidR="00F6065B" w:rsidRPr="00E51AFB">
          <w:rPr>
            <w:rStyle w:val="Hyperlink"/>
            <w:noProof/>
          </w:rPr>
          <w:t>Task 6 – Add the Deposit State</w:t>
        </w:r>
        <w:r w:rsidR="00F6065B">
          <w:rPr>
            <w:noProof/>
            <w:webHidden/>
          </w:rPr>
          <w:tab/>
        </w:r>
        <w:r w:rsidR="00F6065B">
          <w:rPr>
            <w:noProof/>
            <w:webHidden/>
          </w:rPr>
          <w:fldChar w:fldCharType="begin"/>
        </w:r>
        <w:r w:rsidR="00F6065B">
          <w:rPr>
            <w:noProof/>
            <w:webHidden/>
          </w:rPr>
          <w:instrText xml:space="preserve"> PAGEREF _Toc288137442 \h </w:instrText>
        </w:r>
        <w:r w:rsidR="00F6065B">
          <w:rPr>
            <w:noProof/>
            <w:webHidden/>
          </w:rPr>
        </w:r>
        <w:r w:rsidR="00F6065B">
          <w:rPr>
            <w:noProof/>
            <w:webHidden/>
          </w:rPr>
          <w:fldChar w:fldCharType="separate"/>
        </w:r>
        <w:r w:rsidR="00F6065B">
          <w:rPr>
            <w:noProof/>
            <w:webHidden/>
          </w:rPr>
          <w:t>34</w:t>
        </w:r>
        <w:r w:rsidR="00F6065B">
          <w:rPr>
            <w:noProof/>
            <w:webHidden/>
          </w:rPr>
          <w:fldChar w:fldCharType="end"/>
        </w:r>
      </w:hyperlink>
    </w:p>
    <w:p w:rsidR="00F6065B" w:rsidRDefault="00E63B77">
      <w:pPr>
        <w:pStyle w:val="TOC3"/>
        <w:tabs>
          <w:tab w:val="right" w:leader="dot" w:pos="9350"/>
        </w:tabs>
        <w:rPr>
          <w:noProof/>
          <w:lang w:bidi="ar-SA"/>
        </w:rPr>
      </w:pPr>
      <w:hyperlink w:anchor="_Toc288137443" w:history="1">
        <w:r w:rsidR="00F6065B" w:rsidRPr="00E51AFB">
          <w:rPr>
            <w:rStyle w:val="Hyperlink"/>
            <w:noProof/>
          </w:rPr>
          <w:t>Task 7 – Add Null Transitions from Withdraw and Deposit to Exit</w:t>
        </w:r>
        <w:r w:rsidR="00F6065B">
          <w:rPr>
            <w:noProof/>
            <w:webHidden/>
          </w:rPr>
          <w:tab/>
        </w:r>
        <w:r w:rsidR="00F6065B">
          <w:rPr>
            <w:noProof/>
            <w:webHidden/>
          </w:rPr>
          <w:fldChar w:fldCharType="begin"/>
        </w:r>
        <w:r w:rsidR="00F6065B">
          <w:rPr>
            <w:noProof/>
            <w:webHidden/>
          </w:rPr>
          <w:instrText xml:space="preserve"> PAGEREF _Toc288137443 \h </w:instrText>
        </w:r>
        <w:r w:rsidR="00F6065B">
          <w:rPr>
            <w:noProof/>
            <w:webHidden/>
          </w:rPr>
        </w:r>
        <w:r w:rsidR="00F6065B">
          <w:rPr>
            <w:noProof/>
            <w:webHidden/>
          </w:rPr>
          <w:fldChar w:fldCharType="separate"/>
        </w:r>
        <w:r w:rsidR="00F6065B">
          <w:rPr>
            <w:noProof/>
            <w:webHidden/>
          </w:rPr>
          <w:t>34</w:t>
        </w:r>
        <w:r w:rsidR="00F6065B">
          <w:rPr>
            <w:noProof/>
            <w:webHidden/>
          </w:rPr>
          <w:fldChar w:fldCharType="end"/>
        </w:r>
      </w:hyperlink>
    </w:p>
    <w:p w:rsidR="00F6065B" w:rsidRDefault="00E63B77">
      <w:pPr>
        <w:pStyle w:val="TOC2"/>
        <w:rPr>
          <w:rFonts w:asciiTheme="minorHAnsi" w:hAnsiTheme="minorHAnsi"/>
          <w:noProof/>
          <w:sz w:val="22"/>
          <w:lang w:bidi="ar-SA"/>
        </w:rPr>
      </w:pPr>
      <w:hyperlink w:anchor="_Toc288137444" w:history="1">
        <w:r w:rsidR="00F6065B" w:rsidRPr="00E51AFB">
          <w:rPr>
            <w:rStyle w:val="Hyperlink"/>
            <w:i/>
            <w:noProof/>
          </w:rPr>
          <w:t>Exercise 4 Verification</w:t>
        </w:r>
        <w:r w:rsidR="00F6065B">
          <w:rPr>
            <w:noProof/>
            <w:webHidden/>
          </w:rPr>
          <w:tab/>
        </w:r>
        <w:r w:rsidR="00F6065B">
          <w:rPr>
            <w:noProof/>
            <w:webHidden/>
          </w:rPr>
          <w:fldChar w:fldCharType="begin"/>
        </w:r>
        <w:r w:rsidR="00F6065B">
          <w:rPr>
            <w:noProof/>
            <w:webHidden/>
          </w:rPr>
          <w:instrText xml:space="preserve"> PAGEREF _Toc288137444 \h </w:instrText>
        </w:r>
        <w:r w:rsidR="00F6065B">
          <w:rPr>
            <w:noProof/>
            <w:webHidden/>
          </w:rPr>
        </w:r>
        <w:r w:rsidR="00F6065B">
          <w:rPr>
            <w:noProof/>
            <w:webHidden/>
          </w:rPr>
          <w:fldChar w:fldCharType="separate"/>
        </w:r>
        <w:r w:rsidR="00F6065B">
          <w:rPr>
            <w:noProof/>
            <w:webHidden/>
          </w:rPr>
          <w:t>35</w:t>
        </w:r>
        <w:r w:rsidR="00F6065B">
          <w:rPr>
            <w:noProof/>
            <w:webHidden/>
          </w:rPr>
          <w:fldChar w:fldCharType="end"/>
        </w:r>
      </w:hyperlink>
    </w:p>
    <w:p w:rsidR="00F6065B" w:rsidRDefault="00E63B77">
      <w:pPr>
        <w:pStyle w:val="TOC1"/>
        <w:rPr>
          <w:rFonts w:asciiTheme="minorHAnsi" w:eastAsiaTheme="minorEastAsia" w:hAnsiTheme="minorHAnsi" w:cstheme="minorBidi"/>
          <w:b w:val="0"/>
          <w:bCs w:val="0"/>
          <w:caps w:val="0"/>
          <w:sz w:val="22"/>
          <w:szCs w:val="22"/>
          <w:lang w:eastAsia="en-US" w:bidi="ar-SA"/>
        </w:rPr>
      </w:pPr>
      <w:hyperlink w:anchor="_Toc288137445" w:history="1">
        <w:r w:rsidR="00F6065B" w:rsidRPr="00E51AFB">
          <w:rPr>
            <w:rStyle w:val="Hyperlink"/>
          </w:rPr>
          <w:t>Summary</w:t>
        </w:r>
        <w:r w:rsidR="00F6065B">
          <w:rPr>
            <w:webHidden/>
          </w:rPr>
          <w:tab/>
        </w:r>
        <w:r w:rsidR="00F6065B">
          <w:rPr>
            <w:webHidden/>
          </w:rPr>
          <w:fldChar w:fldCharType="begin"/>
        </w:r>
        <w:r w:rsidR="00F6065B">
          <w:rPr>
            <w:webHidden/>
          </w:rPr>
          <w:instrText xml:space="preserve"> PAGEREF _Toc288137445 \h </w:instrText>
        </w:r>
        <w:r w:rsidR="00F6065B">
          <w:rPr>
            <w:webHidden/>
          </w:rPr>
        </w:r>
        <w:r w:rsidR="00F6065B">
          <w:rPr>
            <w:webHidden/>
          </w:rPr>
          <w:fldChar w:fldCharType="separate"/>
        </w:r>
        <w:r w:rsidR="00F6065B">
          <w:rPr>
            <w:webHidden/>
          </w:rPr>
          <w:t>37</w:t>
        </w:r>
        <w:r w:rsidR="00F6065B">
          <w:rPr>
            <w:webHidden/>
          </w:rPr>
          <w:fldChar w:fldCharType="end"/>
        </w:r>
      </w:hyperlink>
    </w:p>
    <w:p w:rsidR="002573C3" w:rsidRPr="00D54414" w:rsidRDefault="00090860" w:rsidP="002573C3">
      <w:pPr>
        <w:rPr>
          <w:noProof/>
        </w:rPr>
      </w:pPr>
      <w:r w:rsidRPr="00D54414">
        <w:rPr>
          <w:rFonts w:eastAsia="Batang"/>
          <w:noProof/>
          <w:szCs w:val="20"/>
          <w:lang w:eastAsia="ko-KR"/>
        </w:rPr>
        <w:fldChar w:fldCharType="end"/>
      </w:r>
      <w:r w:rsidR="002573C3" w:rsidRPr="00D54414">
        <w:rPr>
          <w:noProof/>
        </w:rPr>
        <w:br w:type="page"/>
      </w:r>
    </w:p>
    <w:bookmarkStart w:id="2" w:name="_Toc288137402" w:displacedByCustomXml="next"/>
    <w:sdt>
      <w:sdtPr>
        <w:rPr>
          <w:rFonts w:eastAsia="Arial Unicode MS"/>
          <w:noProof/>
        </w:rPr>
        <w:alias w:val="Topic"/>
        <w:tag w:val="1885d70e-0263-432c-bdde-266636e227e8"/>
        <w:id w:val="4762134"/>
        <w:placeholder>
          <w:docPart w:val="925EA21E6EA2410FA326A29C7EBBF954"/>
        </w:placeholder>
        <w:text/>
      </w:sdtPr>
      <w:sdtContent>
        <w:p w:rsidR="007513B5" w:rsidRDefault="005C4283" w:rsidP="007513B5">
          <w:pPr>
            <w:pStyle w:val="ppTopic"/>
            <w:rPr>
              <w:rFonts w:eastAsia="Arial Unicode MS"/>
              <w:noProof/>
            </w:rPr>
          </w:pPr>
          <w:r>
            <w:rPr>
              <w:rFonts w:eastAsia="Arial Unicode MS"/>
              <w:noProof/>
            </w:rPr>
            <w:t>Overview</w:t>
          </w:r>
        </w:p>
      </w:sdtContent>
    </w:sdt>
    <w:bookmarkEnd w:id="2" w:displacedByCustomXml="prev"/>
    <w:p w:rsidR="003D203C" w:rsidRPr="003D203C" w:rsidRDefault="0074111B" w:rsidP="00D36631">
      <w:pPr>
        <w:pStyle w:val="ppBodyText"/>
        <w:numPr>
          <w:ilvl w:val="0"/>
          <w:numId w:val="18"/>
        </w:numPr>
        <w:rPr>
          <w:rFonts w:eastAsia="Arial Unicode MS"/>
        </w:rPr>
      </w:pPr>
      <w:r>
        <w:t xml:space="preserve">In this lab, you will learn how </w:t>
      </w:r>
      <w:r w:rsidR="00D36631">
        <w:t xml:space="preserve">to </w:t>
      </w:r>
      <w:r>
        <w:t>build workflows using Windows Workflow Foundation and the State Machine activity.</w:t>
      </w:r>
      <w:r w:rsidR="001A5238">
        <w:t xml:space="preserve">  </w:t>
      </w:r>
    </w:p>
    <w:p w:rsidR="003D203C" w:rsidRDefault="001C0323" w:rsidP="003D203C">
      <w:pPr>
        <w:pStyle w:val="ppNote"/>
        <w:rPr>
          <w:rFonts w:eastAsia="Arial Unicode MS"/>
          <w:b/>
          <w:noProof/>
        </w:rPr>
      </w:pPr>
      <w:r>
        <w:rPr>
          <w:rFonts w:eastAsia="Arial Unicode MS"/>
          <w:b/>
          <w:noProof/>
          <w:lang w:bidi="ar-SA"/>
        </w:rPr>
        <w:drawing>
          <wp:inline distT="0" distB="0" distL="0" distR="0">
            <wp:extent cx="274320" cy="274320"/>
            <wp:effectExtent l="0" t="0" r="0" b="0"/>
            <wp:docPr id="41" name="Picture 41" descr="C:\Users\rojacobs\AppData\Local\Microsoft\Windows\Temporary Internet Files\Content.IE5\19Z83YFK\MC90043379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jacobs\AppData\Local\Microsoft\Windows\Temporary Internet Files\Content.IE5\19Z83YFK\MC900433797[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sidR="003D203C" w:rsidRPr="00A201F9">
        <w:rPr>
          <w:rFonts w:eastAsia="Arial Unicode MS"/>
          <w:b/>
          <w:noProof/>
        </w:rPr>
        <w:t xml:space="preserve">  </w:t>
      </w:r>
      <w:r w:rsidR="003D203C">
        <w:rPr>
          <w:rFonts w:eastAsia="Arial Unicode MS"/>
          <w:b/>
          <w:noProof/>
        </w:rPr>
        <w:t>What is a State Machine</w:t>
      </w:r>
      <w:r w:rsidR="003D203C" w:rsidRPr="00A201F9">
        <w:rPr>
          <w:rFonts w:eastAsia="Arial Unicode MS"/>
          <w:b/>
          <w:noProof/>
        </w:rPr>
        <w:t>?</w:t>
      </w:r>
    </w:p>
    <w:p w:rsidR="003D203C" w:rsidRPr="001C0323" w:rsidRDefault="003D203C" w:rsidP="003D203C">
      <w:pPr>
        <w:pStyle w:val="ppNote"/>
        <w:rPr>
          <w:rFonts w:eastAsia="Arial Unicode MS"/>
          <w:b/>
          <w:noProof/>
        </w:rPr>
      </w:pPr>
      <w:r>
        <w:rPr>
          <w:rFonts w:eastAsia="Arial Unicode MS"/>
          <w:b/>
          <w:noProof/>
        </w:rPr>
        <w:t>"</w:t>
      </w:r>
      <w:r>
        <w:rPr>
          <w:lang w:val="en"/>
        </w:rPr>
        <w:t xml:space="preserve">It is a behavior model composed of a finite number of </w:t>
      </w:r>
      <w:hyperlink r:id="rId13" w:tooltip="State (computer science)" w:history="1">
        <w:r>
          <w:rPr>
            <w:rStyle w:val="Hyperlink"/>
            <w:lang w:val="en"/>
          </w:rPr>
          <w:t>states</w:t>
        </w:r>
      </w:hyperlink>
      <w:r>
        <w:rPr>
          <w:lang w:val="en"/>
        </w:rPr>
        <w:t xml:space="preserve">, transitions between those states, and actions, similar to a flow graph in which one can inspect the way </w:t>
      </w:r>
      <w:hyperlink r:id="rId14" w:history="1">
        <w:r>
          <w:rPr>
            <w:rStyle w:val="Hyperlink"/>
            <w:lang w:val="en"/>
          </w:rPr>
          <w:t>logic</w:t>
        </w:r>
      </w:hyperlink>
      <w:r>
        <w:rPr>
          <w:lang w:val="en"/>
        </w:rPr>
        <w:t xml:space="preserve"> runs when certain conditions are met.</w:t>
      </w:r>
      <w:r w:rsidR="001C0323">
        <w:rPr>
          <w:lang w:val="en"/>
        </w:rPr>
        <w:t>"</w:t>
      </w:r>
    </w:p>
    <w:p w:rsidR="001C0323" w:rsidRPr="00A201F9" w:rsidRDefault="001C0323" w:rsidP="003D203C">
      <w:pPr>
        <w:pStyle w:val="ppNote"/>
        <w:rPr>
          <w:rFonts w:eastAsia="Arial Unicode MS"/>
          <w:b/>
          <w:noProof/>
        </w:rPr>
      </w:pPr>
      <w:r>
        <w:rPr>
          <w:rFonts w:eastAsia="Arial Unicode MS"/>
          <w:b/>
          <w:noProof/>
        </w:rPr>
        <w:t xml:space="preserve">- Wikipedia – </w:t>
      </w:r>
      <w:hyperlink r:id="rId15" w:history="1">
        <w:r w:rsidRPr="001C0323">
          <w:rPr>
            <w:rStyle w:val="Hyperlink"/>
            <w:rFonts w:eastAsia="Arial Unicode MS" w:cstheme="minorBidi"/>
            <w:b/>
            <w:noProof/>
          </w:rPr>
          <w:t>Finite State Machine</w:t>
        </w:r>
      </w:hyperlink>
    </w:p>
    <w:p w:rsidR="003D203C" w:rsidRPr="003D203C" w:rsidRDefault="003D203C" w:rsidP="00D36631">
      <w:pPr>
        <w:pStyle w:val="ppBodyText"/>
        <w:numPr>
          <w:ilvl w:val="0"/>
          <w:numId w:val="18"/>
        </w:numPr>
        <w:rPr>
          <w:rFonts w:eastAsia="Arial Unicode MS"/>
        </w:rPr>
      </w:pPr>
    </w:p>
    <w:p w:rsidR="001A5238" w:rsidRPr="00D36631" w:rsidRDefault="001C0323" w:rsidP="00D36631">
      <w:pPr>
        <w:pStyle w:val="ppBodyText"/>
        <w:numPr>
          <w:ilvl w:val="0"/>
          <w:numId w:val="18"/>
        </w:numPr>
        <w:rPr>
          <w:rFonts w:eastAsia="Arial Unicode MS"/>
        </w:rPr>
      </w:pPr>
      <w:r>
        <w:t>In Windows Workflow Foundation (WF4) a</w:t>
      </w:r>
      <w:r w:rsidR="001A5238">
        <w:t xml:space="preserve"> </w:t>
      </w:r>
      <w:r w:rsidR="001A5238" w:rsidRPr="00D36631">
        <w:rPr>
          <w:rFonts w:eastAsia="Arial Unicode MS"/>
        </w:rPr>
        <w:t xml:space="preserve">State Machine is a workflow activity that is best for scenarios where the workflow responds to events outside of itself.  </w:t>
      </w:r>
      <w:r w:rsidR="00E87145">
        <w:rPr>
          <w:rFonts w:eastAsia="Arial Unicode MS"/>
        </w:rPr>
        <w:t xml:space="preserve">Throughout this </w:t>
      </w:r>
      <w:r>
        <w:rPr>
          <w:rFonts w:eastAsia="Arial Unicode MS"/>
        </w:rPr>
        <w:t>lab,</w:t>
      </w:r>
      <w:r w:rsidR="00E87145">
        <w:rPr>
          <w:rFonts w:eastAsia="Arial Unicode MS"/>
        </w:rPr>
        <w:t xml:space="preserve"> you will implement a </w:t>
      </w:r>
      <w:r w:rsidR="001A5238" w:rsidRPr="00D36631">
        <w:rPr>
          <w:rFonts w:eastAsia="Arial Unicode MS"/>
        </w:rPr>
        <w:t xml:space="preserve">State Machine that will direct the flow of the user interface for an Automated Teller Machine (ATM).  The UI designers have done their analysis and come up with a set of scenarios </w:t>
      </w:r>
      <w:r w:rsidR="00D36631" w:rsidRPr="00D36631">
        <w:rPr>
          <w:rFonts w:eastAsia="Arial Unicode MS"/>
        </w:rPr>
        <w:t>that you will implement using the State Machine activity.</w:t>
      </w:r>
    </w:p>
    <w:p w:rsidR="001A5238" w:rsidRDefault="001C0323" w:rsidP="001A5238">
      <w:pPr>
        <w:pStyle w:val="ppNote"/>
        <w:rPr>
          <w:rFonts w:eastAsia="Arial Unicode MS"/>
        </w:rPr>
      </w:pPr>
      <w:r>
        <w:rPr>
          <w:rFonts w:eastAsia="Arial Unicode MS"/>
          <w:b/>
          <w:noProof/>
          <w:lang w:bidi="ar-SA"/>
        </w:rPr>
        <w:drawing>
          <wp:inline distT="0" distB="0" distL="0" distR="0">
            <wp:extent cx="274320" cy="274320"/>
            <wp:effectExtent l="0" t="0" r="0" b="0"/>
            <wp:docPr id="40" name="Picture 40" descr="C:\Users\rojacobs\AppData\Local\Microsoft\Windows\Temporary Internet Files\Content.IE5\VQ3L0HA0\MC9004337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jacobs\AppData\Local\Microsoft\Windows\Temporary Internet Files\Content.IE5\VQ3L0HA0\MC900433793[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sidR="001A5238">
        <w:rPr>
          <w:rFonts w:eastAsia="Arial Unicode MS"/>
        </w:rPr>
        <w:t xml:space="preserve">The lab also includes </w:t>
      </w:r>
      <w:r w:rsidR="008E703A">
        <w:rPr>
          <w:rFonts w:eastAsia="Arial Unicode MS"/>
        </w:rPr>
        <w:t xml:space="preserve">pre-written code that implements a WPF UI using the Model-View-ViewModel pattern and unit tests to verify the behavior of the State Machine.  Feel free to explore the </w:t>
      </w:r>
      <w:r w:rsidR="002E638D">
        <w:rPr>
          <w:rFonts w:eastAsia="Arial Unicode MS"/>
        </w:rPr>
        <w:t>Solution</w:t>
      </w:r>
      <w:r w:rsidR="008E703A">
        <w:rPr>
          <w:rFonts w:eastAsia="Arial Unicode MS"/>
        </w:rPr>
        <w:t xml:space="preserve"> to learn how you can implement this pattern in your applications.</w:t>
      </w:r>
    </w:p>
    <w:p w:rsidR="00F32CC1" w:rsidRDefault="00F32CC1" w:rsidP="00F32CC1">
      <w:pPr>
        <w:pStyle w:val="ppBodyText"/>
        <w:rPr>
          <w:noProof/>
        </w:rPr>
      </w:pPr>
    </w:p>
    <w:p w:rsidR="00F32CC1" w:rsidRDefault="00F32CC1" w:rsidP="00F32CC1">
      <w:pPr>
        <w:pStyle w:val="ppBodyText"/>
        <w:rPr>
          <w:noProof/>
        </w:rPr>
      </w:pPr>
      <w:r w:rsidRPr="00E96D2A">
        <w:rPr>
          <w:noProof/>
        </w:rPr>
        <w:t xml:space="preserve">Estimated time to complete this lab: </w:t>
      </w:r>
      <w:r w:rsidR="003D203C">
        <w:rPr>
          <w:b/>
          <w:noProof/>
        </w:rPr>
        <w:t>45 minutes per exercise</w:t>
      </w:r>
      <w:r w:rsidRPr="00E96D2A">
        <w:rPr>
          <w:noProof/>
        </w:rPr>
        <w:t>.</w:t>
      </w:r>
    </w:p>
    <w:p w:rsidR="002E638D" w:rsidRPr="00A201F9" w:rsidRDefault="00FE7E71" w:rsidP="002E638D">
      <w:pPr>
        <w:pStyle w:val="ppNote"/>
        <w:rPr>
          <w:rFonts w:eastAsia="Arial Unicode MS"/>
          <w:b/>
          <w:noProof/>
        </w:rPr>
      </w:pPr>
      <w:r>
        <w:rPr>
          <w:rFonts w:eastAsia="Arial Unicode MS"/>
          <w:b/>
          <w:noProof/>
          <w:lang w:bidi="ar-SA"/>
        </w:rPr>
        <w:drawing>
          <wp:inline distT="0" distB="0" distL="0" distR="0" wp14:anchorId="5A2490EA" wp14:editId="47D845DC">
            <wp:extent cx="274320" cy="274320"/>
            <wp:effectExtent l="0" t="0" r="0" b="0"/>
            <wp:docPr id="42" name="Picture 42" descr="C:\Users\rojacobs\AppData\Local\Microsoft\Windows\Temporary Internet Files\Content.IE5\19Z83YFK\MC90043379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jacobs\AppData\Local\Microsoft\Windows\Temporary Internet Files\Content.IE5\19Z83YFK\MC900433797[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sidR="002E638D" w:rsidRPr="00A201F9">
        <w:rPr>
          <w:rFonts w:eastAsia="Arial Unicode MS"/>
          <w:b/>
          <w:noProof/>
        </w:rPr>
        <w:t xml:space="preserve">  Do I have to do all the exercises?</w:t>
      </w:r>
    </w:p>
    <w:p w:rsidR="002E638D" w:rsidRDefault="002E638D" w:rsidP="002E638D">
      <w:pPr>
        <w:pStyle w:val="ppNote"/>
      </w:pPr>
      <w:r>
        <w:t xml:space="preserve">This lab is long.  To do all of it will probably take </w:t>
      </w:r>
      <w:r w:rsidR="003D203C">
        <w:t xml:space="preserve">several </w:t>
      </w:r>
      <w:r>
        <w:t xml:space="preserve">hours.  </w:t>
      </w:r>
      <w:r w:rsidR="003D203C">
        <w:t>E</w:t>
      </w:r>
      <w:r>
        <w:t>ach exercise is independent of the others</w:t>
      </w:r>
      <w:r w:rsidR="003D203C">
        <w:t xml:space="preserve"> so you can do them one at a time</w:t>
      </w:r>
      <w:r>
        <w:t xml:space="preserve">.  Just open the solution found under the Begin folder for the exercise.  For example, if you </w:t>
      </w:r>
      <w:r w:rsidR="003D203C">
        <w:t xml:space="preserve">did Exercise 1 yesterday, today </w:t>
      </w:r>
      <w:r>
        <w:t xml:space="preserve">you would start with Exercise </w:t>
      </w:r>
      <w:r w:rsidR="003D203C">
        <w:t>2</w:t>
      </w:r>
      <w:r>
        <w:t xml:space="preserve"> and open the solution from the </w:t>
      </w:r>
      <w:r>
        <w:rPr>
          <w:b/>
        </w:rPr>
        <w:t>Source</w:t>
      </w:r>
      <w:r w:rsidRPr="009E6CDE">
        <w:rPr>
          <w:b/>
        </w:rPr>
        <w:t>\</w:t>
      </w:r>
      <w:r>
        <w:rPr>
          <w:b/>
        </w:rPr>
        <w:t>E</w:t>
      </w:r>
      <w:r w:rsidR="003D203C">
        <w:rPr>
          <w:b/>
        </w:rPr>
        <w:t>xercise 2</w:t>
      </w:r>
      <w:r>
        <w:rPr>
          <w:b/>
        </w:rPr>
        <w:t xml:space="preserve">\Begin </w:t>
      </w:r>
      <w:r>
        <w:t>folder</w:t>
      </w:r>
    </w:p>
    <w:p w:rsidR="002573C3" w:rsidRDefault="002573C3" w:rsidP="002573C3">
      <w:pPr>
        <w:pStyle w:val="Heading1"/>
        <w:rPr>
          <w:rFonts w:eastAsia="Arial Unicode MS"/>
          <w:noProof/>
        </w:rPr>
      </w:pPr>
      <w:r w:rsidRPr="008A4A2C">
        <w:rPr>
          <w:rFonts w:eastAsia="Arial Unicode MS"/>
          <w:noProof/>
        </w:rPr>
        <w:t>Objectives</w:t>
      </w:r>
    </w:p>
    <w:p w:rsidR="00534BB4" w:rsidRDefault="0074111B" w:rsidP="007618F4">
      <w:pPr>
        <w:pStyle w:val="ppBulletList"/>
        <w:rPr>
          <w:noProof/>
        </w:rPr>
      </w:pPr>
      <w:r>
        <w:t>Understand the basics of the State Machine, States and Transitions</w:t>
      </w:r>
    </w:p>
    <w:p w:rsidR="00E035F8" w:rsidRDefault="003D203C" w:rsidP="007618F4">
      <w:pPr>
        <w:pStyle w:val="ppBulletList"/>
        <w:rPr>
          <w:noProof/>
        </w:rPr>
      </w:pPr>
      <w:r>
        <w:t>C</w:t>
      </w:r>
      <w:r w:rsidR="00F32CC1">
        <w:t>reate Entry and Exit Actions</w:t>
      </w:r>
    </w:p>
    <w:p w:rsidR="00F32CC1" w:rsidRDefault="003D203C" w:rsidP="00F32CC1">
      <w:pPr>
        <w:pStyle w:val="ppBulletList"/>
        <w:rPr>
          <w:noProof/>
        </w:rPr>
      </w:pPr>
      <w:r>
        <w:rPr>
          <w:noProof/>
        </w:rPr>
        <w:t xml:space="preserve">Use </w:t>
      </w:r>
      <w:r w:rsidR="00F32CC1">
        <w:rPr>
          <w:noProof/>
        </w:rPr>
        <w:t>Transitions and Triggers including Shared Triggers and Null Triggers</w:t>
      </w:r>
    </w:p>
    <w:p w:rsidR="002573C3" w:rsidRDefault="002573C3" w:rsidP="002573C3">
      <w:pPr>
        <w:pStyle w:val="ppListEnd"/>
        <w:numPr>
          <w:ilvl w:val="0"/>
          <w:numId w:val="12"/>
        </w:numPr>
        <w:rPr>
          <w:noProof/>
          <w:highlight w:val="yellow"/>
        </w:rPr>
      </w:pPr>
    </w:p>
    <w:p w:rsidR="00121514" w:rsidRDefault="00121514" w:rsidP="008D1B17">
      <w:pPr>
        <w:pStyle w:val="Heading1"/>
        <w:rPr>
          <w:rFonts w:eastAsia="Arial Unicode MS"/>
          <w:noProof/>
        </w:rPr>
      </w:pPr>
      <w:bookmarkStart w:id="3" w:name="_Toc157870738"/>
      <w:r>
        <w:rPr>
          <w:rFonts w:eastAsia="Arial Unicode MS"/>
          <w:noProof/>
        </w:rPr>
        <w:lastRenderedPageBreak/>
        <w:t>Pre-Requisites</w:t>
      </w:r>
    </w:p>
    <w:p w:rsidR="00121514" w:rsidRPr="00121514" w:rsidRDefault="00121514" w:rsidP="00121514">
      <w:pPr>
        <w:pStyle w:val="ppBodyText"/>
      </w:pPr>
      <w:r>
        <w:t>This lab assumes basic knowledge of Windows Workflow Foundation (WF4).  If you are new to WF4, we suggest you complete the Introduction to WF4 Hands on Lab prior to this lab.</w:t>
      </w:r>
    </w:p>
    <w:p w:rsidR="008D1B17" w:rsidRDefault="008D1B17" w:rsidP="008D1B17">
      <w:pPr>
        <w:pStyle w:val="Heading1"/>
        <w:rPr>
          <w:rFonts w:eastAsia="Arial Unicode MS"/>
          <w:noProof/>
        </w:rPr>
      </w:pPr>
      <w:r>
        <w:rPr>
          <w:rFonts w:eastAsia="Arial Unicode MS"/>
          <w:noProof/>
        </w:rPr>
        <w:t>System Requirements</w:t>
      </w:r>
    </w:p>
    <w:p w:rsidR="008D1B17" w:rsidRDefault="008D1B17" w:rsidP="008D1B17">
      <w:pPr>
        <w:pStyle w:val="ppBodyText"/>
        <w:rPr>
          <w:noProof/>
        </w:rPr>
      </w:pPr>
      <w:r w:rsidRPr="000907CB">
        <w:rPr>
          <w:noProof/>
        </w:rPr>
        <w:t>You must have the following items to complete this lab:</w:t>
      </w:r>
    </w:p>
    <w:p w:rsidR="008D1B17" w:rsidRDefault="00E63B77" w:rsidP="008D1B17">
      <w:pPr>
        <w:pStyle w:val="ppBulletList"/>
        <w:rPr>
          <w:noProof/>
        </w:rPr>
      </w:pPr>
      <w:hyperlink r:id="rId17" w:history="1">
        <w:r w:rsidR="008D1B17" w:rsidRPr="003349AB">
          <w:rPr>
            <w:rStyle w:val="Hyperlink"/>
            <w:rFonts w:cstheme="minorBidi"/>
            <w:noProof/>
          </w:rPr>
          <w:t>Microsoft Visual Studio 2010</w:t>
        </w:r>
        <w:r w:rsidR="0074111B" w:rsidRPr="003349AB">
          <w:rPr>
            <w:rStyle w:val="Hyperlink"/>
            <w:rFonts w:cstheme="minorBidi"/>
            <w:noProof/>
          </w:rPr>
          <w:t xml:space="preserve"> S</w:t>
        </w:r>
        <w:r w:rsidR="00E87145" w:rsidRPr="003349AB">
          <w:rPr>
            <w:rStyle w:val="Hyperlink"/>
            <w:rFonts w:cstheme="minorBidi"/>
            <w:noProof/>
          </w:rPr>
          <w:t xml:space="preserve">ervice </w:t>
        </w:r>
        <w:r w:rsidR="0074111B" w:rsidRPr="003349AB">
          <w:rPr>
            <w:rStyle w:val="Hyperlink"/>
            <w:rFonts w:cstheme="minorBidi"/>
            <w:noProof/>
          </w:rPr>
          <w:t>P</w:t>
        </w:r>
        <w:r w:rsidR="00E87145" w:rsidRPr="003349AB">
          <w:rPr>
            <w:rStyle w:val="Hyperlink"/>
            <w:rFonts w:cstheme="minorBidi"/>
            <w:noProof/>
          </w:rPr>
          <w:t xml:space="preserve">ack </w:t>
        </w:r>
        <w:r w:rsidR="0074111B" w:rsidRPr="003349AB">
          <w:rPr>
            <w:rStyle w:val="Hyperlink"/>
            <w:rFonts w:cstheme="minorBidi"/>
            <w:noProof/>
          </w:rPr>
          <w:t>1</w:t>
        </w:r>
      </w:hyperlink>
      <w:r w:rsidR="008D1B17">
        <w:rPr>
          <w:noProof/>
        </w:rPr>
        <w:t>.</w:t>
      </w:r>
    </w:p>
    <w:p w:rsidR="00E63B77" w:rsidRPr="00E63B77" w:rsidRDefault="00E63B77" w:rsidP="00E63B77">
      <w:pPr>
        <w:pStyle w:val="ppBulletList"/>
      </w:pPr>
      <w:hyperlink r:id="rId18" w:history="1">
        <w:r w:rsidRPr="00E63B77">
          <w:rPr>
            <w:rStyle w:val="Hyperlink"/>
            <w:rFonts w:cstheme="minorBidi"/>
          </w:rPr>
          <w:t>Microsoft .NET Framework 4 Platform Update 1 – Design-time Package for Visual Studio 2010 SP1 (KB2495593)</w:t>
        </w:r>
      </w:hyperlink>
    </w:p>
    <w:p w:rsidR="008D1B17" w:rsidRDefault="008D1B17" w:rsidP="008D1B17">
      <w:pPr>
        <w:pStyle w:val="ppListEnd"/>
        <w:numPr>
          <w:ilvl w:val="0"/>
          <w:numId w:val="12"/>
        </w:numPr>
        <w:rPr>
          <w:noProof/>
          <w:highlight w:val="yellow"/>
        </w:rPr>
      </w:pPr>
    </w:p>
    <w:p w:rsidR="002573C3" w:rsidRPr="00E96D2A" w:rsidRDefault="002573C3" w:rsidP="002573C3">
      <w:pPr>
        <w:pStyle w:val="Heading3"/>
        <w:rPr>
          <w:rFonts w:eastAsia="Arial Unicode MS"/>
          <w:noProof/>
        </w:rPr>
      </w:pPr>
      <w:bookmarkStart w:id="4" w:name="_Toc166647553"/>
      <w:bookmarkStart w:id="5" w:name="_Toc172462715"/>
      <w:bookmarkStart w:id="6" w:name="_Toc182141329"/>
      <w:bookmarkStart w:id="7" w:name="_Toc288137403"/>
      <w:r w:rsidRPr="00E96D2A">
        <w:rPr>
          <w:noProof/>
        </w:rPr>
        <w:t>Starting Material</w:t>
      </w:r>
      <w:bookmarkEnd w:id="4"/>
      <w:bookmarkEnd w:id="5"/>
      <w:r w:rsidRPr="00E96D2A">
        <w:rPr>
          <w:noProof/>
        </w:rPr>
        <w:t>s</w:t>
      </w:r>
      <w:bookmarkEnd w:id="6"/>
      <w:bookmarkEnd w:id="7"/>
    </w:p>
    <w:p w:rsidR="002573C3" w:rsidRPr="00E96D2A" w:rsidRDefault="002573C3" w:rsidP="002573C3">
      <w:pPr>
        <w:pStyle w:val="ppBodyText"/>
        <w:rPr>
          <w:rFonts w:eastAsia="Arial Unicode MS"/>
          <w:noProof/>
        </w:rPr>
      </w:pPr>
      <w:r w:rsidRPr="00E96D2A">
        <w:rPr>
          <w:rFonts w:eastAsia="Arial Unicode MS"/>
          <w:noProof/>
        </w:rPr>
        <w:t xml:space="preserve">This </w:t>
      </w:r>
      <w:r w:rsidRPr="00E96D2A">
        <w:rPr>
          <w:noProof/>
        </w:rPr>
        <w:t>Hands-On Lab</w:t>
      </w:r>
      <w:r w:rsidRPr="00E96D2A">
        <w:rPr>
          <w:rFonts w:eastAsia="Arial Unicode MS"/>
          <w:noProof/>
        </w:rPr>
        <w:t xml:space="preserve"> includes the following starting materials.</w:t>
      </w:r>
    </w:p>
    <w:p w:rsidR="008D5467" w:rsidRDefault="002573C3" w:rsidP="00E87145">
      <w:pPr>
        <w:pStyle w:val="ppBulletList"/>
        <w:numPr>
          <w:ilvl w:val="1"/>
          <w:numId w:val="11"/>
        </w:numPr>
        <w:ind w:left="754" w:hanging="357"/>
        <w:rPr>
          <w:rFonts w:eastAsia="Arial Unicode MS"/>
          <w:noProof/>
        </w:rPr>
      </w:pPr>
      <w:r w:rsidRPr="00E96D2A">
        <w:rPr>
          <w:rFonts w:eastAsia="Arial Unicode MS"/>
          <w:b/>
          <w:noProof/>
        </w:rPr>
        <w:t xml:space="preserve">Visual Studio </w:t>
      </w:r>
      <w:r w:rsidR="002E638D">
        <w:rPr>
          <w:rFonts w:eastAsia="Arial Unicode MS"/>
          <w:b/>
          <w:noProof/>
        </w:rPr>
        <w:t>Solution</w:t>
      </w:r>
      <w:r w:rsidRPr="00E96D2A">
        <w:rPr>
          <w:rFonts w:eastAsia="Arial Unicode MS"/>
          <w:b/>
          <w:noProof/>
        </w:rPr>
        <w:t xml:space="preserve">s. </w:t>
      </w:r>
      <w:r w:rsidRPr="00E96D2A">
        <w:rPr>
          <w:rFonts w:eastAsia="Arial Unicode MS"/>
          <w:noProof/>
        </w:rPr>
        <w:t xml:space="preserve">The </w:t>
      </w:r>
      <w:r>
        <w:rPr>
          <w:rFonts w:eastAsia="Arial Unicode MS"/>
          <w:noProof/>
        </w:rPr>
        <w:t>lab</w:t>
      </w:r>
      <w:r w:rsidRPr="00E96D2A">
        <w:rPr>
          <w:rFonts w:eastAsia="Arial Unicode MS"/>
          <w:noProof/>
        </w:rPr>
        <w:t xml:space="preserve"> provides the following Visual Studio </w:t>
      </w:r>
      <w:r w:rsidR="002E638D">
        <w:rPr>
          <w:rFonts w:eastAsia="Arial Unicode MS"/>
          <w:noProof/>
        </w:rPr>
        <w:t>Solution</w:t>
      </w:r>
      <w:r w:rsidRPr="00E96D2A">
        <w:rPr>
          <w:rFonts w:eastAsia="Arial Unicode MS"/>
          <w:noProof/>
        </w:rPr>
        <w:t>s that you can use as starting point for the exercise</w:t>
      </w:r>
      <w:r>
        <w:rPr>
          <w:rFonts w:eastAsia="Arial Unicode MS"/>
          <w:noProof/>
        </w:rPr>
        <w:t>s</w:t>
      </w:r>
      <w:r w:rsidRPr="00E96D2A">
        <w:rPr>
          <w:rFonts w:eastAsia="Arial Unicode MS"/>
          <w:noProof/>
        </w:rPr>
        <w:t>.</w:t>
      </w:r>
    </w:p>
    <w:p w:rsidR="00E87145" w:rsidRPr="00E87145" w:rsidRDefault="00E87145" w:rsidP="00E87145">
      <w:pPr>
        <w:pStyle w:val="ppBulletList"/>
        <w:numPr>
          <w:ilvl w:val="1"/>
          <w:numId w:val="11"/>
        </w:numPr>
        <w:ind w:left="754" w:hanging="357"/>
        <w:rPr>
          <w:rFonts w:eastAsia="Arial Unicode MS"/>
          <w:noProof/>
        </w:rPr>
      </w:pPr>
      <w:r>
        <w:rPr>
          <w:rFonts w:eastAsia="Arial Unicode MS"/>
          <w:b/>
          <w:noProof/>
        </w:rPr>
        <w:t>Assets.</w:t>
      </w:r>
      <w:r>
        <w:rPr>
          <w:rFonts w:eastAsia="Arial Unicode MS"/>
          <w:noProof/>
        </w:rPr>
        <w:t xml:space="preserve"> </w:t>
      </w:r>
      <w:r w:rsidRPr="00E87145">
        <w:rPr>
          <w:rFonts w:eastAsia="Arial Unicode MS"/>
          <w:noProof/>
        </w:rPr>
        <w:t>Thi</w:t>
      </w:r>
      <w:r>
        <w:rPr>
          <w:rFonts w:eastAsia="Arial Unicode MS"/>
          <w:noProof/>
        </w:rPr>
        <w:t>s lab includes activities, unit tests and a WPF application that will use the state machine you build.</w:t>
      </w:r>
    </w:p>
    <w:bookmarkEnd w:id="3"/>
    <w:p w:rsidR="002573C3" w:rsidRPr="00A438A6" w:rsidRDefault="00FE7E71" w:rsidP="002573C3">
      <w:pPr>
        <w:pStyle w:val="ppNoteIndent"/>
        <w:rPr>
          <w:rFonts w:eastAsia="Arial Unicode MS"/>
          <w:noProof/>
        </w:rPr>
      </w:pPr>
      <w:r>
        <w:rPr>
          <w:rFonts w:eastAsia="Arial Unicode MS"/>
          <w:b/>
          <w:noProof/>
          <w:lang w:bidi="ar-SA"/>
        </w:rPr>
        <w:drawing>
          <wp:inline distT="0" distB="0" distL="0" distR="0" wp14:anchorId="39827EF1" wp14:editId="5E4CB958">
            <wp:extent cx="274320" cy="274320"/>
            <wp:effectExtent l="0" t="0" r="0" b="0"/>
            <wp:docPr id="51" name="Picture 51" descr="C:\Users\rojacobs\AppData\Local\Microsoft\Windows\Temporary Internet Files\Content.IE5\VQ3L0HA0\MC9004337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jacobs\AppData\Local\Microsoft\Windows\Temporary Internet Files\Content.IE5\VQ3L0HA0\MC900433793[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sidR="002573C3" w:rsidRPr="00A438A6">
        <w:t xml:space="preserve"> </w:t>
      </w:r>
      <w:r w:rsidR="004812F2">
        <w:t xml:space="preserve">Inside </w:t>
      </w:r>
      <w:r w:rsidR="00884BF6">
        <w:t xml:space="preserve">each </w:t>
      </w:r>
      <w:r w:rsidR="002573C3">
        <w:t>exercise</w:t>
      </w:r>
      <w:r w:rsidR="00884BF6">
        <w:t xml:space="preserve"> folder</w:t>
      </w:r>
      <w:r w:rsidR="00B56A92">
        <w:t>,</w:t>
      </w:r>
      <w:r w:rsidR="002573C3">
        <w:t xml:space="preserve"> you will find an</w:t>
      </w:r>
      <w:r w:rsidR="002573C3" w:rsidRPr="00A438A6">
        <w:t xml:space="preserve"> </w:t>
      </w:r>
      <w:r w:rsidR="002573C3" w:rsidRPr="00A438A6">
        <w:rPr>
          <w:b/>
          <w:bCs/>
        </w:rPr>
        <w:t>end</w:t>
      </w:r>
      <w:r w:rsidR="002573C3" w:rsidRPr="00A438A6">
        <w:t xml:space="preserve"> folder </w:t>
      </w:r>
      <w:r w:rsidR="002573C3">
        <w:t xml:space="preserve">containing a </w:t>
      </w:r>
      <w:r w:rsidR="002E638D">
        <w:t>Solution</w:t>
      </w:r>
      <w:r w:rsidR="002573C3" w:rsidRPr="00A438A6">
        <w:t xml:space="preserve"> </w:t>
      </w:r>
      <w:r w:rsidR="002573C3">
        <w:t>with the completed lab exercise</w:t>
      </w:r>
      <w:r w:rsidR="002573C3" w:rsidRPr="00A438A6">
        <w:t>.</w:t>
      </w:r>
    </w:p>
    <w:p w:rsidR="002573C3" w:rsidRDefault="002573C3" w:rsidP="002573C3">
      <w:pPr>
        <w:pStyle w:val="ppListEnd"/>
        <w:numPr>
          <w:ilvl w:val="0"/>
          <w:numId w:val="12"/>
        </w:numPr>
        <w:rPr>
          <w:rFonts w:eastAsia="Arial Unicode MS"/>
          <w:noProof/>
          <w:highlight w:val="yellow"/>
        </w:rPr>
      </w:pPr>
    </w:p>
    <w:p w:rsidR="009053BF" w:rsidRDefault="009053BF" w:rsidP="009053BF">
      <w:pPr>
        <w:pStyle w:val="ppBodyText"/>
      </w:pPr>
    </w:p>
    <w:bookmarkStart w:id="8" w:name="_Toc288137404" w:displacedByCustomXml="next"/>
    <w:sdt>
      <w:sdtPr>
        <w:alias w:val="Topic"/>
        <w:tag w:val="53925c75-0b33-4e28-a61f-50a367b11737"/>
        <w:id w:val="4762136"/>
        <w:placeholder>
          <w:docPart w:val="925EA21E6EA2410FA326A29C7EBBF954"/>
        </w:placeholder>
        <w:text/>
      </w:sdtPr>
      <w:sdtContent>
        <w:p w:rsidR="007513B5" w:rsidRDefault="005C4283" w:rsidP="007513B5">
          <w:pPr>
            <w:pStyle w:val="ppTopic"/>
          </w:pPr>
          <w:r>
            <w:t xml:space="preserve">Exercise 1: </w:t>
          </w:r>
          <w:r w:rsidR="00CB7213">
            <w:t>States</w:t>
          </w:r>
        </w:p>
      </w:sdtContent>
    </w:sdt>
    <w:bookmarkEnd w:id="8" w:displacedByCustomXml="prev"/>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2798"/>
      </w:tblGrid>
      <w:tr w:rsidR="006B3AC1" w:rsidRPr="006B3AC1" w:rsidTr="006B3AC1">
        <w:tc>
          <w:tcPr>
            <w:tcW w:w="0" w:type="auto"/>
          </w:tcPr>
          <w:p w:rsidR="006B3AC1" w:rsidRPr="006B3AC1" w:rsidRDefault="006B3AC1" w:rsidP="006B3AC1">
            <w:pPr>
              <w:pStyle w:val="ppTableText"/>
              <w:rPr>
                <w:rFonts w:eastAsia="Arial Unicode MS"/>
              </w:rPr>
            </w:pPr>
            <w:r w:rsidRPr="006B3AC1">
              <w:rPr>
                <w:rFonts w:eastAsia="Arial Unicode MS"/>
                <w:noProof/>
              </w:rPr>
              <w:drawing>
                <wp:inline distT="0" distB="0" distL="0" distR="0" wp14:anchorId="2303EE36" wp14:editId="68D65253">
                  <wp:extent cx="457200" cy="457200"/>
                  <wp:effectExtent l="0" t="0" r="0" b="0"/>
                  <wp:docPr id="64" name="Picture 64" descr="C:\Users\rojacobs\AppData\Local\Microsoft\Windows\Temporary Internet Files\Content.IE5\DF10ZJWG\MC9004316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jacobs\AppData\Local\Microsoft\Windows\Temporary Internet Files\Content.IE5\DF10ZJWG\MC900431606[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vAlign w:val="center"/>
          </w:tcPr>
          <w:p w:rsidR="006B3AC1" w:rsidRPr="006B3AC1" w:rsidRDefault="006B3AC1" w:rsidP="006B3AC1">
            <w:pPr>
              <w:pStyle w:val="ppTableText"/>
              <w:jc w:val="center"/>
              <w:rPr>
                <w:rFonts w:eastAsia="Arial Unicode MS"/>
              </w:rPr>
            </w:pPr>
            <w:hyperlink r:id="rId20" w:history="1">
              <w:r w:rsidRPr="006B3AC1">
                <w:rPr>
                  <w:rStyle w:val="Hyperlink"/>
                  <w:rFonts w:eastAsia="Arial Unicode MS"/>
                </w:rPr>
                <w:t>Watch Exercise 1 on endpoint.tv</w:t>
              </w:r>
            </w:hyperlink>
          </w:p>
        </w:tc>
      </w:tr>
    </w:tbl>
    <w:p w:rsidR="00FE7E71" w:rsidRPr="00995044" w:rsidRDefault="00995044" w:rsidP="00FE7E71">
      <w:pPr>
        <w:pStyle w:val="ppBodyText"/>
        <w:rPr>
          <w:rFonts w:eastAsia="Arial Unicode MS"/>
        </w:rPr>
      </w:pPr>
      <w:r w:rsidRPr="00995044">
        <w:rPr>
          <w:rFonts w:eastAsia="Arial Unicode MS"/>
        </w:rPr>
        <w:t xml:space="preserve">In this </w:t>
      </w:r>
      <w:r w:rsidR="00561187" w:rsidRPr="00995044">
        <w:rPr>
          <w:rFonts w:eastAsia="Arial Unicode MS"/>
        </w:rPr>
        <w:t>exercise,</w:t>
      </w:r>
      <w:r w:rsidRPr="00995044">
        <w:rPr>
          <w:rFonts w:eastAsia="Arial Unicode MS"/>
        </w:rPr>
        <w:t xml:space="preserve"> you will </w:t>
      </w:r>
      <w:r>
        <w:rPr>
          <w:rFonts w:eastAsia="Arial Unicode MS"/>
        </w:rPr>
        <w:t>implement the first scenario</w:t>
      </w:r>
      <w:r w:rsidR="00DD0C5D">
        <w:rPr>
          <w:rFonts w:eastAsia="Arial Unicode MS"/>
        </w:rPr>
        <w:t xml:space="preserve"> for the ATM machine</w:t>
      </w:r>
      <w:r w:rsidR="00E87145">
        <w:rPr>
          <w:rFonts w:eastAsia="Arial Unicode MS"/>
        </w:rPr>
        <w:t>.</w:t>
      </w:r>
      <w:r w:rsidR="00FE7E71">
        <w:rPr>
          <w:rFonts w:eastAsia="Arial Unicode MS"/>
        </w:rPr>
        <w:t xml:space="preserve">  </w:t>
      </w:r>
    </w:p>
    <w:tbl>
      <w:tblPr>
        <w:tblStyle w:val="ppTableGrid"/>
        <w:tblpPr w:leftFromText="180" w:rightFromText="180" w:vertAnchor="text" w:horzAnchor="margin" w:tblpY="32"/>
        <w:tblW w:w="0" w:type="auto"/>
        <w:tblInd w:w="0" w:type="dxa"/>
        <w:tblLook w:val="04A0" w:firstRow="1" w:lastRow="0" w:firstColumn="1" w:lastColumn="0" w:noHBand="0" w:noVBand="1"/>
      </w:tblPr>
      <w:tblGrid>
        <w:gridCol w:w="1462"/>
        <w:gridCol w:w="1629"/>
        <w:gridCol w:w="6485"/>
      </w:tblGrid>
      <w:tr w:rsidR="00995044" w:rsidTr="00995044">
        <w:trPr>
          <w:cnfStyle w:val="100000000000" w:firstRow="1" w:lastRow="0" w:firstColumn="0" w:lastColumn="0" w:oddVBand="0" w:evenVBand="0" w:oddHBand="0" w:evenHBand="0" w:firstRowFirstColumn="0" w:firstRowLastColumn="0" w:lastRowFirstColumn="0" w:lastRowLastColumn="0"/>
        </w:trPr>
        <w:tc>
          <w:tcPr>
            <w:tcW w:w="0" w:type="auto"/>
          </w:tcPr>
          <w:p w:rsidR="00995044" w:rsidRDefault="00995044" w:rsidP="00995044">
            <w:pPr>
              <w:pStyle w:val="ppTableText"/>
              <w:rPr>
                <w:rFonts w:eastAsia="Arial Unicode MS"/>
              </w:rPr>
            </w:pPr>
            <w:r>
              <w:rPr>
                <w:rFonts w:eastAsia="Arial Unicode MS"/>
              </w:rPr>
              <w:t>Given</w:t>
            </w:r>
          </w:p>
        </w:tc>
        <w:tc>
          <w:tcPr>
            <w:tcW w:w="0" w:type="auto"/>
          </w:tcPr>
          <w:p w:rsidR="00995044" w:rsidRDefault="00995044" w:rsidP="00995044">
            <w:pPr>
              <w:pStyle w:val="ppTableText"/>
              <w:rPr>
                <w:rFonts w:eastAsia="Arial Unicode MS"/>
              </w:rPr>
            </w:pPr>
            <w:r>
              <w:rPr>
                <w:rFonts w:eastAsia="Arial Unicode MS"/>
              </w:rPr>
              <w:t>When</w:t>
            </w:r>
          </w:p>
        </w:tc>
        <w:tc>
          <w:tcPr>
            <w:tcW w:w="0" w:type="auto"/>
          </w:tcPr>
          <w:p w:rsidR="00995044" w:rsidRDefault="00995044" w:rsidP="00995044">
            <w:pPr>
              <w:pStyle w:val="ppTableText"/>
              <w:rPr>
                <w:rFonts w:eastAsia="Arial Unicode MS"/>
              </w:rPr>
            </w:pPr>
            <w:r>
              <w:rPr>
                <w:rFonts w:eastAsia="Arial Unicode MS"/>
              </w:rPr>
              <w:t>Then</w:t>
            </w:r>
          </w:p>
        </w:tc>
      </w:tr>
      <w:tr w:rsidR="00995044" w:rsidTr="00995044">
        <w:tc>
          <w:tcPr>
            <w:tcW w:w="0" w:type="auto"/>
          </w:tcPr>
          <w:p w:rsidR="00995044" w:rsidRPr="0023303E" w:rsidRDefault="00995044" w:rsidP="00995044">
            <w:pPr>
              <w:pStyle w:val="ppTableText"/>
              <w:rPr>
                <w:rFonts w:eastAsia="Arial Unicode MS"/>
              </w:rPr>
            </w:pPr>
            <w:r>
              <w:rPr>
                <w:rFonts w:eastAsia="Arial Unicode MS"/>
              </w:rPr>
              <w:t>A Powered Off ATM</w:t>
            </w:r>
          </w:p>
        </w:tc>
        <w:tc>
          <w:tcPr>
            <w:tcW w:w="0" w:type="auto"/>
          </w:tcPr>
          <w:p w:rsidR="00995044" w:rsidRPr="0023303E" w:rsidRDefault="00995044" w:rsidP="00995044">
            <w:pPr>
              <w:pStyle w:val="ppTableText"/>
              <w:rPr>
                <w:rFonts w:eastAsia="Arial Unicode MS"/>
              </w:rPr>
            </w:pPr>
            <w:r>
              <w:rPr>
                <w:rFonts w:eastAsia="Arial Unicode MS"/>
              </w:rPr>
              <w:t>The Power Is Turned On</w:t>
            </w:r>
          </w:p>
        </w:tc>
        <w:tc>
          <w:tcPr>
            <w:tcW w:w="0" w:type="auto"/>
          </w:tcPr>
          <w:p w:rsidR="00995044" w:rsidRPr="0023303E" w:rsidRDefault="00995044" w:rsidP="00995044">
            <w:pPr>
              <w:pStyle w:val="ppTableText"/>
              <w:rPr>
                <w:rFonts w:eastAsia="Arial Unicode MS"/>
              </w:rPr>
            </w:pPr>
            <w:r>
              <w:rPr>
                <w:rFonts w:eastAsia="Arial Unicode MS"/>
              </w:rPr>
              <w:t>The ATM Initializes the hardware and displays a please wait message. After initialization it prompts the user to insert a card</w:t>
            </w:r>
          </w:p>
        </w:tc>
      </w:tr>
    </w:tbl>
    <w:p w:rsidR="00995044" w:rsidRDefault="00995044" w:rsidP="00995044">
      <w:pPr>
        <w:pStyle w:val="ppNumberList"/>
        <w:numPr>
          <w:ilvl w:val="0"/>
          <w:numId w:val="0"/>
        </w:numPr>
      </w:pPr>
    </w:p>
    <w:p w:rsidR="00995044" w:rsidRDefault="00995044" w:rsidP="00995044">
      <w:pPr>
        <w:pStyle w:val="ppBodyText"/>
      </w:pPr>
      <w:r>
        <w:t xml:space="preserve">The first task when implementing the scenario is to determine the set of states.  You can add more states as you go but it is a good idea to spend some time thinking about the states that you want before </w:t>
      </w:r>
      <w:r>
        <w:lastRenderedPageBreak/>
        <w:t>you start creating the workflow.  In the first scenario there are three states which occur in the following order</w:t>
      </w:r>
    </w:p>
    <w:tbl>
      <w:tblPr>
        <w:tblStyle w:val="ppTableGrid"/>
        <w:tblW w:w="0" w:type="auto"/>
        <w:tblInd w:w="0" w:type="dxa"/>
        <w:tblLook w:val="04A0" w:firstRow="1" w:lastRow="0" w:firstColumn="1" w:lastColumn="0" w:noHBand="0" w:noVBand="1"/>
      </w:tblPr>
      <w:tblGrid>
        <w:gridCol w:w="1107"/>
        <w:gridCol w:w="7480"/>
      </w:tblGrid>
      <w:tr w:rsidR="00995044" w:rsidTr="00561187">
        <w:trPr>
          <w:cnfStyle w:val="100000000000" w:firstRow="1" w:lastRow="0" w:firstColumn="0" w:lastColumn="0" w:oddVBand="0" w:evenVBand="0" w:oddHBand="0" w:evenHBand="0" w:firstRowFirstColumn="0" w:firstRowLastColumn="0" w:lastRowFirstColumn="0" w:lastRowLastColumn="0"/>
        </w:trPr>
        <w:tc>
          <w:tcPr>
            <w:tcW w:w="0" w:type="auto"/>
          </w:tcPr>
          <w:p w:rsidR="00995044" w:rsidRDefault="00995044" w:rsidP="002D5F14">
            <w:pPr>
              <w:pStyle w:val="ppTableText"/>
            </w:pPr>
            <w:r>
              <w:t>State</w:t>
            </w:r>
          </w:p>
        </w:tc>
        <w:tc>
          <w:tcPr>
            <w:tcW w:w="0" w:type="auto"/>
          </w:tcPr>
          <w:p w:rsidR="00995044" w:rsidRDefault="00995044" w:rsidP="002D5F14">
            <w:pPr>
              <w:pStyle w:val="ppTableText"/>
            </w:pPr>
            <w:r>
              <w:t>Description</w:t>
            </w:r>
          </w:p>
        </w:tc>
      </w:tr>
      <w:tr w:rsidR="00995044" w:rsidTr="00561187">
        <w:tc>
          <w:tcPr>
            <w:tcW w:w="0" w:type="auto"/>
          </w:tcPr>
          <w:p w:rsidR="00995044" w:rsidRDefault="00995044" w:rsidP="002D5F14">
            <w:pPr>
              <w:pStyle w:val="ppTableText"/>
            </w:pPr>
            <w:r>
              <w:t>Power Off</w:t>
            </w:r>
          </w:p>
        </w:tc>
        <w:tc>
          <w:tcPr>
            <w:tcW w:w="0" w:type="auto"/>
          </w:tcPr>
          <w:p w:rsidR="00995044" w:rsidRDefault="00995044" w:rsidP="002D5F14">
            <w:pPr>
              <w:pStyle w:val="ppTableText"/>
            </w:pPr>
            <w:r>
              <w:t>The ATM begins in the PowerOff state.  This state will not be included in the state machine.</w:t>
            </w:r>
          </w:p>
        </w:tc>
      </w:tr>
      <w:tr w:rsidR="00995044" w:rsidTr="00561187">
        <w:tc>
          <w:tcPr>
            <w:tcW w:w="0" w:type="auto"/>
          </w:tcPr>
          <w:p w:rsidR="00995044" w:rsidRDefault="00995044" w:rsidP="002D5F14">
            <w:pPr>
              <w:pStyle w:val="ppTableText"/>
            </w:pPr>
            <w:r>
              <w:t>Initialize</w:t>
            </w:r>
          </w:p>
        </w:tc>
        <w:tc>
          <w:tcPr>
            <w:tcW w:w="0" w:type="auto"/>
          </w:tcPr>
          <w:p w:rsidR="00995044" w:rsidRDefault="00995044" w:rsidP="002D5F14">
            <w:pPr>
              <w:pStyle w:val="ppTableText"/>
            </w:pPr>
            <w:r>
              <w:t>The ATM is initializing</w:t>
            </w:r>
          </w:p>
        </w:tc>
      </w:tr>
      <w:tr w:rsidR="00995044" w:rsidTr="00561187">
        <w:tc>
          <w:tcPr>
            <w:tcW w:w="0" w:type="auto"/>
          </w:tcPr>
          <w:p w:rsidR="00995044" w:rsidRDefault="00995044" w:rsidP="002D5F14">
            <w:pPr>
              <w:pStyle w:val="ppTableText"/>
            </w:pPr>
            <w:r>
              <w:t>Insert Card</w:t>
            </w:r>
          </w:p>
        </w:tc>
        <w:tc>
          <w:tcPr>
            <w:tcW w:w="0" w:type="auto"/>
          </w:tcPr>
          <w:p w:rsidR="00995044" w:rsidRDefault="00995044" w:rsidP="002D5F14">
            <w:pPr>
              <w:pStyle w:val="ppTableText"/>
            </w:pPr>
            <w:r>
              <w:t>The ATM is waiting for the user to insert a card</w:t>
            </w:r>
          </w:p>
        </w:tc>
      </w:tr>
    </w:tbl>
    <w:p w:rsidR="00995044" w:rsidRPr="00995044" w:rsidRDefault="00995044" w:rsidP="00995044">
      <w:pPr>
        <w:pStyle w:val="ppNumberList"/>
        <w:numPr>
          <w:ilvl w:val="0"/>
          <w:numId w:val="0"/>
        </w:numPr>
        <w:ind w:left="754"/>
      </w:pPr>
    </w:p>
    <w:p w:rsidR="008F454C" w:rsidRDefault="008F454C" w:rsidP="008F454C">
      <w:pPr>
        <w:pStyle w:val="ppProcedureStart"/>
        <w:rPr>
          <w:rFonts w:eastAsia="Arial Unicode MS"/>
        </w:rPr>
      </w:pPr>
      <w:bookmarkStart w:id="9" w:name="_Toc288137405"/>
      <w:r>
        <w:rPr>
          <w:rFonts w:eastAsia="Arial Unicode MS"/>
        </w:rPr>
        <w:t xml:space="preserve">Task 0 – Open the </w:t>
      </w:r>
      <w:r w:rsidR="002E638D">
        <w:rPr>
          <w:rFonts w:eastAsia="Arial Unicode MS"/>
        </w:rPr>
        <w:t>Solution</w:t>
      </w:r>
      <w:bookmarkEnd w:id="9"/>
    </w:p>
    <w:p w:rsidR="008F454C" w:rsidRPr="00CC4449" w:rsidRDefault="00D36631" w:rsidP="008F454C">
      <w:pPr>
        <w:pStyle w:val="ppNumberList"/>
      </w:pPr>
      <w:r>
        <w:t xml:space="preserve">Open the begin </w:t>
      </w:r>
      <w:r w:rsidR="002E638D">
        <w:t>Solution</w:t>
      </w:r>
      <w:r>
        <w:t xml:space="preserve"> under </w:t>
      </w:r>
      <w:r w:rsidRPr="00D36631">
        <w:rPr>
          <w:b/>
        </w:rPr>
        <w:t>(Lab Folder)\Exercise 1\Begin\AtmStateMachine.sln</w:t>
      </w:r>
    </w:p>
    <w:p w:rsidR="00CC4449" w:rsidRDefault="00CC4449" w:rsidP="008F454C">
      <w:pPr>
        <w:pStyle w:val="ppNumberList"/>
      </w:pPr>
      <w:r w:rsidRPr="00CC4449">
        <w:t xml:space="preserve">Build the </w:t>
      </w:r>
      <w:r w:rsidR="002E638D">
        <w:t>Solution</w:t>
      </w:r>
    </w:p>
    <w:p w:rsidR="003F32E4" w:rsidRDefault="003F32E4" w:rsidP="003F32E4">
      <w:pPr>
        <w:pStyle w:val="ppListEnd"/>
      </w:pPr>
    </w:p>
    <w:p w:rsidR="003F32E4" w:rsidRDefault="003F32E4" w:rsidP="003F32E4">
      <w:pPr>
        <w:pStyle w:val="ppProcedureStart"/>
      </w:pPr>
      <w:bookmarkStart w:id="10" w:name="_Toc288137406"/>
      <w:r>
        <w:t xml:space="preserve">Task 1 – </w:t>
      </w:r>
      <w:r w:rsidR="00640798">
        <w:t>Observe</w:t>
      </w:r>
      <w:r>
        <w:t xml:space="preserve"> the Target Framework</w:t>
      </w:r>
      <w:bookmarkEnd w:id="10"/>
    </w:p>
    <w:p w:rsidR="003F32E4" w:rsidRPr="003F32E4" w:rsidRDefault="003F32E4" w:rsidP="003F32E4">
      <w:pPr>
        <w:pStyle w:val="ppNumberList"/>
        <w:rPr>
          <w:rFonts w:eastAsia="Arial Unicode MS"/>
        </w:rPr>
      </w:pPr>
      <w:r>
        <w:rPr>
          <w:rFonts w:eastAsia="Arial Unicode MS"/>
        </w:rPr>
        <w:t xml:space="preserve">Right click on the </w:t>
      </w:r>
      <w:r w:rsidRPr="003F32E4">
        <w:rPr>
          <w:rFonts w:eastAsia="Arial Unicode MS"/>
          <w:b/>
        </w:rPr>
        <w:t>AtmStateMachine.Activities</w:t>
      </w:r>
      <w:r>
        <w:rPr>
          <w:rFonts w:eastAsia="Arial Unicode MS"/>
        </w:rPr>
        <w:t xml:space="preserve"> project and select </w:t>
      </w:r>
      <w:r w:rsidRPr="003F32E4">
        <w:rPr>
          <w:rFonts w:eastAsia="Arial Unicode MS"/>
          <w:b/>
        </w:rPr>
        <w:t>Properties</w:t>
      </w:r>
    </w:p>
    <w:p w:rsidR="003F32E4" w:rsidRDefault="003F32E4" w:rsidP="003F32E4">
      <w:pPr>
        <w:pStyle w:val="ppNumberList"/>
        <w:rPr>
          <w:rFonts w:eastAsia="Arial Unicode MS"/>
        </w:rPr>
      </w:pPr>
      <w:r>
        <w:rPr>
          <w:rFonts w:eastAsia="Arial Unicode MS"/>
        </w:rPr>
        <w:t xml:space="preserve">Click on </w:t>
      </w:r>
      <w:r w:rsidRPr="003F32E4">
        <w:rPr>
          <w:rFonts w:eastAsia="Arial Unicode MS"/>
        </w:rPr>
        <w:t>the</w:t>
      </w:r>
      <w:r>
        <w:rPr>
          <w:rFonts w:eastAsia="Arial Unicode MS"/>
          <w:b/>
        </w:rPr>
        <w:t xml:space="preserve"> Application </w:t>
      </w:r>
      <w:r w:rsidRPr="003F32E4">
        <w:rPr>
          <w:rFonts w:eastAsia="Arial Unicode MS"/>
        </w:rPr>
        <w:t>tab</w:t>
      </w:r>
    </w:p>
    <w:p w:rsidR="00FE7E71" w:rsidRDefault="003349AB" w:rsidP="003F32E4">
      <w:pPr>
        <w:pStyle w:val="ppNumberList"/>
        <w:rPr>
          <w:rFonts w:eastAsia="Arial Unicode MS"/>
        </w:rPr>
      </w:pPr>
      <w:r>
        <w:rPr>
          <w:rFonts w:eastAsia="Arial Unicode MS"/>
        </w:rPr>
        <w:t xml:space="preserve">Notice that the project's target framework is </w:t>
      </w:r>
      <w:r w:rsidR="003F32E4" w:rsidRPr="003F32E4">
        <w:rPr>
          <w:rFonts w:eastAsia="Arial Unicode MS"/>
          <w:b/>
        </w:rPr>
        <w:t xml:space="preserve">.NET Framework 4 </w:t>
      </w:r>
      <w:r w:rsidR="003F32E4">
        <w:rPr>
          <w:rFonts w:eastAsia="Arial Unicode MS"/>
          <w:b/>
        </w:rPr>
        <w:t xml:space="preserve">Client Profile </w:t>
      </w:r>
      <w:r w:rsidR="003F32E4" w:rsidRPr="003F32E4">
        <w:rPr>
          <w:rFonts w:eastAsia="Arial Unicode MS"/>
          <w:b/>
        </w:rPr>
        <w:t>Platform Update 1</w:t>
      </w:r>
      <w:r w:rsidR="003F32E4">
        <w:rPr>
          <w:rFonts w:eastAsia="Arial Unicode MS"/>
          <w:b/>
        </w:rPr>
        <w:t xml:space="preserve"> (KB2478063)</w:t>
      </w:r>
      <w:r>
        <w:rPr>
          <w:rFonts w:eastAsia="Arial Unicode MS"/>
          <w:b/>
        </w:rPr>
        <w:t xml:space="preserve"> </w:t>
      </w:r>
    </w:p>
    <w:p w:rsidR="00FE7E71" w:rsidRDefault="00FE7E71" w:rsidP="003F32E4">
      <w:pPr>
        <w:pStyle w:val="ppFigureIndent"/>
        <w:rPr>
          <w:rFonts w:eastAsia="Arial Unicode MS"/>
        </w:rPr>
      </w:pPr>
      <w:r>
        <w:rPr>
          <w:noProof/>
          <w:lang w:bidi="ar-SA"/>
        </w:rPr>
        <w:drawing>
          <wp:inline distT="0" distB="0" distL="0" distR="0" wp14:anchorId="0C693579" wp14:editId="3B350D24">
            <wp:extent cx="3550920" cy="2418080"/>
            <wp:effectExtent l="0" t="0" r="0" b="0"/>
            <wp:docPr id="45" name="Picture 45" descr="C:\Users\rojacobs\AppData\Local\Temp\1\SNAGHTML45f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jacobs\AppData\Local\Temp\1\SNAGHTML45f15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50920" cy="2418080"/>
                    </a:xfrm>
                    <a:prstGeom prst="rect">
                      <a:avLst/>
                    </a:prstGeom>
                    <a:noFill/>
                    <a:ln>
                      <a:noFill/>
                    </a:ln>
                  </pic:spPr>
                </pic:pic>
              </a:graphicData>
            </a:graphic>
          </wp:inline>
        </w:drawing>
      </w:r>
    </w:p>
    <w:p w:rsidR="008E0522" w:rsidRPr="008E0522" w:rsidRDefault="008E0522" w:rsidP="008E0522"/>
    <w:p w:rsidR="00FE7E71" w:rsidRPr="00CC4449" w:rsidRDefault="008E0522" w:rsidP="003349AB">
      <w:pPr>
        <w:pStyle w:val="ppNoteIndent"/>
      </w:pPr>
      <w:r w:rsidRPr="008E0522">
        <w:rPr>
          <w:b/>
          <w:noProof/>
          <w:lang w:bidi="ar-SA"/>
        </w:rPr>
        <w:drawing>
          <wp:inline distT="0" distB="0" distL="0" distR="0" wp14:anchorId="4A228718" wp14:editId="29A582A8">
            <wp:extent cx="274320" cy="274320"/>
            <wp:effectExtent l="0" t="0" r="0" b="0"/>
            <wp:docPr id="36" name="Picture 36" descr="C:\Users\rojacobs\AppData\Local\Microsoft\Windows\Temporary Internet Files\Content.IE5\VQ3L0HA0\MC9004337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jacobs\AppData\Local\Microsoft\Windows\Temporary Internet Files\Content.IE5\VQ3L0HA0\MC900433793[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sidR="003349AB" w:rsidRPr="003349AB">
        <w:t xml:space="preserve"> To use the State Machine you must set the Target Framework to .NET Framework 4 Platform Update 1 (KB2478063) or .NET Framework 4 Client Profile Platform Update 1 (KB2478063).  </w:t>
      </w:r>
    </w:p>
    <w:p w:rsidR="00CA4168" w:rsidRDefault="00CA4168" w:rsidP="00CA4168">
      <w:pPr>
        <w:pStyle w:val="ppListEnd"/>
      </w:pPr>
    </w:p>
    <w:p w:rsidR="00CA4168" w:rsidRDefault="00CA4168" w:rsidP="00CA4168">
      <w:pPr>
        <w:pStyle w:val="ppProcedureStart"/>
      </w:pPr>
      <w:bookmarkStart w:id="11" w:name="_Toc288137407"/>
      <w:r>
        <w:t xml:space="preserve">Task </w:t>
      </w:r>
      <w:r w:rsidR="003F32E4">
        <w:t>2</w:t>
      </w:r>
      <w:r>
        <w:t xml:space="preserve"> – Add the Settings Argument</w:t>
      </w:r>
      <w:bookmarkEnd w:id="11"/>
    </w:p>
    <w:p w:rsidR="00CA4168" w:rsidRPr="00CA4168" w:rsidRDefault="00CA4168" w:rsidP="00CA4168">
      <w:pPr>
        <w:pStyle w:val="ppNumberList"/>
        <w:numPr>
          <w:ilvl w:val="0"/>
          <w:numId w:val="0"/>
        </w:numPr>
        <w:ind w:left="754"/>
      </w:pPr>
      <w:r>
        <w:lastRenderedPageBreak/>
        <w:t>Our activities will use settings provided by the host.  We need to create an argument to receive the settings.</w:t>
      </w:r>
    </w:p>
    <w:p w:rsidR="001C377D" w:rsidRDefault="001C377D" w:rsidP="00CA4168">
      <w:pPr>
        <w:pStyle w:val="ppNumberList"/>
      </w:pPr>
      <w:r>
        <w:t xml:space="preserve">Open </w:t>
      </w:r>
      <w:r w:rsidR="0059123B" w:rsidRPr="0059123B">
        <w:rPr>
          <w:b/>
        </w:rPr>
        <w:t>AtmActivity.xaml</w:t>
      </w:r>
      <w:r w:rsidR="006E7794">
        <w:rPr>
          <w:b/>
        </w:rPr>
        <w:t xml:space="preserve"> </w:t>
      </w:r>
      <w:r w:rsidR="006E7794" w:rsidRPr="006E7794">
        <w:t>from the</w:t>
      </w:r>
      <w:r w:rsidR="006E7794">
        <w:rPr>
          <w:b/>
        </w:rPr>
        <w:t xml:space="preserve"> AtmStateMachine.Activities </w:t>
      </w:r>
      <w:r w:rsidR="006E7794" w:rsidRPr="006E7794">
        <w:t>project</w:t>
      </w:r>
    </w:p>
    <w:p w:rsidR="00CA4168" w:rsidRDefault="00CA4168" w:rsidP="00CA4168">
      <w:pPr>
        <w:pStyle w:val="ppNumberList"/>
      </w:pPr>
      <w:r>
        <w:t xml:space="preserve">Click on </w:t>
      </w:r>
      <w:r w:rsidRPr="00CC4449">
        <w:rPr>
          <w:b/>
        </w:rPr>
        <w:t>Arguments</w:t>
      </w:r>
      <w:r>
        <w:t xml:space="preserve"> to open the Arguments window</w:t>
      </w:r>
    </w:p>
    <w:p w:rsidR="006E7794" w:rsidRDefault="006E7794" w:rsidP="006E7794">
      <w:pPr>
        <w:pStyle w:val="ppFigureIndent"/>
      </w:pPr>
      <w:r>
        <w:rPr>
          <w:noProof/>
          <w:lang w:bidi="ar-SA"/>
        </w:rPr>
        <w:drawing>
          <wp:inline distT="0" distB="0" distL="0" distR="0" wp14:anchorId="1729C563" wp14:editId="38861280">
            <wp:extent cx="3932555" cy="3696970"/>
            <wp:effectExtent l="0" t="0" r="0" b="0"/>
            <wp:docPr id="53" name="Picture 53" descr="C:\Users\rojacobs\AppData\Local\Temp\1\SNAGHTML5305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jacobs\AppData\Local\Temp\1\SNAGHTML5305bc.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32555" cy="3696970"/>
                    </a:xfrm>
                    <a:prstGeom prst="rect">
                      <a:avLst/>
                    </a:prstGeom>
                    <a:noFill/>
                    <a:ln>
                      <a:noFill/>
                    </a:ln>
                  </pic:spPr>
                </pic:pic>
              </a:graphicData>
            </a:graphic>
          </wp:inline>
        </w:drawing>
      </w:r>
    </w:p>
    <w:p w:rsidR="00CA4168" w:rsidRDefault="006E7794" w:rsidP="00CA4168">
      <w:pPr>
        <w:pStyle w:val="ppNumberList"/>
      </w:pPr>
      <w:r>
        <w:t xml:space="preserve">Click on </w:t>
      </w:r>
      <w:r w:rsidRPr="006E7794">
        <w:rPr>
          <w:i/>
        </w:rPr>
        <w:t>Create Argument</w:t>
      </w:r>
      <w:r>
        <w:t xml:space="preserve"> to a</w:t>
      </w:r>
      <w:r w:rsidR="00CA4168">
        <w:t xml:space="preserve">dd a new Argument </w:t>
      </w:r>
    </w:p>
    <w:tbl>
      <w:tblPr>
        <w:tblStyle w:val="ppTableGrid"/>
        <w:tblW w:w="0" w:type="auto"/>
        <w:tblLook w:val="04A0" w:firstRow="1" w:lastRow="0" w:firstColumn="1" w:lastColumn="0" w:noHBand="0" w:noVBand="1"/>
      </w:tblPr>
      <w:tblGrid>
        <w:gridCol w:w="867"/>
        <w:gridCol w:w="997"/>
        <w:gridCol w:w="3418"/>
        <w:gridCol w:w="1357"/>
      </w:tblGrid>
      <w:tr w:rsidR="003F32E4" w:rsidTr="00F6065B">
        <w:trPr>
          <w:cnfStyle w:val="100000000000" w:firstRow="1" w:lastRow="0" w:firstColumn="0" w:lastColumn="0" w:oddVBand="0" w:evenVBand="0" w:oddHBand="0" w:evenHBand="0" w:firstRowFirstColumn="0" w:firstRowLastColumn="0" w:lastRowFirstColumn="0" w:lastRowLastColumn="0"/>
        </w:trPr>
        <w:tc>
          <w:tcPr>
            <w:tcW w:w="0" w:type="auto"/>
          </w:tcPr>
          <w:p w:rsidR="003F32E4" w:rsidRDefault="003F32E4" w:rsidP="00CA4168">
            <w:pPr>
              <w:pStyle w:val="ppTableText"/>
            </w:pPr>
            <w:r>
              <w:t>Name</w:t>
            </w:r>
          </w:p>
        </w:tc>
        <w:tc>
          <w:tcPr>
            <w:tcW w:w="0" w:type="auto"/>
          </w:tcPr>
          <w:p w:rsidR="003F32E4" w:rsidRDefault="003F32E4" w:rsidP="00CA4168">
            <w:pPr>
              <w:pStyle w:val="ppTableText"/>
            </w:pPr>
            <w:r>
              <w:t>Direction</w:t>
            </w:r>
          </w:p>
        </w:tc>
        <w:tc>
          <w:tcPr>
            <w:tcW w:w="0" w:type="auto"/>
          </w:tcPr>
          <w:p w:rsidR="003F32E4" w:rsidRDefault="003F32E4" w:rsidP="00CA4168">
            <w:pPr>
              <w:pStyle w:val="ppTableText"/>
            </w:pPr>
            <w:r>
              <w:t>ArgumentType</w:t>
            </w:r>
          </w:p>
        </w:tc>
        <w:tc>
          <w:tcPr>
            <w:tcW w:w="0" w:type="auto"/>
          </w:tcPr>
          <w:p w:rsidR="003F32E4" w:rsidRDefault="003F32E4" w:rsidP="00CA4168">
            <w:pPr>
              <w:pStyle w:val="ppTableText"/>
            </w:pPr>
            <w:r>
              <w:t>Default Value</w:t>
            </w:r>
          </w:p>
        </w:tc>
      </w:tr>
      <w:tr w:rsidR="003F32E4" w:rsidTr="00F6065B">
        <w:tc>
          <w:tcPr>
            <w:tcW w:w="0" w:type="auto"/>
          </w:tcPr>
          <w:p w:rsidR="003F32E4" w:rsidRDefault="003F32E4" w:rsidP="00CA4168">
            <w:pPr>
              <w:pStyle w:val="ppTableText"/>
            </w:pPr>
            <w:r>
              <w:t>Settings</w:t>
            </w:r>
          </w:p>
        </w:tc>
        <w:tc>
          <w:tcPr>
            <w:tcW w:w="0" w:type="auto"/>
          </w:tcPr>
          <w:p w:rsidR="003F32E4" w:rsidRDefault="003F32E4" w:rsidP="00CA4168">
            <w:pPr>
              <w:pStyle w:val="ppTableText"/>
            </w:pPr>
            <w:r>
              <w:t>In</w:t>
            </w:r>
          </w:p>
        </w:tc>
        <w:tc>
          <w:tcPr>
            <w:tcW w:w="0" w:type="auto"/>
          </w:tcPr>
          <w:p w:rsidR="003F32E4" w:rsidRDefault="003F32E4" w:rsidP="00CA4168">
            <w:pPr>
              <w:pStyle w:val="ppTableText"/>
            </w:pPr>
            <w:r>
              <w:t>AtmStateMachine.Activities.AtmSettings</w:t>
            </w:r>
          </w:p>
        </w:tc>
        <w:tc>
          <w:tcPr>
            <w:tcW w:w="0" w:type="auto"/>
          </w:tcPr>
          <w:p w:rsidR="003F32E4" w:rsidRDefault="003F32E4" w:rsidP="00CA4168">
            <w:pPr>
              <w:pStyle w:val="ppTableText"/>
            </w:pPr>
          </w:p>
        </w:tc>
      </w:tr>
    </w:tbl>
    <w:p w:rsidR="00CA4168" w:rsidRDefault="00CA4168" w:rsidP="00CC4449">
      <w:pPr>
        <w:pStyle w:val="ppBodyText"/>
        <w:numPr>
          <w:ilvl w:val="0"/>
          <w:numId w:val="0"/>
        </w:numPr>
      </w:pPr>
    </w:p>
    <w:p w:rsidR="00CC4449" w:rsidRDefault="00FE7E71" w:rsidP="00CC4449">
      <w:pPr>
        <w:pStyle w:val="ppNoteIndent"/>
      </w:pPr>
      <w:r>
        <w:rPr>
          <w:rFonts w:eastAsia="Arial Unicode MS"/>
          <w:b/>
          <w:noProof/>
          <w:lang w:bidi="ar-SA"/>
        </w:rPr>
        <w:drawing>
          <wp:inline distT="0" distB="0" distL="0" distR="0" wp14:anchorId="615E582B" wp14:editId="7B695C1C">
            <wp:extent cx="274320" cy="274320"/>
            <wp:effectExtent l="0" t="0" r="0" b="0"/>
            <wp:docPr id="48" name="Picture 48" descr="C:\Users\rojacobs\AppData\Local\Microsoft\Windows\Temporary Internet Files\Content.IE5\VQ3L0HA0\MC9004337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jacobs\AppData\Local\Microsoft\Windows\Temporary Internet Files\Content.IE5\VQ3L0HA0\MC900433793[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sidR="00CC4449">
        <w:t xml:space="preserve">In the type drop down select </w:t>
      </w:r>
      <w:r w:rsidR="00CC4449" w:rsidRPr="00D24AFD">
        <w:rPr>
          <w:b/>
        </w:rPr>
        <w:t>Browse for Type</w:t>
      </w:r>
      <w:r w:rsidR="00D24AFD" w:rsidRPr="00D24AFD">
        <w:rPr>
          <w:b/>
        </w:rPr>
        <w:t>s</w:t>
      </w:r>
      <w:r w:rsidR="00CC4449" w:rsidRPr="00D24AFD">
        <w:rPr>
          <w:b/>
        </w:rPr>
        <w:t>…</w:t>
      </w:r>
      <w:r w:rsidR="00CC4449">
        <w:t xml:space="preserve"> to open the type selector dialog.  Then type </w:t>
      </w:r>
      <w:r w:rsidR="00CC4449" w:rsidRPr="00D24AFD">
        <w:rPr>
          <w:b/>
        </w:rPr>
        <w:t>AtmSettings</w:t>
      </w:r>
      <w:r w:rsidR="00CC4449">
        <w:t xml:space="preserve"> to locate the type.</w:t>
      </w:r>
    </w:p>
    <w:p w:rsidR="00CC4449" w:rsidRPr="00CA4168" w:rsidRDefault="00CC4449" w:rsidP="00CC4449">
      <w:pPr>
        <w:pStyle w:val="ppBodyText"/>
        <w:numPr>
          <w:ilvl w:val="0"/>
          <w:numId w:val="0"/>
        </w:numPr>
      </w:pPr>
    </w:p>
    <w:p w:rsidR="00995044" w:rsidRDefault="00995044" w:rsidP="00995044">
      <w:pPr>
        <w:pStyle w:val="ppListEnd"/>
      </w:pPr>
    </w:p>
    <w:p w:rsidR="00995044" w:rsidRDefault="00995044" w:rsidP="00995044">
      <w:pPr>
        <w:pStyle w:val="ppProcedureStart"/>
      </w:pPr>
      <w:bookmarkStart w:id="12" w:name="_Toc288137408"/>
      <w:r>
        <w:t xml:space="preserve">Task </w:t>
      </w:r>
      <w:r w:rsidR="006F29D5">
        <w:t>3</w:t>
      </w:r>
      <w:r>
        <w:t xml:space="preserve"> – Add the State Machine and Initialize State</w:t>
      </w:r>
      <w:bookmarkEnd w:id="12"/>
    </w:p>
    <w:p w:rsidR="00803A46" w:rsidRDefault="0078260C" w:rsidP="00803A46">
      <w:pPr>
        <w:pStyle w:val="ppNumberList"/>
      </w:pPr>
      <w:r>
        <w:t xml:space="preserve">Drop a </w:t>
      </w:r>
      <w:r w:rsidRPr="0078260C">
        <w:rPr>
          <w:b/>
        </w:rPr>
        <w:t>State</w:t>
      </w:r>
      <w:r w:rsidR="00803A46" w:rsidRPr="0078260C">
        <w:rPr>
          <w:b/>
        </w:rPr>
        <w:t>Machine</w:t>
      </w:r>
      <w:r w:rsidR="00803A46">
        <w:t xml:space="preserve"> onto the Workflow Designer</w:t>
      </w:r>
    </w:p>
    <w:p w:rsidR="00361852" w:rsidRDefault="00361852" w:rsidP="00361852">
      <w:pPr>
        <w:pStyle w:val="ppFigureIndent"/>
      </w:pPr>
      <w:r>
        <w:rPr>
          <w:noProof/>
          <w:lang w:bidi="ar-SA"/>
        </w:rPr>
        <w:lastRenderedPageBreak/>
        <w:drawing>
          <wp:inline distT="0" distB="0" distL="0" distR="0" wp14:anchorId="01EA62F5" wp14:editId="17E30F1F">
            <wp:extent cx="1819048" cy="1085714"/>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r:link="rId24"/>
                    <a:stretch>
                      <a:fillRect/>
                    </a:stretch>
                  </pic:blipFill>
                  <pic:spPr>
                    <a:xfrm>
                      <a:off x="0" y="0"/>
                      <a:ext cx="1819048" cy="1085714"/>
                    </a:xfrm>
                    <a:prstGeom prst="rect">
                      <a:avLst/>
                    </a:prstGeom>
                  </pic:spPr>
                </pic:pic>
              </a:graphicData>
            </a:graphic>
          </wp:inline>
        </w:drawing>
      </w:r>
    </w:p>
    <w:p w:rsidR="003F32E4" w:rsidRPr="006F29D5" w:rsidRDefault="003F32E4" w:rsidP="003F32E4">
      <w:pPr>
        <w:pStyle w:val="ppNoteIndent"/>
        <w:rPr>
          <w:b/>
        </w:rPr>
      </w:pPr>
      <w:r>
        <w:rPr>
          <w:rFonts w:eastAsia="Arial Unicode MS"/>
          <w:b/>
          <w:noProof/>
          <w:lang w:bidi="ar-SA"/>
        </w:rPr>
        <w:drawing>
          <wp:inline distT="0" distB="0" distL="0" distR="0" wp14:anchorId="0A2CD671" wp14:editId="752B5642">
            <wp:extent cx="274320" cy="274320"/>
            <wp:effectExtent l="0" t="0" r="0" b="0"/>
            <wp:docPr id="55" name="Picture 55" descr="C:\Users\rojacobs\AppData\Local\Microsoft\Windows\Temporary Internet Files\Content.IE5\VQ3L0HA0\MC9004347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jacobs\AppData\Local\Microsoft\Windows\Temporary Internet Files\Content.IE5\VQ3L0HA0\MC900434750[1].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sidRPr="001C377D">
        <w:rPr>
          <w:b/>
        </w:rPr>
        <w:t xml:space="preserve"> </w:t>
      </w:r>
      <w:r w:rsidR="006F29D5" w:rsidRPr="006F29D5">
        <w:rPr>
          <w:b/>
        </w:rPr>
        <w:t>What if</w:t>
      </w:r>
      <w:r w:rsidRPr="006F29D5">
        <w:rPr>
          <w:b/>
        </w:rPr>
        <w:t xml:space="preserve"> there is no State Machine group?</w:t>
      </w:r>
    </w:p>
    <w:p w:rsidR="003F32E4" w:rsidRDefault="003F32E4" w:rsidP="003F32E4">
      <w:pPr>
        <w:pStyle w:val="ppNoteIndent"/>
      </w:pPr>
      <w:r>
        <w:t xml:space="preserve">Make sure you have installed the </w:t>
      </w:r>
      <w:r w:rsidRPr="003F32E4">
        <w:rPr>
          <w:b/>
        </w:rPr>
        <w:t xml:space="preserve">Multi-Targeting Pack for Microsoft .NET Framework 4 Platform Update 1 (KB2495638) </w:t>
      </w:r>
      <w:r>
        <w:t xml:space="preserve">and set the target framework for the </w:t>
      </w:r>
      <w:r w:rsidRPr="003F32E4">
        <w:rPr>
          <w:b/>
        </w:rPr>
        <w:t>AtmStateMachine.Activities</w:t>
      </w:r>
      <w:r>
        <w:t xml:space="preserve"> project (Task 1)</w:t>
      </w:r>
    </w:p>
    <w:p w:rsidR="006F29D5" w:rsidRPr="006F29D5" w:rsidRDefault="006F29D5" w:rsidP="003F32E4">
      <w:pPr>
        <w:pStyle w:val="ppNoteIndent"/>
        <w:rPr>
          <w:b/>
        </w:rPr>
      </w:pPr>
      <w:r w:rsidRPr="006F29D5">
        <w:rPr>
          <w:b/>
        </w:rPr>
        <w:t>What Should I do about the Validation error?</w:t>
      </w:r>
    </w:p>
    <w:p w:rsidR="006F29D5" w:rsidRDefault="006F29D5" w:rsidP="003F32E4">
      <w:pPr>
        <w:pStyle w:val="ppNoteIndent"/>
      </w:pPr>
      <w:r>
        <w:rPr>
          <w:noProof/>
          <w:lang w:bidi="ar-SA"/>
        </w:rPr>
        <w:drawing>
          <wp:inline distT="0" distB="0" distL="0" distR="0">
            <wp:extent cx="2905760" cy="1239520"/>
            <wp:effectExtent l="0" t="0" r="0" b="0"/>
            <wp:docPr id="56" name="Picture 56" descr="C:\Users\rojacobs\AppData\Local\Temp\1\SNAGHTMLb3ac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ojacobs\AppData\Local\Temp\1\SNAGHTMLb3ace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05760" cy="1239520"/>
                    </a:xfrm>
                    <a:prstGeom prst="rect">
                      <a:avLst/>
                    </a:prstGeom>
                    <a:noFill/>
                    <a:ln>
                      <a:noFill/>
                    </a:ln>
                  </pic:spPr>
                </pic:pic>
              </a:graphicData>
            </a:graphic>
          </wp:inline>
        </w:drawing>
      </w:r>
    </w:p>
    <w:p w:rsidR="006F29D5" w:rsidRPr="003F32E4" w:rsidRDefault="006F29D5" w:rsidP="003F32E4">
      <w:pPr>
        <w:pStyle w:val="ppNoteIndent"/>
      </w:pPr>
      <w:r>
        <w:t>You will correct this error as you complete the exercise.</w:t>
      </w:r>
    </w:p>
    <w:p w:rsidR="003F32E4" w:rsidRPr="003F32E4" w:rsidRDefault="003F32E4" w:rsidP="003F32E4"/>
    <w:p w:rsidR="00D45874" w:rsidRPr="001C377D" w:rsidRDefault="006E7794" w:rsidP="00361852">
      <w:pPr>
        <w:pStyle w:val="ppNumberList"/>
      </w:pPr>
      <w:r>
        <w:t>Change</w:t>
      </w:r>
      <w:r w:rsidR="00D45874">
        <w:t xml:space="preserve"> the </w:t>
      </w:r>
      <w:r w:rsidR="00D45874" w:rsidRPr="0078260C">
        <w:rPr>
          <w:b/>
        </w:rPr>
        <w:t>DisplayName</w:t>
      </w:r>
      <w:r w:rsidR="00D45874">
        <w:t xml:space="preserve"> of the </w:t>
      </w:r>
      <w:r w:rsidR="00D45874" w:rsidRPr="006E7794">
        <w:rPr>
          <w:b/>
        </w:rPr>
        <w:t>StateMachine</w:t>
      </w:r>
      <w:r w:rsidR="00D45874">
        <w:t xml:space="preserve"> to </w:t>
      </w:r>
      <w:r w:rsidR="00D45874" w:rsidRPr="00D45874">
        <w:rPr>
          <w:b/>
        </w:rPr>
        <w:t>ATM StateMachine</w:t>
      </w:r>
    </w:p>
    <w:p w:rsidR="001C377D" w:rsidRPr="006F29D5" w:rsidRDefault="00FE7E71" w:rsidP="001C377D">
      <w:pPr>
        <w:pStyle w:val="ppNoteIndent"/>
        <w:rPr>
          <w:b/>
        </w:rPr>
      </w:pPr>
      <w:r>
        <w:rPr>
          <w:rFonts w:eastAsia="Arial Unicode MS"/>
          <w:b/>
          <w:noProof/>
          <w:lang w:bidi="ar-SA"/>
        </w:rPr>
        <w:drawing>
          <wp:inline distT="0" distB="0" distL="0" distR="0">
            <wp:extent cx="274320" cy="274320"/>
            <wp:effectExtent l="0" t="0" r="0" b="0"/>
            <wp:docPr id="49" name="Picture 49" descr="C:\Users\rojacobs\AppData\Local\Microsoft\Windows\Temporary Internet Files\Content.IE5\VQ3L0HA0\MC9004347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jacobs\AppData\Local\Microsoft\Windows\Temporary Internet Files\Content.IE5\VQ3L0HA0\MC900434750[1].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sidR="001C377D" w:rsidRPr="001C377D">
        <w:rPr>
          <w:b/>
        </w:rPr>
        <w:t xml:space="preserve"> </w:t>
      </w:r>
      <w:r w:rsidR="001C377D">
        <w:t xml:space="preserve">The </w:t>
      </w:r>
      <w:r w:rsidR="006E7794">
        <w:t>U</w:t>
      </w:r>
      <w:r w:rsidR="001C377D">
        <w:t xml:space="preserve">nit </w:t>
      </w:r>
      <w:r w:rsidR="006E7794">
        <w:t>T</w:t>
      </w:r>
      <w:r w:rsidR="001C377D">
        <w:t xml:space="preserve">ests and UI for this lab rely on the </w:t>
      </w:r>
      <w:r w:rsidR="001C377D" w:rsidRPr="001C377D">
        <w:rPr>
          <w:b/>
        </w:rPr>
        <w:t>DisplayName</w:t>
      </w:r>
      <w:r w:rsidR="001C377D">
        <w:t xml:space="preserve"> property of both states and the State Machine to be a known value.  Be sure to enter the </w:t>
      </w:r>
      <w:r w:rsidR="001C377D" w:rsidRPr="00D24AFD">
        <w:rPr>
          <w:b/>
        </w:rPr>
        <w:t>DisplayName</w:t>
      </w:r>
      <w:r w:rsidR="001C377D">
        <w:t xml:space="preserve"> exactly as shown.</w:t>
      </w:r>
    </w:p>
    <w:p w:rsidR="006F29D5" w:rsidRPr="001C377D" w:rsidRDefault="006F29D5" w:rsidP="006F29D5">
      <w:pPr>
        <w:pStyle w:val="ppBodyTextIndent"/>
      </w:pPr>
    </w:p>
    <w:p w:rsidR="00361852" w:rsidRPr="00361852" w:rsidRDefault="00361852" w:rsidP="00361852">
      <w:pPr>
        <w:pStyle w:val="ppNumberList"/>
      </w:pPr>
      <w:r>
        <w:t xml:space="preserve">Select the </w:t>
      </w:r>
      <w:r w:rsidRPr="008E703A">
        <w:rPr>
          <w:b/>
        </w:rPr>
        <w:t>State1</w:t>
      </w:r>
      <w:r>
        <w:t xml:space="preserve"> activity and set the </w:t>
      </w:r>
      <w:r w:rsidRPr="00361852">
        <w:rPr>
          <w:b/>
        </w:rPr>
        <w:t>DisplayName</w:t>
      </w:r>
      <w:r>
        <w:t xml:space="preserve"> property to </w:t>
      </w:r>
      <w:r w:rsidRPr="00361852">
        <w:rPr>
          <w:b/>
        </w:rPr>
        <w:t>Initialize</w:t>
      </w:r>
      <w:r w:rsidRPr="00361852">
        <w:t>.</w:t>
      </w:r>
      <w:r>
        <w:rPr>
          <w:b/>
        </w:rPr>
        <w:t xml:space="preserve">  </w:t>
      </w:r>
      <w:r w:rsidRPr="00361852">
        <w:t>This</w:t>
      </w:r>
      <w:r>
        <w:rPr>
          <w:b/>
        </w:rPr>
        <w:t xml:space="preserve"> </w:t>
      </w:r>
      <w:r w:rsidRPr="00361852">
        <w:t>is the first state of our state machine.</w:t>
      </w:r>
    </w:p>
    <w:p w:rsidR="00CB7213" w:rsidRPr="001A5238" w:rsidRDefault="00FE7E71" w:rsidP="001A5238">
      <w:pPr>
        <w:pStyle w:val="ppNoteIndent"/>
        <w:rPr>
          <w:b/>
        </w:rPr>
      </w:pPr>
      <w:r>
        <w:rPr>
          <w:rFonts w:eastAsia="Arial Unicode MS"/>
          <w:b/>
          <w:noProof/>
          <w:lang w:bidi="ar-SA"/>
        </w:rPr>
        <w:drawing>
          <wp:inline distT="0" distB="0" distL="0" distR="0" wp14:anchorId="3F6F7EA0" wp14:editId="33599F83">
            <wp:extent cx="274320" cy="274320"/>
            <wp:effectExtent l="0" t="0" r="0" b="0"/>
            <wp:docPr id="50" name="Picture 50" descr="C:\Users\rojacobs\AppData\Local\Microsoft\Windows\Temporary Internet Files\Content.IE5\VQ3L0HA0\MC9004337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jacobs\AppData\Local\Microsoft\Windows\Temporary Internet Files\Content.IE5\VQ3L0HA0\MC900433793[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sidR="001A5238">
        <w:rPr>
          <w:b/>
        </w:rPr>
        <w:t>State Entry / Exit Actions</w:t>
      </w:r>
    </w:p>
    <w:p w:rsidR="00333593" w:rsidRDefault="00AC59BF" w:rsidP="001A5238">
      <w:pPr>
        <w:pStyle w:val="ppNoteIndent"/>
      </w:pPr>
      <w:r>
        <w:t xml:space="preserve">When the </w:t>
      </w:r>
      <w:r w:rsidR="0078260C">
        <w:t>ATM M</w:t>
      </w:r>
      <w:r>
        <w:t>achine ent</w:t>
      </w:r>
      <w:r w:rsidR="0078260C">
        <w:t xml:space="preserve">ers the Initializing </w:t>
      </w:r>
      <w:r w:rsidR="001C377D">
        <w:t>state,</w:t>
      </w:r>
      <w:r w:rsidR="0078260C">
        <w:t xml:space="preserve"> the</w:t>
      </w:r>
      <w:r>
        <w:t xml:space="preserve"> </w:t>
      </w:r>
      <w:r w:rsidR="0051371D">
        <w:t xml:space="preserve">scenario says </w:t>
      </w:r>
      <w:r w:rsidR="0078260C">
        <w:t>it</w:t>
      </w:r>
      <w:r w:rsidR="0051371D">
        <w:t xml:space="preserve"> must initialize the hardware and display a </w:t>
      </w:r>
      <w:r w:rsidR="00333593">
        <w:t>"</w:t>
      </w:r>
      <w:r w:rsidR="0051371D">
        <w:t>Please Wait</w:t>
      </w:r>
      <w:r w:rsidR="00333593">
        <w:t>"</w:t>
      </w:r>
      <w:r w:rsidR="0051371D">
        <w:t xml:space="preserve"> prompt.</w:t>
      </w:r>
      <w:r w:rsidR="00263618">
        <w:t xml:space="preserve">  </w:t>
      </w:r>
      <w:r w:rsidR="001A5238">
        <w:t xml:space="preserve">The State activity includes entry and exit actions where you can add activities </w:t>
      </w:r>
      <w:r w:rsidR="008E703A">
        <w:t xml:space="preserve">to </w:t>
      </w:r>
      <w:r w:rsidR="001A5238">
        <w:t xml:space="preserve">execute on entry and exit. </w:t>
      </w:r>
    </w:p>
    <w:p w:rsidR="008E703A" w:rsidRDefault="008E703A" w:rsidP="008E703A">
      <w:pPr>
        <w:pStyle w:val="ppBodyTextIndent"/>
      </w:pPr>
    </w:p>
    <w:p w:rsidR="00AC59BF" w:rsidRDefault="00263618" w:rsidP="00361852">
      <w:pPr>
        <w:pStyle w:val="ppNumberList"/>
      </w:pPr>
      <w:r>
        <w:t xml:space="preserve">Double Click on the </w:t>
      </w:r>
      <w:r w:rsidRPr="00CB7213">
        <w:rPr>
          <w:b/>
        </w:rPr>
        <w:t>Initialize</w:t>
      </w:r>
      <w:r>
        <w:t xml:space="preserve"> State to </w:t>
      </w:r>
      <w:r w:rsidR="00CB7213">
        <w:t>open it</w:t>
      </w:r>
      <w:r>
        <w:t>.</w:t>
      </w:r>
    </w:p>
    <w:p w:rsidR="00263618" w:rsidRDefault="00263618" w:rsidP="00361852">
      <w:pPr>
        <w:pStyle w:val="ppNumberList"/>
      </w:pPr>
      <w:r>
        <w:t xml:space="preserve">In the </w:t>
      </w:r>
      <w:r w:rsidRPr="001A5238">
        <w:rPr>
          <w:b/>
        </w:rPr>
        <w:t>Entry</w:t>
      </w:r>
      <w:r>
        <w:t xml:space="preserve"> </w:t>
      </w:r>
      <w:r w:rsidR="006E7794">
        <w:t>pane</w:t>
      </w:r>
      <w:r>
        <w:t xml:space="preserve"> </w:t>
      </w:r>
      <w:r w:rsidR="006E7794">
        <w:t>d</w:t>
      </w:r>
      <w:r w:rsidR="0078260C">
        <w:t>rop</w:t>
      </w:r>
      <w:r>
        <w:t xml:space="preserve"> a </w:t>
      </w:r>
      <w:r w:rsidRPr="001A5238">
        <w:rPr>
          <w:b/>
        </w:rPr>
        <w:t>Sequence</w:t>
      </w:r>
    </w:p>
    <w:p w:rsidR="00333593" w:rsidRDefault="0078260C" w:rsidP="00333593">
      <w:pPr>
        <w:pStyle w:val="ppNumberList"/>
      </w:pPr>
      <w:r>
        <w:lastRenderedPageBreak/>
        <w:t>Drop</w:t>
      </w:r>
      <w:r w:rsidR="00333593">
        <w:t xml:space="preserve"> a </w:t>
      </w:r>
      <w:r w:rsidR="00A63B05" w:rsidRPr="006F29D5">
        <w:rPr>
          <w:b/>
        </w:rPr>
        <w:t>Prompt</w:t>
      </w:r>
      <w:r w:rsidR="00333593">
        <w:t xml:space="preserve"> activity from the </w:t>
      </w:r>
      <w:r w:rsidR="00333593" w:rsidRPr="006F29D5">
        <w:rPr>
          <w:b/>
        </w:rPr>
        <w:t>AtmStateMachine.Activities</w:t>
      </w:r>
      <w:r w:rsidR="00333593">
        <w:t xml:space="preserve"> group</w:t>
      </w:r>
      <w:r w:rsidR="00FE7E71">
        <w:t xml:space="preserve"> on the </w:t>
      </w:r>
      <w:r w:rsidR="00FE7E71" w:rsidRPr="006F29D5">
        <w:rPr>
          <w:b/>
        </w:rPr>
        <w:t>Sequence</w:t>
      </w:r>
      <w:r w:rsidR="006F29D5" w:rsidRPr="006F29D5">
        <w:rPr>
          <w:b/>
        </w:rPr>
        <w:t xml:space="preserve"> </w:t>
      </w:r>
      <w:r w:rsidR="006F29D5" w:rsidRPr="006F29D5">
        <w:t>and</w:t>
      </w:r>
      <w:r w:rsidR="006F29D5">
        <w:rPr>
          <w:b/>
        </w:rPr>
        <w:t xml:space="preserve"> </w:t>
      </w:r>
      <w:r w:rsidR="006F29D5">
        <w:t>set</w:t>
      </w:r>
      <w:r w:rsidR="00333593">
        <w:t xml:space="preserve"> the </w:t>
      </w:r>
      <w:r w:rsidR="00A63B05" w:rsidRPr="006F29D5">
        <w:rPr>
          <w:b/>
        </w:rPr>
        <w:t>Prompt</w:t>
      </w:r>
      <w:r w:rsidR="00333593" w:rsidRPr="006F29D5">
        <w:rPr>
          <w:b/>
        </w:rPr>
        <w:t xml:space="preserve"> </w:t>
      </w:r>
      <w:r w:rsidR="00333593" w:rsidRPr="00333593">
        <w:t>properties</w:t>
      </w:r>
      <w:r w:rsidR="00333593">
        <w:t xml:space="preserve"> using the property grid</w:t>
      </w:r>
      <w:r w:rsidR="0082125B">
        <w:rPr>
          <w:b/>
        </w:rPr>
        <w:t xml:space="preserve">. </w:t>
      </w:r>
      <w:r w:rsidR="0082125B" w:rsidRPr="0082125B">
        <w:t>The</w:t>
      </w:r>
      <w:r w:rsidR="0082125B">
        <w:rPr>
          <w:b/>
        </w:rPr>
        <w:t xml:space="preserve"> Prompt </w:t>
      </w:r>
      <w:r w:rsidR="0082125B" w:rsidRPr="0082125B">
        <w:t>activ</w:t>
      </w:r>
      <w:r w:rsidR="0082125B">
        <w:t xml:space="preserve">ity will display a prompt on one of 4 lines supported by the display hardware. </w:t>
      </w:r>
    </w:p>
    <w:tbl>
      <w:tblPr>
        <w:tblStyle w:val="ppTableGrid"/>
        <w:tblpPr w:leftFromText="180" w:rightFromText="180" w:vertAnchor="text" w:tblpY="1"/>
        <w:tblOverlap w:val="never"/>
        <w:tblW w:w="0" w:type="auto"/>
        <w:tblLook w:val="04A0" w:firstRow="1" w:lastRow="0" w:firstColumn="1" w:lastColumn="0" w:noHBand="0" w:noVBand="1"/>
      </w:tblPr>
      <w:tblGrid>
        <w:gridCol w:w="1337"/>
        <w:gridCol w:w="1847"/>
      </w:tblGrid>
      <w:tr w:rsidR="00333593" w:rsidTr="0078260C">
        <w:trPr>
          <w:cnfStyle w:val="100000000000" w:firstRow="1" w:lastRow="0" w:firstColumn="0" w:lastColumn="0" w:oddVBand="0" w:evenVBand="0" w:oddHBand="0" w:evenHBand="0" w:firstRowFirstColumn="0" w:firstRowLastColumn="0" w:lastRowFirstColumn="0" w:lastRowLastColumn="0"/>
        </w:trPr>
        <w:tc>
          <w:tcPr>
            <w:tcW w:w="0" w:type="auto"/>
          </w:tcPr>
          <w:p w:rsidR="00333593" w:rsidRDefault="00333593" w:rsidP="0078260C">
            <w:pPr>
              <w:pStyle w:val="ppTableText"/>
            </w:pPr>
            <w:r>
              <w:t>Property</w:t>
            </w:r>
          </w:p>
        </w:tc>
        <w:tc>
          <w:tcPr>
            <w:tcW w:w="0" w:type="auto"/>
          </w:tcPr>
          <w:p w:rsidR="00333593" w:rsidRDefault="00333593" w:rsidP="0078260C">
            <w:pPr>
              <w:pStyle w:val="ppTableText"/>
            </w:pPr>
            <w:r>
              <w:t>Value</w:t>
            </w:r>
          </w:p>
        </w:tc>
      </w:tr>
      <w:tr w:rsidR="00333593" w:rsidTr="0078260C">
        <w:tc>
          <w:tcPr>
            <w:tcW w:w="0" w:type="auto"/>
          </w:tcPr>
          <w:p w:rsidR="00333593" w:rsidRDefault="00333593" w:rsidP="0078260C">
            <w:pPr>
              <w:pStyle w:val="ppTableText"/>
            </w:pPr>
            <w:r>
              <w:t>Display Name</w:t>
            </w:r>
          </w:p>
        </w:tc>
        <w:tc>
          <w:tcPr>
            <w:tcW w:w="0" w:type="auto"/>
          </w:tcPr>
          <w:p w:rsidR="00333593" w:rsidRDefault="00333593" w:rsidP="0078260C">
            <w:pPr>
              <w:pStyle w:val="ppTableText"/>
            </w:pPr>
            <w:r>
              <w:t>Prompt Please Wait</w:t>
            </w:r>
          </w:p>
        </w:tc>
      </w:tr>
      <w:tr w:rsidR="00333593" w:rsidTr="0078260C">
        <w:tc>
          <w:tcPr>
            <w:tcW w:w="0" w:type="auto"/>
          </w:tcPr>
          <w:p w:rsidR="00333593" w:rsidRDefault="00333593" w:rsidP="0078260C">
            <w:pPr>
              <w:pStyle w:val="ppTableText"/>
            </w:pPr>
            <w:r>
              <w:t>Line</w:t>
            </w:r>
          </w:p>
        </w:tc>
        <w:tc>
          <w:tcPr>
            <w:tcW w:w="0" w:type="auto"/>
          </w:tcPr>
          <w:p w:rsidR="00333593" w:rsidRDefault="00333593" w:rsidP="0078260C">
            <w:pPr>
              <w:pStyle w:val="ppTableText"/>
            </w:pPr>
            <w:r>
              <w:t>2</w:t>
            </w:r>
          </w:p>
        </w:tc>
      </w:tr>
      <w:tr w:rsidR="00333593" w:rsidTr="0078260C">
        <w:tc>
          <w:tcPr>
            <w:tcW w:w="0" w:type="auto"/>
          </w:tcPr>
          <w:p w:rsidR="00333593" w:rsidRDefault="00333593" w:rsidP="0078260C">
            <w:pPr>
              <w:pStyle w:val="ppTableText"/>
            </w:pPr>
            <w:r>
              <w:t>Text</w:t>
            </w:r>
          </w:p>
        </w:tc>
        <w:tc>
          <w:tcPr>
            <w:tcW w:w="0" w:type="auto"/>
          </w:tcPr>
          <w:p w:rsidR="00333593" w:rsidRPr="00561187" w:rsidRDefault="008C0E5B" w:rsidP="0078260C">
            <w:pPr>
              <w:pStyle w:val="ppTableText"/>
            </w:pPr>
            <w:r>
              <w:t>Prompts.</w:t>
            </w:r>
            <w:r w:rsidR="00561187" w:rsidRPr="00561187">
              <w:t>PleaseWait</w:t>
            </w:r>
          </w:p>
        </w:tc>
      </w:tr>
      <w:tr w:rsidR="00A63B05" w:rsidTr="0078260C">
        <w:tc>
          <w:tcPr>
            <w:tcW w:w="0" w:type="auto"/>
          </w:tcPr>
          <w:p w:rsidR="00A63B05" w:rsidRDefault="00A63B05" w:rsidP="0078260C">
            <w:pPr>
              <w:pStyle w:val="ppTableText"/>
            </w:pPr>
            <w:r>
              <w:t>Transition</w:t>
            </w:r>
          </w:p>
        </w:tc>
        <w:tc>
          <w:tcPr>
            <w:tcW w:w="0" w:type="auto"/>
          </w:tcPr>
          <w:p w:rsidR="00A63B05" w:rsidRDefault="00A63B05" w:rsidP="0078260C">
            <w:pPr>
              <w:pStyle w:val="ppTableText"/>
            </w:pPr>
            <w:r>
              <w:t>None</w:t>
            </w:r>
          </w:p>
        </w:tc>
      </w:tr>
    </w:tbl>
    <w:p w:rsidR="00333593" w:rsidRDefault="0078260C" w:rsidP="00333593">
      <w:pPr>
        <w:pStyle w:val="ppBodyTextIndent"/>
      </w:pPr>
      <w:r>
        <w:br w:type="textWrapping" w:clear="all"/>
      </w:r>
    </w:p>
    <w:p w:rsidR="008215EE" w:rsidRDefault="00FE7E71" w:rsidP="008215EE">
      <w:pPr>
        <w:pStyle w:val="ppNoteIndent"/>
        <w:rPr>
          <w:b/>
        </w:rPr>
      </w:pPr>
      <w:r>
        <w:rPr>
          <w:rFonts w:eastAsia="Arial Unicode MS"/>
          <w:b/>
          <w:noProof/>
          <w:lang w:bidi="ar-SA"/>
        </w:rPr>
        <w:drawing>
          <wp:inline distT="0" distB="0" distL="0" distR="0" wp14:anchorId="5DE29DA2" wp14:editId="59C63EAB">
            <wp:extent cx="274320" cy="274320"/>
            <wp:effectExtent l="0" t="0" r="0" b="0"/>
            <wp:docPr id="52" name="Picture 52" descr="C:\Users\rojacobs\AppData\Local\Microsoft\Windows\Temporary Internet Files\Content.IE5\19Z83YFK\MC90043379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jacobs\AppData\Local\Microsoft\Windows\Temporary Internet Files\Content.IE5\19Z83YFK\MC900433797[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sidR="008215EE" w:rsidRPr="004E118F">
        <w:rPr>
          <w:b/>
        </w:rPr>
        <w:t>What is the Prompts type?</w:t>
      </w:r>
    </w:p>
    <w:p w:rsidR="008215EE" w:rsidRPr="004E118F" w:rsidRDefault="008215EE" w:rsidP="008215EE">
      <w:pPr>
        <w:pStyle w:val="ppNoteIndent"/>
      </w:pPr>
      <w:r w:rsidRPr="004E118F">
        <w:t xml:space="preserve">The </w:t>
      </w:r>
      <w:r>
        <w:t xml:space="preserve">Prompts type is generated from the </w:t>
      </w:r>
      <w:r w:rsidRPr="006F29D5">
        <w:rPr>
          <w:b/>
        </w:rPr>
        <w:t>Prompts.resx</w:t>
      </w:r>
      <w:r>
        <w:t xml:space="preserve"> resource file</w:t>
      </w:r>
      <w:r w:rsidR="006F29D5">
        <w:t xml:space="preserve"> which </w:t>
      </w:r>
      <w:r>
        <w:t>contains the localizable resources used by the ATM machine.  It is a good practice to use resources rather than literal text in a workflow</w:t>
      </w:r>
      <w:r w:rsidR="006F29D5">
        <w:t xml:space="preserve"> when localization is a concern</w:t>
      </w:r>
      <w:r>
        <w:t>.</w:t>
      </w:r>
    </w:p>
    <w:p w:rsidR="008215EE" w:rsidRDefault="008215EE" w:rsidP="00333593">
      <w:pPr>
        <w:pStyle w:val="ppBodyTextIndent"/>
      </w:pPr>
    </w:p>
    <w:p w:rsidR="00263618" w:rsidRDefault="0078260C" w:rsidP="00361852">
      <w:pPr>
        <w:pStyle w:val="ppNumberList"/>
      </w:pPr>
      <w:r>
        <w:t>Drop</w:t>
      </w:r>
      <w:r w:rsidR="00263618">
        <w:t xml:space="preserve"> an </w:t>
      </w:r>
      <w:r w:rsidR="00263618" w:rsidRPr="00F7031E">
        <w:rPr>
          <w:b/>
        </w:rPr>
        <w:t>InitializeAtm</w:t>
      </w:r>
      <w:r w:rsidR="00263618">
        <w:t xml:space="preserve"> activity from the </w:t>
      </w:r>
      <w:r w:rsidR="00263618" w:rsidRPr="008E703A">
        <w:rPr>
          <w:b/>
        </w:rPr>
        <w:t>AtmStateMachine.Activities</w:t>
      </w:r>
      <w:r w:rsidR="00263618">
        <w:t xml:space="preserve"> group</w:t>
      </w:r>
      <w:r w:rsidR="00333593">
        <w:t xml:space="preserve"> </w:t>
      </w:r>
      <w:r w:rsidR="006E7794">
        <w:t xml:space="preserve">below the </w:t>
      </w:r>
      <w:r w:rsidR="006E7794" w:rsidRPr="006E7794">
        <w:rPr>
          <w:b/>
        </w:rPr>
        <w:t>Prompt</w:t>
      </w:r>
      <w:r w:rsidR="006E7794">
        <w:t xml:space="preserve"> activity </w:t>
      </w:r>
      <w:r w:rsidR="00333593">
        <w:t xml:space="preserve">and set the Display Name to </w:t>
      </w:r>
      <w:r w:rsidR="00333593" w:rsidRPr="00333593">
        <w:rPr>
          <w:b/>
        </w:rPr>
        <w:t>Initialize ATM</w:t>
      </w:r>
    </w:p>
    <w:p w:rsidR="00333593" w:rsidRDefault="00995044" w:rsidP="00995044">
      <w:pPr>
        <w:pStyle w:val="ppFigureIndent"/>
      </w:pPr>
      <w:r>
        <w:rPr>
          <w:noProof/>
          <w:lang w:bidi="ar-SA"/>
        </w:rPr>
        <w:drawing>
          <wp:inline distT="0" distB="0" distL="0" distR="0" wp14:anchorId="7CC7E1FD" wp14:editId="1B35B3EE">
            <wp:extent cx="2002536" cy="170078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r:link="rId28"/>
                    <a:stretch>
                      <a:fillRect/>
                    </a:stretch>
                  </pic:blipFill>
                  <pic:spPr>
                    <a:xfrm>
                      <a:off x="0" y="0"/>
                      <a:ext cx="2002536" cy="1700784"/>
                    </a:xfrm>
                    <a:prstGeom prst="rect">
                      <a:avLst/>
                    </a:prstGeom>
                  </pic:spPr>
                </pic:pic>
              </a:graphicData>
            </a:graphic>
          </wp:inline>
        </w:drawing>
      </w:r>
    </w:p>
    <w:p w:rsidR="00C54CEB" w:rsidRDefault="00C54CEB" w:rsidP="00361852">
      <w:pPr>
        <w:pStyle w:val="ppNumberList"/>
      </w:pPr>
      <w:r>
        <w:t xml:space="preserve">When exiting the </w:t>
      </w:r>
      <w:r w:rsidRPr="00C54CEB">
        <w:rPr>
          <w:b/>
        </w:rPr>
        <w:t>Initialize</w:t>
      </w:r>
      <w:r>
        <w:t xml:space="preserve"> state we want the ATM Display to clear the prompt.  </w:t>
      </w:r>
      <w:r w:rsidR="0078260C">
        <w:t>Drop</w:t>
      </w:r>
      <w:r>
        <w:t xml:space="preserve"> a </w:t>
      </w:r>
      <w:r w:rsidRPr="00C54CEB">
        <w:rPr>
          <w:b/>
        </w:rPr>
        <w:t>ClearView</w:t>
      </w:r>
      <w:r w:rsidR="00333593">
        <w:t xml:space="preserve"> activity </w:t>
      </w:r>
      <w:r w:rsidR="003F32E4">
        <w:t>in</w:t>
      </w:r>
      <w:r w:rsidR="00333593">
        <w:t xml:space="preserve"> the </w:t>
      </w:r>
      <w:r w:rsidR="00333593" w:rsidRPr="001A5238">
        <w:rPr>
          <w:b/>
        </w:rPr>
        <w:t>Exit</w:t>
      </w:r>
      <w:r w:rsidR="00333593">
        <w:t xml:space="preserve"> actions</w:t>
      </w:r>
      <w:r w:rsidR="003F32E4">
        <w:t xml:space="preserve"> pane</w:t>
      </w:r>
      <w:r w:rsidR="00333593">
        <w:t>.</w:t>
      </w:r>
    </w:p>
    <w:p w:rsidR="00333593" w:rsidRDefault="008E703A" w:rsidP="008E703A">
      <w:pPr>
        <w:pStyle w:val="ppFigureIndent"/>
      </w:pPr>
      <w:r>
        <w:rPr>
          <w:noProof/>
          <w:lang w:bidi="ar-SA"/>
        </w:rPr>
        <w:drawing>
          <wp:inline distT="0" distB="0" distL="0" distR="0" wp14:anchorId="76445F3D" wp14:editId="3806A6B0">
            <wp:extent cx="1993392" cy="11521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r:link="rId30"/>
                    <a:stretch>
                      <a:fillRect/>
                    </a:stretch>
                  </pic:blipFill>
                  <pic:spPr>
                    <a:xfrm>
                      <a:off x="0" y="0"/>
                      <a:ext cx="1993392" cy="1152144"/>
                    </a:xfrm>
                    <a:prstGeom prst="rect">
                      <a:avLst/>
                    </a:prstGeom>
                  </pic:spPr>
                </pic:pic>
              </a:graphicData>
            </a:graphic>
          </wp:inline>
        </w:drawing>
      </w:r>
    </w:p>
    <w:p w:rsidR="00333593" w:rsidRDefault="00333593" w:rsidP="00995044">
      <w:pPr>
        <w:pStyle w:val="ppListEnd"/>
      </w:pPr>
    </w:p>
    <w:p w:rsidR="00995044" w:rsidRDefault="00995044" w:rsidP="00995044">
      <w:pPr>
        <w:pStyle w:val="ppProcedureStart"/>
      </w:pPr>
      <w:bookmarkStart w:id="13" w:name="_Toc288137409"/>
      <w:r>
        <w:t xml:space="preserve">Task </w:t>
      </w:r>
      <w:r w:rsidR="006F29D5">
        <w:t>4</w:t>
      </w:r>
      <w:r>
        <w:t xml:space="preserve"> – Add the Insert Card State</w:t>
      </w:r>
      <w:bookmarkEnd w:id="13"/>
    </w:p>
    <w:p w:rsidR="002D5F14" w:rsidRDefault="00361852" w:rsidP="00995044">
      <w:pPr>
        <w:pStyle w:val="ppBodyTextIndent"/>
      </w:pPr>
      <w:r>
        <w:t xml:space="preserve">After the ATM has initialized, </w:t>
      </w:r>
      <w:r w:rsidR="00CB7213">
        <w:t xml:space="preserve">the scenario calls for it </w:t>
      </w:r>
      <w:r>
        <w:t xml:space="preserve">to transition to the </w:t>
      </w:r>
      <w:r w:rsidRPr="00CB7213">
        <w:rPr>
          <w:b/>
        </w:rPr>
        <w:t>Insert Card</w:t>
      </w:r>
      <w:r>
        <w:t xml:space="preserve"> state.  </w:t>
      </w:r>
    </w:p>
    <w:p w:rsidR="008E17CC" w:rsidRDefault="008E17CC" w:rsidP="002D5F14">
      <w:pPr>
        <w:pStyle w:val="ppNumberList"/>
      </w:pPr>
      <w:r>
        <w:lastRenderedPageBreak/>
        <w:t xml:space="preserve">Navigate back up to the </w:t>
      </w:r>
      <w:r w:rsidRPr="008E17CC">
        <w:rPr>
          <w:b/>
        </w:rPr>
        <w:t>ATM StateMachine</w:t>
      </w:r>
      <w:r>
        <w:t xml:space="preserve"> by clicking on the Breadcrumb at the top of the designer window</w:t>
      </w:r>
    </w:p>
    <w:p w:rsidR="008E17CC" w:rsidRDefault="008E17CC" w:rsidP="008E17CC">
      <w:pPr>
        <w:pStyle w:val="ppFigureIndent"/>
      </w:pPr>
      <w:r>
        <w:rPr>
          <w:noProof/>
          <w:lang w:bidi="ar-SA"/>
        </w:rPr>
        <w:drawing>
          <wp:inline distT="0" distB="0" distL="0" distR="0" wp14:anchorId="72358DC5" wp14:editId="0B8CA49F">
            <wp:extent cx="2875280" cy="734695"/>
            <wp:effectExtent l="0" t="0" r="0" b="0"/>
            <wp:docPr id="24" name="Picture 24" descr="C:\Users\rojacobs\AppData\Local\Temp\SNAGHTML2eb85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jacobs\AppData\Local\Temp\SNAGHTML2eb85b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75280" cy="734695"/>
                    </a:xfrm>
                    <a:prstGeom prst="rect">
                      <a:avLst/>
                    </a:prstGeom>
                    <a:noFill/>
                    <a:ln>
                      <a:noFill/>
                    </a:ln>
                  </pic:spPr>
                </pic:pic>
              </a:graphicData>
            </a:graphic>
          </wp:inline>
        </w:drawing>
      </w:r>
    </w:p>
    <w:p w:rsidR="00995044" w:rsidRDefault="001C377D" w:rsidP="002D5F14">
      <w:pPr>
        <w:pStyle w:val="ppNumberList"/>
      </w:pPr>
      <w:r>
        <w:t>Drop</w:t>
      </w:r>
      <w:r w:rsidR="00361852">
        <w:t xml:space="preserve"> a </w:t>
      </w:r>
      <w:r w:rsidR="00361852" w:rsidRPr="002D5F14">
        <w:rPr>
          <w:b/>
        </w:rPr>
        <w:t>State</w:t>
      </w:r>
      <w:r w:rsidR="00361852">
        <w:t xml:space="preserve"> activity onto the design surface </w:t>
      </w:r>
      <w:r w:rsidR="00E87145">
        <w:t xml:space="preserve">and drag it near the </w:t>
      </w:r>
      <w:r w:rsidR="00E87145" w:rsidRPr="00E87145">
        <w:rPr>
          <w:b/>
        </w:rPr>
        <w:t>Initialize State</w:t>
      </w:r>
      <w:r w:rsidR="00E87145">
        <w:t xml:space="preserve"> activity. As you drag it near, arrows will appear around the </w:t>
      </w:r>
      <w:r w:rsidR="00E87145" w:rsidRPr="00E87145">
        <w:rPr>
          <w:b/>
        </w:rPr>
        <w:t>Initialize State</w:t>
      </w:r>
      <w:r w:rsidR="00E87145">
        <w:t xml:space="preserve"> activity. Drop the new State activity onto the arrow that appears below the </w:t>
      </w:r>
      <w:r w:rsidR="00E87145" w:rsidRPr="00E87145">
        <w:rPr>
          <w:b/>
        </w:rPr>
        <w:t>Initialize State</w:t>
      </w:r>
      <w:r w:rsidR="00E87145">
        <w:t>. This will auto-connect the states with a transition.</w:t>
      </w:r>
    </w:p>
    <w:p w:rsidR="001C377D" w:rsidRDefault="001C377D" w:rsidP="001C377D">
      <w:pPr>
        <w:pStyle w:val="ppFigureIndent"/>
      </w:pPr>
      <w:r>
        <w:rPr>
          <w:noProof/>
          <w:lang w:bidi="ar-SA"/>
        </w:rPr>
        <w:drawing>
          <wp:inline distT="0" distB="0" distL="0" distR="0" wp14:anchorId="2D942A86" wp14:editId="28302A74">
            <wp:extent cx="2029460" cy="1115060"/>
            <wp:effectExtent l="0" t="0" r="0" b="0"/>
            <wp:docPr id="17" name="Picture 17" descr="C:\Users\rojacobs\AppData\Local\Temp\SNAGHTML6042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jacobs\AppData\Local\Temp\SNAGHTML6042cb.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29460" cy="1115060"/>
                    </a:xfrm>
                    <a:prstGeom prst="rect">
                      <a:avLst/>
                    </a:prstGeom>
                    <a:noFill/>
                    <a:ln>
                      <a:noFill/>
                    </a:ln>
                  </pic:spPr>
                </pic:pic>
              </a:graphicData>
            </a:graphic>
          </wp:inline>
        </w:drawing>
      </w:r>
      <w:r>
        <w:rPr>
          <w:noProof/>
          <w:lang w:bidi="ar-SA"/>
        </w:rPr>
        <w:drawing>
          <wp:inline distT="0" distB="0" distL="0" distR="0" wp14:anchorId="5AD95A76" wp14:editId="5F705528">
            <wp:extent cx="2130552" cy="15636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r:link="rId34"/>
                    <a:stretch>
                      <a:fillRect/>
                    </a:stretch>
                  </pic:blipFill>
                  <pic:spPr>
                    <a:xfrm>
                      <a:off x="0" y="0"/>
                      <a:ext cx="2130552" cy="1563624"/>
                    </a:xfrm>
                    <a:prstGeom prst="rect">
                      <a:avLst/>
                    </a:prstGeom>
                  </pic:spPr>
                </pic:pic>
              </a:graphicData>
            </a:graphic>
          </wp:inline>
        </w:drawing>
      </w:r>
    </w:p>
    <w:p w:rsidR="008F454C" w:rsidRPr="002D5F14" w:rsidRDefault="00A32E0C" w:rsidP="00A32E0C">
      <w:pPr>
        <w:pStyle w:val="ppNumberList"/>
      </w:pPr>
      <w:r>
        <w:t xml:space="preserve">Set the </w:t>
      </w:r>
      <w:r w:rsidR="00B16044" w:rsidRPr="00B16044">
        <w:rPr>
          <w:b/>
        </w:rPr>
        <w:t>DisplayN</w:t>
      </w:r>
      <w:r w:rsidRPr="00B16044">
        <w:rPr>
          <w:b/>
        </w:rPr>
        <w:t>ame</w:t>
      </w:r>
      <w:r>
        <w:t xml:space="preserve"> of the new activity to </w:t>
      </w:r>
      <w:r w:rsidRPr="00A32E0C">
        <w:rPr>
          <w:b/>
        </w:rPr>
        <w:t>Insert Card</w:t>
      </w:r>
    </w:p>
    <w:p w:rsidR="002D5F14" w:rsidRDefault="002D5F14" w:rsidP="002D5F14">
      <w:pPr>
        <w:pStyle w:val="ppListEnd"/>
      </w:pPr>
    </w:p>
    <w:p w:rsidR="00E502DB" w:rsidRDefault="00DD0C5D" w:rsidP="00E502DB">
      <w:pPr>
        <w:pStyle w:val="ppProcedureStart"/>
      </w:pPr>
      <w:bookmarkStart w:id="14" w:name="_Toc288137410"/>
      <w:r>
        <w:t xml:space="preserve">Task </w:t>
      </w:r>
      <w:r w:rsidR="006F29D5">
        <w:t>5</w:t>
      </w:r>
      <w:r w:rsidR="00E502DB">
        <w:t xml:space="preserve"> – Add the Insert Card Prompt</w:t>
      </w:r>
      <w:bookmarkEnd w:id="14"/>
    </w:p>
    <w:p w:rsidR="00E502DB" w:rsidRDefault="00E502DB" w:rsidP="00E502DB">
      <w:pPr>
        <w:pStyle w:val="ppNumberList"/>
      </w:pPr>
      <w:r>
        <w:t xml:space="preserve">Double click the </w:t>
      </w:r>
      <w:r w:rsidRPr="008E17CC">
        <w:rPr>
          <w:b/>
        </w:rPr>
        <w:t>Insert Card</w:t>
      </w:r>
      <w:r>
        <w:t xml:space="preserve"> state</w:t>
      </w:r>
      <w:r w:rsidR="008E17CC">
        <w:t xml:space="preserve"> to open it</w:t>
      </w:r>
    </w:p>
    <w:p w:rsidR="00DD0C5D" w:rsidRDefault="0078260C" w:rsidP="008E17CC">
      <w:pPr>
        <w:pStyle w:val="ppNumberList"/>
      </w:pPr>
      <w:r>
        <w:t>Drop</w:t>
      </w:r>
      <w:r w:rsidR="00E502DB">
        <w:t xml:space="preserve"> a </w:t>
      </w:r>
      <w:r w:rsidR="00E502DB" w:rsidRPr="00DD0C5D">
        <w:rPr>
          <w:b/>
        </w:rPr>
        <w:t>Prompt</w:t>
      </w:r>
      <w:r w:rsidR="00E502DB">
        <w:t xml:space="preserve"> activity to the </w:t>
      </w:r>
      <w:r w:rsidR="00E502DB" w:rsidRPr="00DD0C5D">
        <w:rPr>
          <w:b/>
        </w:rPr>
        <w:t>Entry</w:t>
      </w:r>
      <w:r w:rsidR="00E502DB">
        <w:t xml:space="preserve"> actions </w:t>
      </w:r>
      <w:r w:rsidR="008E17CC">
        <w:t>and set the properties</w:t>
      </w:r>
    </w:p>
    <w:tbl>
      <w:tblPr>
        <w:tblStyle w:val="ppTableGrid"/>
        <w:tblW w:w="0" w:type="auto"/>
        <w:tblLook w:val="04A0" w:firstRow="1" w:lastRow="0" w:firstColumn="1" w:lastColumn="0" w:noHBand="0" w:noVBand="1"/>
      </w:tblPr>
      <w:tblGrid>
        <w:gridCol w:w="1337"/>
        <w:gridCol w:w="1777"/>
      </w:tblGrid>
      <w:tr w:rsidR="00DD0C5D" w:rsidTr="000F4B79">
        <w:trPr>
          <w:cnfStyle w:val="100000000000" w:firstRow="1" w:lastRow="0" w:firstColumn="0" w:lastColumn="0" w:oddVBand="0" w:evenVBand="0" w:oddHBand="0" w:evenHBand="0" w:firstRowFirstColumn="0" w:firstRowLastColumn="0" w:lastRowFirstColumn="0" w:lastRowLastColumn="0"/>
        </w:trPr>
        <w:tc>
          <w:tcPr>
            <w:tcW w:w="0" w:type="auto"/>
          </w:tcPr>
          <w:p w:rsidR="00DD0C5D" w:rsidRDefault="00DD0C5D" w:rsidP="000F4B79">
            <w:pPr>
              <w:pStyle w:val="ppTableText"/>
            </w:pPr>
            <w:r>
              <w:t>Property</w:t>
            </w:r>
          </w:p>
        </w:tc>
        <w:tc>
          <w:tcPr>
            <w:tcW w:w="0" w:type="auto"/>
          </w:tcPr>
          <w:p w:rsidR="00DD0C5D" w:rsidRDefault="00DD0C5D" w:rsidP="000F4B79">
            <w:pPr>
              <w:pStyle w:val="ppTableText"/>
            </w:pPr>
            <w:r>
              <w:t>Value</w:t>
            </w:r>
          </w:p>
        </w:tc>
      </w:tr>
      <w:tr w:rsidR="00DD0C5D" w:rsidTr="000F4B79">
        <w:tc>
          <w:tcPr>
            <w:tcW w:w="0" w:type="auto"/>
          </w:tcPr>
          <w:p w:rsidR="00DD0C5D" w:rsidRDefault="00DD0C5D" w:rsidP="000F4B79">
            <w:pPr>
              <w:pStyle w:val="ppTableText"/>
            </w:pPr>
            <w:r>
              <w:t>Display Name</w:t>
            </w:r>
          </w:p>
        </w:tc>
        <w:tc>
          <w:tcPr>
            <w:tcW w:w="0" w:type="auto"/>
          </w:tcPr>
          <w:p w:rsidR="00DD0C5D" w:rsidRDefault="00DD0C5D" w:rsidP="008C0E5B">
            <w:pPr>
              <w:pStyle w:val="ppTableText"/>
            </w:pPr>
            <w:r>
              <w:t xml:space="preserve">Prompt </w:t>
            </w:r>
            <w:r w:rsidR="008C0E5B">
              <w:t>Insert Card</w:t>
            </w:r>
          </w:p>
        </w:tc>
      </w:tr>
      <w:tr w:rsidR="00DD0C5D" w:rsidTr="000F4B79">
        <w:tc>
          <w:tcPr>
            <w:tcW w:w="0" w:type="auto"/>
          </w:tcPr>
          <w:p w:rsidR="00DD0C5D" w:rsidRDefault="00DD0C5D" w:rsidP="000F4B79">
            <w:pPr>
              <w:pStyle w:val="ppTableText"/>
            </w:pPr>
            <w:r>
              <w:t>Line</w:t>
            </w:r>
          </w:p>
        </w:tc>
        <w:tc>
          <w:tcPr>
            <w:tcW w:w="0" w:type="auto"/>
          </w:tcPr>
          <w:p w:rsidR="00DD0C5D" w:rsidRDefault="00DD0C5D" w:rsidP="000F4B79">
            <w:pPr>
              <w:pStyle w:val="ppTableText"/>
            </w:pPr>
            <w:r>
              <w:t>2</w:t>
            </w:r>
          </w:p>
        </w:tc>
      </w:tr>
      <w:tr w:rsidR="00DD0C5D" w:rsidTr="000F4B79">
        <w:tc>
          <w:tcPr>
            <w:tcW w:w="0" w:type="auto"/>
          </w:tcPr>
          <w:p w:rsidR="00DD0C5D" w:rsidRDefault="00DD0C5D" w:rsidP="000F4B79">
            <w:pPr>
              <w:pStyle w:val="ppTableText"/>
            </w:pPr>
            <w:r>
              <w:t>Text</w:t>
            </w:r>
          </w:p>
        </w:tc>
        <w:tc>
          <w:tcPr>
            <w:tcW w:w="0" w:type="auto"/>
          </w:tcPr>
          <w:p w:rsidR="00DD0C5D" w:rsidRPr="00561187" w:rsidRDefault="008C0E5B" w:rsidP="000F4B79">
            <w:pPr>
              <w:pStyle w:val="ppTableText"/>
            </w:pPr>
            <w:bookmarkStart w:id="15" w:name="OLE_LINK1"/>
            <w:bookmarkStart w:id="16" w:name="OLE_LINK2"/>
            <w:r>
              <w:t>Prompts.</w:t>
            </w:r>
            <w:r w:rsidR="00DD0C5D" w:rsidRPr="00DD0C5D">
              <w:t>InsertCard</w:t>
            </w:r>
            <w:bookmarkEnd w:id="15"/>
            <w:bookmarkEnd w:id="16"/>
          </w:p>
        </w:tc>
      </w:tr>
      <w:tr w:rsidR="00DD0C5D" w:rsidTr="000F4B79">
        <w:tc>
          <w:tcPr>
            <w:tcW w:w="0" w:type="auto"/>
          </w:tcPr>
          <w:p w:rsidR="00DD0C5D" w:rsidRDefault="00DD0C5D" w:rsidP="000F4B79">
            <w:pPr>
              <w:pStyle w:val="ppTableText"/>
            </w:pPr>
            <w:r>
              <w:t>Transition</w:t>
            </w:r>
          </w:p>
        </w:tc>
        <w:tc>
          <w:tcPr>
            <w:tcW w:w="0" w:type="auto"/>
          </w:tcPr>
          <w:p w:rsidR="00DD0C5D" w:rsidRDefault="00DD0C5D" w:rsidP="000F4B79">
            <w:pPr>
              <w:pStyle w:val="ppTableText"/>
            </w:pPr>
            <w:r>
              <w:t>None</w:t>
            </w:r>
          </w:p>
        </w:tc>
      </w:tr>
    </w:tbl>
    <w:p w:rsidR="00DD0C5D" w:rsidRDefault="00DD0C5D" w:rsidP="00DD0C5D">
      <w:pPr>
        <w:pStyle w:val="ppBodyTextIndent2"/>
      </w:pPr>
    </w:p>
    <w:p w:rsidR="00E502DB" w:rsidRDefault="00E502DB" w:rsidP="00E502DB">
      <w:pPr>
        <w:pStyle w:val="ppListEnd"/>
      </w:pPr>
    </w:p>
    <w:p w:rsidR="002D5F14" w:rsidRDefault="002D5F14" w:rsidP="002D5F14">
      <w:pPr>
        <w:pStyle w:val="ppProcedureStart"/>
      </w:pPr>
      <w:bookmarkStart w:id="17" w:name="_Toc288137411"/>
      <w:r>
        <w:t xml:space="preserve">Task </w:t>
      </w:r>
      <w:r w:rsidR="006F29D5">
        <w:t>6</w:t>
      </w:r>
      <w:r>
        <w:t xml:space="preserve"> – Configure the </w:t>
      </w:r>
      <w:r w:rsidR="002E638D">
        <w:t>T</w:t>
      </w:r>
      <w:r>
        <w:t>ransition</w:t>
      </w:r>
      <w:bookmarkEnd w:id="17"/>
    </w:p>
    <w:p w:rsidR="002D5F14" w:rsidRDefault="002D5F14" w:rsidP="002D5F14">
      <w:pPr>
        <w:pStyle w:val="ppBodyTextIndent"/>
      </w:pPr>
      <w:r>
        <w:t xml:space="preserve">A state is like a destination on a journey.  The state machine begins in the initial state and the journey to every other state is a </w:t>
      </w:r>
      <w:r w:rsidRPr="002D5F14">
        <w:rPr>
          <w:b/>
          <w:i/>
        </w:rPr>
        <w:t>Transition</w:t>
      </w:r>
      <w:r>
        <w:t xml:space="preserve">.  Transitions usually involve an activity that waits for some event to occur.  In this case, because the hardware initialization is completed we do not need to wait so we will use a </w:t>
      </w:r>
      <w:r w:rsidRPr="002D5F14">
        <w:rPr>
          <w:b/>
          <w:i/>
        </w:rPr>
        <w:t>Null T</w:t>
      </w:r>
      <w:r>
        <w:rPr>
          <w:b/>
          <w:i/>
        </w:rPr>
        <w:t xml:space="preserve">ransition </w:t>
      </w:r>
      <w:r w:rsidRPr="002D5F14">
        <w:t>(a</w:t>
      </w:r>
      <w:r>
        <w:rPr>
          <w:b/>
          <w:i/>
        </w:rPr>
        <w:t xml:space="preserve"> </w:t>
      </w:r>
      <w:r>
        <w:t>transition with no triggering action).</w:t>
      </w:r>
    </w:p>
    <w:p w:rsidR="002D5F14" w:rsidRPr="002D5F14" w:rsidRDefault="002D5F14" w:rsidP="002D5F14">
      <w:pPr>
        <w:pStyle w:val="ppBodyTextIndent"/>
      </w:pPr>
      <w:r w:rsidRPr="00A32E0C">
        <w:lastRenderedPageBreak/>
        <w:t xml:space="preserve">The </w:t>
      </w:r>
      <w:r w:rsidRPr="00A32E0C">
        <w:rPr>
          <w:b/>
        </w:rPr>
        <w:t>DisplayName</w:t>
      </w:r>
      <w:r>
        <w:t xml:space="preserve"> of the transition between </w:t>
      </w:r>
      <w:r w:rsidRPr="00A32E0C">
        <w:rPr>
          <w:b/>
        </w:rPr>
        <w:t>Initialize</w:t>
      </w:r>
      <w:r>
        <w:t xml:space="preserve"> and </w:t>
      </w:r>
      <w:r w:rsidRPr="00A32E0C">
        <w:rPr>
          <w:b/>
        </w:rPr>
        <w:t>Insert Card</w:t>
      </w:r>
      <w:r>
        <w:t xml:space="preserve"> is the auto-generated value </w:t>
      </w:r>
      <w:r w:rsidRPr="00A32E0C">
        <w:rPr>
          <w:b/>
        </w:rPr>
        <w:t>T1</w:t>
      </w:r>
      <w:r>
        <w:t xml:space="preserve">.  Typically, you name the transition something that describes the event that causes the transition.  In this case, </w:t>
      </w:r>
      <w:r w:rsidR="008E17CC">
        <w:t xml:space="preserve">because </w:t>
      </w:r>
      <w:r>
        <w:t>there is no e</w:t>
      </w:r>
      <w:r w:rsidR="008E17CC">
        <w:t xml:space="preserve">vent that causes the transition, name it </w:t>
      </w:r>
      <w:r w:rsidR="008E17CC" w:rsidRPr="00D24AFD">
        <w:rPr>
          <w:b/>
        </w:rPr>
        <w:t>Auto</w:t>
      </w:r>
      <w:r w:rsidR="008E17CC">
        <w:t>.</w:t>
      </w:r>
    </w:p>
    <w:p w:rsidR="008E17CC" w:rsidRDefault="008E17CC" w:rsidP="008E17CC">
      <w:pPr>
        <w:pStyle w:val="ppNumberList"/>
      </w:pPr>
      <w:r>
        <w:t xml:space="preserve">Navigate back up to the </w:t>
      </w:r>
      <w:r w:rsidRPr="008E17CC">
        <w:rPr>
          <w:b/>
        </w:rPr>
        <w:t>ATM StateMachine</w:t>
      </w:r>
      <w:r>
        <w:t xml:space="preserve"> by clicking on the Breadcrumb at the top of the designer window</w:t>
      </w:r>
    </w:p>
    <w:p w:rsidR="00E14E4F" w:rsidRDefault="00E14E4F" w:rsidP="00A32E0C">
      <w:pPr>
        <w:pStyle w:val="ppNumberList"/>
      </w:pPr>
      <w:r>
        <w:t xml:space="preserve">Select the </w:t>
      </w:r>
      <w:r w:rsidRPr="00E14E4F">
        <w:rPr>
          <w:b/>
        </w:rPr>
        <w:t>T1</w:t>
      </w:r>
      <w:r>
        <w:t xml:space="preserve"> transition by clicking on the line</w:t>
      </w:r>
    </w:p>
    <w:p w:rsidR="00E14E4F" w:rsidRPr="00E14E4F" w:rsidRDefault="006F29D5" w:rsidP="00E14E4F">
      <w:pPr>
        <w:pStyle w:val="ppNoteIndent"/>
        <w:rPr>
          <w:b/>
        </w:rPr>
      </w:pPr>
      <w:r>
        <w:rPr>
          <w:rFonts w:eastAsia="Arial Unicode MS"/>
          <w:b/>
          <w:noProof/>
          <w:lang w:bidi="ar-SA"/>
        </w:rPr>
        <w:drawing>
          <wp:inline distT="0" distB="0" distL="0" distR="0" wp14:anchorId="213BA6ED" wp14:editId="087FA593">
            <wp:extent cx="274320" cy="274320"/>
            <wp:effectExtent l="0" t="0" r="0" b="0"/>
            <wp:docPr id="57" name="Picture 57" descr="C:\Users\rojacobs\AppData\Local\Microsoft\Windows\Temporary Internet Files\Content.IE5\VQ3L0HA0\MC9004337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jacobs\AppData\Local\Microsoft\Windows\Temporary Internet Files\Content.IE5\VQ3L0HA0\MC900433793[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sidR="00E14E4F" w:rsidRPr="00E14E4F">
        <w:rPr>
          <w:b/>
        </w:rPr>
        <w:t xml:space="preserve"> </w:t>
      </w:r>
      <w:r w:rsidR="00E14E4F">
        <w:t>To make it easier to select the line you can zoom in the designer view using Ctrl+ Mouse Scroll Wheel or by selecting a zoom amount from the dropdown.</w:t>
      </w:r>
    </w:p>
    <w:p w:rsidR="00E14E4F" w:rsidRPr="00E14E4F" w:rsidRDefault="00E14E4F" w:rsidP="00E14E4F">
      <w:pPr>
        <w:pStyle w:val="ppNoteIndent"/>
        <w:rPr>
          <w:b/>
        </w:rPr>
      </w:pPr>
      <w:r>
        <w:rPr>
          <w:noProof/>
          <w:lang w:bidi="ar-SA"/>
        </w:rPr>
        <w:drawing>
          <wp:inline distT="0" distB="0" distL="0" distR="0" wp14:anchorId="737FB5C5" wp14:editId="056D4965">
            <wp:extent cx="1791970" cy="1416685"/>
            <wp:effectExtent l="0" t="0" r="0" b="0"/>
            <wp:docPr id="18" name="Picture 18" descr="C:\Users\rojacobs\AppData\Local\Temp\SNAGHTML6818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jacobs\AppData\Local\Temp\SNAGHTML681804.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91970" cy="1416685"/>
                    </a:xfrm>
                    <a:prstGeom prst="rect">
                      <a:avLst/>
                    </a:prstGeom>
                    <a:noFill/>
                    <a:ln>
                      <a:noFill/>
                    </a:ln>
                  </pic:spPr>
                </pic:pic>
              </a:graphicData>
            </a:graphic>
          </wp:inline>
        </w:drawing>
      </w:r>
    </w:p>
    <w:p w:rsidR="00A32E0C" w:rsidRDefault="002D5F14" w:rsidP="00A32E0C">
      <w:pPr>
        <w:pStyle w:val="ppNumberList"/>
      </w:pPr>
      <w:r>
        <w:t>C</w:t>
      </w:r>
      <w:r w:rsidR="00A32E0C">
        <w:t xml:space="preserve">hange the </w:t>
      </w:r>
      <w:r w:rsidR="00A32E0C" w:rsidRPr="00A32E0C">
        <w:rPr>
          <w:b/>
        </w:rPr>
        <w:t>DisplayName</w:t>
      </w:r>
      <w:r w:rsidR="00A32E0C">
        <w:t xml:space="preserve"> of the transition</w:t>
      </w:r>
      <w:r w:rsidR="00E502DB">
        <w:t xml:space="preserve"> from </w:t>
      </w:r>
      <w:r w:rsidR="00E502DB" w:rsidRPr="00E502DB">
        <w:rPr>
          <w:b/>
        </w:rPr>
        <w:t>T1</w:t>
      </w:r>
      <w:r w:rsidR="00A32E0C">
        <w:t xml:space="preserve"> to </w:t>
      </w:r>
      <w:r w:rsidR="00A32E0C" w:rsidRPr="00A32E0C">
        <w:rPr>
          <w:b/>
        </w:rPr>
        <w:t>Auto</w:t>
      </w:r>
      <w:r w:rsidR="00A32E0C">
        <w:t>.</w:t>
      </w:r>
    </w:p>
    <w:p w:rsidR="002D5F14" w:rsidRDefault="002D5F14" w:rsidP="002D5F14">
      <w:pPr>
        <w:pStyle w:val="ppListEnd"/>
      </w:pPr>
    </w:p>
    <w:p w:rsidR="002D5F14" w:rsidRDefault="00E14E4F" w:rsidP="002D5F14">
      <w:pPr>
        <w:pStyle w:val="ppProcedureStart"/>
      </w:pPr>
      <w:bookmarkStart w:id="18" w:name="_Toc288137412"/>
      <w:r>
        <w:t xml:space="preserve">Task </w:t>
      </w:r>
      <w:r w:rsidR="006F29D5">
        <w:t>7</w:t>
      </w:r>
      <w:r w:rsidR="002D5F14">
        <w:t xml:space="preserve"> – Add the Final State</w:t>
      </w:r>
      <w:bookmarkEnd w:id="18"/>
    </w:p>
    <w:p w:rsidR="00E502DB" w:rsidRPr="00E502DB" w:rsidRDefault="00E502DB" w:rsidP="00E502DB">
      <w:pPr>
        <w:pStyle w:val="ppBodyTextIndent"/>
      </w:pPr>
      <w:r>
        <w:t>State machines end with a Final State</w:t>
      </w:r>
      <w:r w:rsidR="00E14E4F">
        <w:t xml:space="preserve"> (you may have more than one Final State)</w:t>
      </w:r>
      <w:r>
        <w:t xml:space="preserve">.  In this state, you have one last chance to do something before the </w:t>
      </w:r>
      <w:r w:rsidR="009F3E7B">
        <w:t>S</w:t>
      </w:r>
      <w:r>
        <w:t xml:space="preserve">tate </w:t>
      </w:r>
      <w:r w:rsidR="009F3E7B">
        <w:t>M</w:t>
      </w:r>
      <w:r>
        <w:t>achine ends.</w:t>
      </w:r>
    </w:p>
    <w:p w:rsidR="00E502DB" w:rsidRDefault="0078260C" w:rsidP="00A32E0C">
      <w:pPr>
        <w:pStyle w:val="ppNumberList"/>
      </w:pPr>
      <w:r>
        <w:t>Drop</w:t>
      </w:r>
      <w:r w:rsidR="00263618">
        <w:t xml:space="preserve"> a </w:t>
      </w:r>
      <w:r w:rsidR="00263618" w:rsidRPr="00E502DB">
        <w:rPr>
          <w:b/>
        </w:rPr>
        <w:t>FinalState</w:t>
      </w:r>
      <w:r w:rsidR="00263618">
        <w:t xml:space="preserve"> </w:t>
      </w:r>
      <w:r w:rsidR="00B16044">
        <w:t xml:space="preserve">activity </w:t>
      </w:r>
      <w:r w:rsidR="00263618">
        <w:t xml:space="preserve">on the arrows below the </w:t>
      </w:r>
      <w:r w:rsidR="00263618" w:rsidRPr="008E17CC">
        <w:rPr>
          <w:b/>
        </w:rPr>
        <w:t>Insert Card</w:t>
      </w:r>
      <w:r w:rsidR="00263618">
        <w:t xml:space="preserve"> state.  </w:t>
      </w:r>
    </w:p>
    <w:p w:rsidR="00A32E0C" w:rsidRDefault="00263618" w:rsidP="00A32E0C">
      <w:pPr>
        <w:pStyle w:val="ppNumberList"/>
      </w:pPr>
      <w:r>
        <w:t xml:space="preserve">Set the </w:t>
      </w:r>
      <w:r w:rsidR="009F3E7B" w:rsidRPr="009F3E7B">
        <w:rPr>
          <w:b/>
        </w:rPr>
        <w:t>DisplayN</w:t>
      </w:r>
      <w:r w:rsidRPr="009F3E7B">
        <w:rPr>
          <w:b/>
        </w:rPr>
        <w:t>ame</w:t>
      </w:r>
      <w:r>
        <w:t xml:space="preserve"> of this </w:t>
      </w:r>
      <w:r w:rsidR="008E17CC">
        <w:t xml:space="preserve">transition </w:t>
      </w:r>
      <w:r>
        <w:t xml:space="preserve">to </w:t>
      </w:r>
      <w:r w:rsidRPr="008E17CC">
        <w:rPr>
          <w:b/>
        </w:rPr>
        <w:t>Power Off</w:t>
      </w:r>
      <w:r w:rsidR="002D5F14">
        <w:t>.</w:t>
      </w:r>
    </w:p>
    <w:p w:rsidR="001A5238" w:rsidRDefault="001A5238" w:rsidP="001A5238">
      <w:pPr>
        <w:pStyle w:val="ppFigureIndent"/>
      </w:pPr>
      <w:r>
        <w:rPr>
          <w:noProof/>
          <w:lang w:bidi="ar-SA"/>
        </w:rPr>
        <w:lastRenderedPageBreak/>
        <w:drawing>
          <wp:inline distT="0" distB="0" distL="0" distR="0" wp14:anchorId="4CA560DC" wp14:editId="7F81C876">
            <wp:extent cx="1457143" cy="2980953"/>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r:link="rId37"/>
                    <a:stretch>
                      <a:fillRect/>
                    </a:stretch>
                  </pic:blipFill>
                  <pic:spPr>
                    <a:xfrm>
                      <a:off x="0" y="0"/>
                      <a:ext cx="1457143" cy="2980953"/>
                    </a:xfrm>
                    <a:prstGeom prst="rect">
                      <a:avLst/>
                    </a:prstGeom>
                  </pic:spPr>
                </pic:pic>
              </a:graphicData>
            </a:graphic>
          </wp:inline>
        </w:drawing>
      </w:r>
    </w:p>
    <w:p w:rsidR="00D4409A" w:rsidRDefault="00D4409A" w:rsidP="00D4409A">
      <w:pPr>
        <w:pStyle w:val="ppListEnd"/>
      </w:pPr>
    </w:p>
    <w:bookmarkStart w:id="19" w:name="_Toc288137413" w:displacedByCustomXml="next"/>
    <w:sdt>
      <w:sdtPr>
        <w:rPr>
          <w:i/>
        </w:rPr>
        <w:alias w:val="Topic"/>
        <w:tag w:val="cefcd58c-fade-4071-a798-2e2f548a49b0"/>
        <w:id w:val="4762146"/>
        <w:placeholder>
          <w:docPart w:val="925EA21E6EA2410FA326A29C7EBBF954"/>
        </w:placeholder>
        <w:text/>
      </w:sdtPr>
      <w:sdtContent>
        <w:p w:rsidR="007513B5" w:rsidRPr="00525AB3" w:rsidRDefault="005C4283" w:rsidP="007513B5">
          <w:pPr>
            <w:pStyle w:val="Heading3"/>
            <w:rPr>
              <w:i/>
            </w:rPr>
          </w:pPr>
          <w:r w:rsidRPr="00525AB3">
            <w:rPr>
              <w:i/>
            </w:rPr>
            <w:t>Exercise 1 Verification</w:t>
          </w:r>
        </w:p>
      </w:sdtContent>
    </w:sdt>
    <w:bookmarkEnd w:id="19" w:displacedByCustomXml="prev"/>
    <w:p w:rsidR="00AF4E21" w:rsidRDefault="00E502DB" w:rsidP="00AF4E21">
      <w:pPr>
        <w:pStyle w:val="ppBodyText"/>
      </w:pPr>
      <w:r>
        <w:t>T</w:t>
      </w:r>
      <w:r w:rsidR="008E703A">
        <w:t xml:space="preserve">o verify that </w:t>
      </w:r>
      <w:r w:rsidR="002D5F14">
        <w:t>the first scenario is working correctly</w:t>
      </w:r>
    </w:p>
    <w:p w:rsidR="00E502DB" w:rsidRDefault="00E502DB" w:rsidP="002C4599">
      <w:pPr>
        <w:pStyle w:val="Heading4"/>
        <w:rPr>
          <w:noProof/>
        </w:rPr>
      </w:pPr>
      <w:bookmarkStart w:id="20" w:name="_Toc190145447"/>
      <w:bookmarkStart w:id="21" w:name="_Toc205803364"/>
      <w:r>
        <w:rPr>
          <w:noProof/>
        </w:rPr>
        <w:t>Build the Solution</w:t>
      </w:r>
    </w:p>
    <w:p w:rsidR="00E502DB" w:rsidRDefault="00E502DB" w:rsidP="00E502DB">
      <w:pPr>
        <w:pStyle w:val="ppNumberList"/>
      </w:pPr>
      <w:r>
        <w:t xml:space="preserve">Select </w:t>
      </w:r>
      <w:r w:rsidRPr="008E17CC">
        <w:rPr>
          <w:b/>
        </w:rPr>
        <w:t>Build / Build Solution</w:t>
      </w:r>
      <w:r>
        <w:t>.  It should compile without error.</w:t>
      </w:r>
    </w:p>
    <w:p w:rsidR="00E502DB" w:rsidRDefault="00E502DB" w:rsidP="00E502DB">
      <w:pPr>
        <w:pStyle w:val="ppNumberList"/>
      </w:pPr>
      <w:r>
        <w:t>Correct any compile errors.</w:t>
      </w:r>
    </w:p>
    <w:p w:rsidR="00E502DB" w:rsidRPr="00E502DB" w:rsidRDefault="009F3E7B" w:rsidP="00E502DB">
      <w:pPr>
        <w:pStyle w:val="ppNoteIndent"/>
        <w:rPr>
          <w:b/>
        </w:rPr>
      </w:pPr>
      <w:r>
        <w:rPr>
          <w:rFonts w:eastAsia="Arial Unicode MS"/>
          <w:b/>
          <w:noProof/>
          <w:lang w:bidi="ar-SA"/>
        </w:rPr>
        <w:drawing>
          <wp:inline distT="0" distB="0" distL="0" distR="0" wp14:anchorId="61AFBF45" wp14:editId="2E49B5D9">
            <wp:extent cx="274320" cy="274320"/>
            <wp:effectExtent l="0" t="0" r="0" b="0"/>
            <wp:docPr id="58" name="Picture 58" descr="C:\Users\rojacobs\AppData\Local\Microsoft\Windows\Temporary Internet Files\Content.IE5\VQ3L0HA0\MC9004347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jacobs\AppData\Local\Microsoft\Windows\Temporary Internet Files\Content.IE5\VQ3L0HA0\MC900434750[1].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sidR="00E502DB" w:rsidRPr="00E502DB">
        <w:rPr>
          <w:b/>
        </w:rPr>
        <w:t xml:space="preserve"> </w:t>
      </w:r>
      <w:r w:rsidR="00E502DB">
        <w:t xml:space="preserve">In this release, </w:t>
      </w:r>
      <w:r>
        <w:t>W</w:t>
      </w:r>
      <w:r w:rsidR="00E502DB">
        <w:t xml:space="preserve">orkflow validation errors will not result in build errors.  Future releases of Visual Studio will have the option to generate build errors if there are </w:t>
      </w:r>
      <w:r>
        <w:t>W</w:t>
      </w:r>
      <w:r w:rsidR="00E502DB">
        <w:t>orkflow validation errors.</w:t>
      </w:r>
    </w:p>
    <w:p w:rsidR="00E502DB" w:rsidRDefault="00E502DB" w:rsidP="00E502DB">
      <w:pPr>
        <w:pStyle w:val="ppListEnd"/>
        <w:rPr>
          <w:noProof/>
        </w:rPr>
      </w:pPr>
    </w:p>
    <w:p w:rsidR="00297EDF" w:rsidRDefault="00B16044" w:rsidP="002C4599">
      <w:pPr>
        <w:pStyle w:val="Heading4"/>
        <w:rPr>
          <w:noProof/>
        </w:rPr>
      </w:pPr>
      <w:r>
        <w:rPr>
          <w:noProof/>
        </w:rPr>
        <w:t xml:space="preserve">Unit Test </w:t>
      </w:r>
      <w:r w:rsidR="00297EDF" w:rsidRPr="008C28D7">
        <w:rPr>
          <w:noProof/>
        </w:rPr>
        <w:t>Verification</w:t>
      </w:r>
      <w:bookmarkEnd w:id="20"/>
      <w:bookmarkEnd w:id="21"/>
    </w:p>
    <w:p w:rsidR="00297EDF" w:rsidRPr="00297EDF" w:rsidRDefault="00B16044" w:rsidP="005C01D1">
      <w:pPr>
        <w:pStyle w:val="ppBodyText"/>
        <w:numPr>
          <w:ilvl w:val="0"/>
          <w:numId w:val="0"/>
        </w:numPr>
      </w:pPr>
      <w:r>
        <w:t>The lab includes a test project that will verify that you have correctly implemented the first scenario</w:t>
      </w:r>
      <w:r w:rsidR="00BC6DA2">
        <w:t xml:space="preserve"> by running the tests for Exercise 1</w:t>
      </w:r>
      <w:r>
        <w:t xml:space="preserve"> </w:t>
      </w:r>
    </w:p>
    <w:p w:rsidR="00473477" w:rsidRDefault="008E703A" w:rsidP="005C01D1">
      <w:pPr>
        <w:pStyle w:val="ppNumberList"/>
      </w:pPr>
      <w:r>
        <w:t xml:space="preserve">Open the </w:t>
      </w:r>
      <w:r w:rsidRPr="009F3E7B">
        <w:rPr>
          <w:b/>
        </w:rPr>
        <w:t>Test List Editor</w:t>
      </w:r>
      <w:r>
        <w:t xml:space="preserve">.  </w:t>
      </w:r>
      <w:r w:rsidR="00B16044">
        <w:t xml:space="preserve">From the </w:t>
      </w:r>
      <w:r>
        <w:t>menu,</w:t>
      </w:r>
      <w:r w:rsidR="00B16044">
        <w:t xml:space="preserve"> select </w:t>
      </w:r>
      <w:r w:rsidR="00B16044" w:rsidRPr="00B16044">
        <w:rPr>
          <w:b/>
        </w:rPr>
        <w:t>Tests</w:t>
      </w:r>
      <w:r w:rsidR="00B16044">
        <w:t xml:space="preserve"> /</w:t>
      </w:r>
      <w:r>
        <w:rPr>
          <w:b/>
        </w:rPr>
        <w:t xml:space="preserve"> Windows / Test List Editor.</w:t>
      </w:r>
    </w:p>
    <w:p w:rsidR="005C01D1" w:rsidRPr="008E703A" w:rsidRDefault="008E703A" w:rsidP="00B16044">
      <w:pPr>
        <w:pStyle w:val="ppNumberList"/>
      </w:pPr>
      <w:r>
        <w:t xml:space="preserve">Check the Test List named </w:t>
      </w:r>
      <w:r w:rsidRPr="008E703A">
        <w:rPr>
          <w:b/>
        </w:rPr>
        <w:t>Exercise 1</w:t>
      </w:r>
    </w:p>
    <w:p w:rsidR="008E703A" w:rsidRDefault="00BC6DA2" w:rsidP="00BC6DA2">
      <w:pPr>
        <w:pStyle w:val="ppFigureIndent"/>
      </w:pPr>
      <w:r>
        <w:rPr>
          <w:noProof/>
          <w:lang w:bidi="ar-SA"/>
        </w:rPr>
        <w:drawing>
          <wp:inline distT="0" distB="0" distL="0" distR="0" wp14:anchorId="30F45054" wp14:editId="27BA6AED">
            <wp:extent cx="1695238" cy="495238"/>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r:link="rId39"/>
                    <a:stretch>
                      <a:fillRect/>
                    </a:stretch>
                  </pic:blipFill>
                  <pic:spPr>
                    <a:xfrm>
                      <a:off x="0" y="0"/>
                      <a:ext cx="1695238" cy="495238"/>
                    </a:xfrm>
                    <a:prstGeom prst="rect">
                      <a:avLst/>
                    </a:prstGeom>
                  </pic:spPr>
                </pic:pic>
              </a:graphicData>
            </a:graphic>
          </wp:inline>
        </w:drawing>
      </w:r>
    </w:p>
    <w:p w:rsidR="00BC6DA2" w:rsidRDefault="00BC6DA2" w:rsidP="00BC6DA2">
      <w:pPr>
        <w:pStyle w:val="ppNumberList"/>
      </w:pPr>
      <w:r>
        <w:t>On the Test List Toolbar Run the Checked Tests</w:t>
      </w:r>
    </w:p>
    <w:p w:rsidR="00BC6DA2" w:rsidRDefault="00BC6DA2" w:rsidP="00BC6DA2">
      <w:pPr>
        <w:pStyle w:val="ppFigureIndent"/>
      </w:pPr>
      <w:r>
        <w:rPr>
          <w:noProof/>
          <w:lang w:bidi="ar-SA"/>
        </w:rPr>
        <w:lastRenderedPageBreak/>
        <w:drawing>
          <wp:inline distT="0" distB="0" distL="0" distR="0" wp14:anchorId="35A4D9B8" wp14:editId="10413699">
            <wp:extent cx="2276191" cy="1009524"/>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r:link="rId41"/>
                    <a:stretch>
                      <a:fillRect/>
                    </a:stretch>
                  </pic:blipFill>
                  <pic:spPr>
                    <a:xfrm>
                      <a:off x="0" y="0"/>
                      <a:ext cx="2276191" cy="1009524"/>
                    </a:xfrm>
                    <a:prstGeom prst="rect">
                      <a:avLst/>
                    </a:prstGeom>
                  </pic:spPr>
                </pic:pic>
              </a:graphicData>
            </a:graphic>
          </wp:inline>
        </w:drawing>
      </w:r>
    </w:p>
    <w:p w:rsidR="00BC6DA2" w:rsidRDefault="00BC6DA2" w:rsidP="00BC6DA2">
      <w:pPr>
        <w:pStyle w:val="ppNumberList"/>
      </w:pPr>
      <w:r>
        <w:t xml:space="preserve">Verify that the test passed, if it did not, </w:t>
      </w:r>
      <w:r w:rsidR="008E17CC">
        <w:t>check the troubleshooting guide</w:t>
      </w:r>
      <w:r w:rsidR="009F3E7B">
        <w:t xml:space="preserve"> or look at the completed end solution for Exercise 1.</w:t>
      </w:r>
    </w:p>
    <w:p w:rsidR="00BC6DA2" w:rsidRPr="00BC6DA2" w:rsidRDefault="009F3E7B" w:rsidP="00BC6DA2">
      <w:pPr>
        <w:pStyle w:val="ppNoteIndent"/>
        <w:rPr>
          <w:b/>
        </w:rPr>
      </w:pPr>
      <w:r>
        <w:rPr>
          <w:rFonts w:eastAsia="Arial Unicode MS"/>
          <w:b/>
          <w:noProof/>
          <w:lang w:bidi="ar-SA"/>
        </w:rPr>
        <w:drawing>
          <wp:inline distT="0" distB="0" distL="0" distR="0" wp14:anchorId="495DC579" wp14:editId="2D6D95CA">
            <wp:extent cx="274320" cy="274320"/>
            <wp:effectExtent l="0" t="0" r="0" b="0"/>
            <wp:docPr id="59" name="Picture 59" descr="C:\Users\rojacobs\AppData\Local\Microsoft\Windows\Temporary Internet Files\Content.IE5\VQ3L0HA0\MC9004337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jacobs\AppData\Local\Microsoft\Windows\Temporary Internet Files\Content.IE5\VQ3L0HA0\MC900433793[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sidR="00BC6DA2" w:rsidRPr="00BC6DA2">
        <w:rPr>
          <w:b/>
        </w:rPr>
        <w:t xml:space="preserve"> </w:t>
      </w:r>
      <w:r w:rsidR="00BC6DA2">
        <w:t xml:space="preserve">The Unit Tests for the </w:t>
      </w:r>
      <w:r w:rsidR="00B2495F">
        <w:t>ATM StateMachine</w:t>
      </w:r>
      <w:r w:rsidR="00BC6DA2">
        <w:t xml:space="preserve"> </w:t>
      </w:r>
      <w:r w:rsidR="002D5F14">
        <w:t>use</w:t>
      </w:r>
      <w:r w:rsidR="00BC6DA2">
        <w:t xml:space="preserve"> </w:t>
      </w:r>
      <w:r w:rsidR="002D5F14">
        <w:t xml:space="preserve">the </w:t>
      </w:r>
      <w:proofErr w:type="spellStart"/>
      <w:r w:rsidR="00BC6DA2" w:rsidRPr="002D5F14">
        <w:rPr>
          <w:b/>
        </w:rPr>
        <w:t>Microsoft.Activities.UnitTesting</w:t>
      </w:r>
      <w:proofErr w:type="spellEnd"/>
      <w:r w:rsidR="00BC6DA2">
        <w:t xml:space="preserve"> test framework (available at </w:t>
      </w:r>
      <w:hyperlink r:id="rId42" w:history="1">
        <w:r w:rsidR="00BC6DA2" w:rsidRPr="00BC6DA2">
          <w:rPr>
            <w:rStyle w:val="Hyperlink"/>
            <w:rFonts w:cstheme="minorBidi"/>
          </w:rPr>
          <w:t>http://wf.codeplex.com</w:t>
        </w:r>
      </w:hyperlink>
      <w:r w:rsidR="00BC6DA2">
        <w:t xml:space="preserve">).  This framework makes it easier to build unit tests for all kinds of workflow activities with any unit test framework.  </w:t>
      </w:r>
    </w:p>
    <w:p w:rsidR="00BC6DA2" w:rsidRPr="00BC6DA2" w:rsidRDefault="00BC6DA2" w:rsidP="00BC6DA2">
      <w:pPr>
        <w:pStyle w:val="ppBodyText"/>
      </w:pPr>
    </w:p>
    <w:p w:rsidR="00B16044" w:rsidRDefault="00B16044" w:rsidP="00B16044">
      <w:pPr>
        <w:pStyle w:val="ppListEnd"/>
      </w:pPr>
    </w:p>
    <w:p w:rsidR="00B16044" w:rsidRDefault="008E703A" w:rsidP="00B16044">
      <w:pPr>
        <w:pStyle w:val="Heading4"/>
        <w:rPr>
          <w:noProof/>
        </w:rPr>
      </w:pPr>
      <w:r>
        <w:rPr>
          <w:noProof/>
        </w:rPr>
        <w:t xml:space="preserve">Manual </w:t>
      </w:r>
      <w:r w:rsidR="00B16044" w:rsidRPr="008C28D7">
        <w:rPr>
          <w:noProof/>
        </w:rPr>
        <w:t>Verification</w:t>
      </w:r>
    </w:p>
    <w:p w:rsidR="00B16044" w:rsidRPr="00297EDF" w:rsidRDefault="00B16044" w:rsidP="00B16044">
      <w:pPr>
        <w:pStyle w:val="ppBodyText"/>
        <w:numPr>
          <w:ilvl w:val="0"/>
          <w:numId w:val="0"/>
        </w:numPr>
      </w:pPr>
      <w:r>
        <w:t xml:space="preserve">The lab includes a </w:t>
      </w:r>
      <w:r w:rsidR="00DD0C5D">
        <w:t xml:space="preserve">WPF </w:t>
      </w:r>
      <w:r>
        <w:t xml:space="preserve">application that will provide a </w:t>
      </w:r>
      <w:r w:rsidR="009F3E7B">
        <w:t xml:space="preserve">mock </w:t>
      </w:r>
      <w:r>
        <w:t>user interface for our ATM machine</w:t>
      </w:r>
      <w:r w:rsidR="009F3E7B">
        <w:t>.  You can verify the behavior using this application.  If the ATM machine does not behave as expected, check the completed end solution for Exercise 1.</w:t>
      </w:r>
    </w:p>
    <w:p w:rsidR="00B16044" w:rsidRDefault="00B16044" w:rsidP="00B16044">
      <w:pPr>
        <w:pStyle w:val="ppNumberList"/>
      </w:pPr>
      <w:r>
        <w:t xml:space="preserve">Right click on </w:t>
      </w:r>
      <w:r w:rsidR="008E17CC">
        <w:t xml:space="preserve">the </w:t>
      </w:r>
      <w:r w:rsidR="00E730C7" w:rsidRPr="00E730C7">
        <w:rPr>
          <w:b/>
        </w:rPr>
        <w:t>AtmStateMachine.WPF</w:t>
      </w:r>
      <w:r>
        <w:t xml:space="preserve"> </w:t>
      </w:r>
      <w:r w:rsidR="008E17CC">
        <w:t xml:space="preserve">project </w:t>
      </w:r>
      <w:r>
        <w:t xml:space="preserve">and select </w:t>
      </w:r>
      <w:r w:rsidRPr="00B16044">
        <w:rPr>
          <w:b/>
        </w:rPr>
        <w:t>Set as StartUp Project</w:t>
      </w:r>
    </w:p>
    <w:p w:rsidR="00B16044" w:rsidRPr="00B16044" w:rsidRDefault="00B16044" w:rsidP="00B16044">
      <w:pPr>
        <w:pStyle w:val="ppNumberList"/>
      </w:pPr>
      <w:r>
        <w:t xml:space="preserve">Select </w:t>
      </w:r>
      <w:r w:rsidRPr="00B16044">
        <w:rPr>
          <w:b/>
        </w:rPr>
        <w:t>Debug</w:t>
      </w:r>
      <w:r>
        <w:t xml:space="preserve"> / </w:t>
      </w:r>
      <w:r w:rsidRPr="00B16044">
        <w:rPr>
          <w:b/>
        </w:rPr>
        <w:t>Start Without Debugging</w:t>
      </w:r>
    </w:p>
    <w:tbl>
      <w:tblPr>
        <w:tblStyle w:val="ppTableGrid"/>
        <w:tblW w:w="0" w:type="auto"/>
        <w:tblLook w:val="04A0" w:firstRow="1" w:lastRow="0" w:firstColumn="1" w:lastColumn="0" w:noHBand="0" w:noVBand="1"/>
      </w:tblPr>
      <w:tblGrid>
        <w:gridCol w:w="1076"/>
        <w:gridCol w:w="7636"/>
      </w:tblGrid>
      <w:tr w:rsidR="0010337A" w:rsidTr="00DD0C5D">
        <w:trPr>
          <w:cnfStyle w:val="100000000000" w:firstRow="1" w:lastRow="0" w:firstColumn="0" w:lastColumn="0" w:oddVBand="0" w:evenVBand="0" w:oddHBand="0" w:evenHBand="0" w:firstRowFirstColumn="0" w:firstRowLastColumn="0" w:lastRowFirstColumn="0" w:lastRowLastColumn="0"/>
        </w:trPr>
        <w:tc>
          <w:tcPr>
            <w:tcW w:w="0" w:type="auto"/>
          </w:tcPr>
          <w:p w:rsidR="00DD0C5D" w:rsidRDefault="00DD0C5D" w:rsidP="00DD0C5D">
            <w:pPr>
              <w:pStyle w:val="ppTableText"/>
            </w:pPr>
            <w:r>
              <w:t>Action</w:t>
            </w:r>
          </w:p>
        </w:tc>
        <w:tc>
          <w:tcPr>
            <w:tcW w:w="0" w:type="auto"/>
          </w:tcPr>
          <w:p w:rsidR="00DD0C5D" w:rsidRDefault="00DD0C5D" w:rsidP="00DD0C5D">
            <w:pPr>
              <w:pStyle w:val="ppTableText"/>
            </w:pPr>
            <w:r>
              <w:t>Expected Result</w:t>
            </w:r>
          </w:p>
        </w:tc>
      </w:tr>
      <w:tr w:rsidR="0010337A" w:rsidTr="00DD0C5D">
        <w:tc>
          <w:tcPr>
            <w:tcW w:w="0" w:type="auto"/>
          </w:tcPr>
          <w:p w:rsidR="00DD0C5D" w:rsidRDefault="00DD0C5D" w:rsidP="00DD0C5D">
            <w:pPr>
              <w:pStyle w:val="ppTableText"/>
            </w:pPr>
            <w:r>
              <w:t xml:space="preserve">Click </w:t>
            </w:r>
            <w:r w:rsidRPr="00DD0C5D">
              <w:rPr>
                <w:b/>
              </w:rPr>
              <w:t>Power On</w:t>
            </w:r>
          </w:p>
        </w:tc>
        <w:tc>
          <w:tcPr>
            <w:tcW w:w="0" w:type="auto"/>
          </w:tcPr>
          <w:p w:rsidR="00DD0C5D" w:rsidRDefault="0010337A" w:rsidP="00DD0C5D">
            <w:pPr>
              <w:pStyle w:val="ppTableText"/>
            </w:pPr>
            <w:r>
              <w:t>The ATM Machine will quickly move through PowerOn to PowerOff since we have null transitions.  You will see messages indicating that the app moved through the Initialize, Insert Card and Final State states.</w:t>
            </w:r>
          </w:p>
        </w:tc>
      </w:tr>
    </w:tbl>
    <w:p w:rsidR="00CB7213" w:rsidRDefault="00CB7213" w:rsidP="00C54CEB">
      <w:pPr>
        <w:pStyle w:val="ppFigureIndent"/>
      </w:pPr>
    </w:p>
    <w:p w:rsidR="00CB7213" w:rsidRDefault="0010337A" w:rsidP="004730CE">
      <w:pPr>
        <w:pStyle w:val="ppFigureIndent"/>
      </w:pPr>
      <w:r>
        <w:rPr>
          <w:noProof/>
          <w:lang w:bidi="ar-SA"/>
        </w:rPr>
        <w:lastRenderedPageBreak/>
        <w:drawing>
          <wp:inline distT="0" distB="0" distL="0" distR="0" wp14:anchorId="0C042171" wp14:editId="1583A706">
            <wp:extent cx="5401831" cy="4074344"/>
            <wp:effectExtent l="0" t="0" r="8890" b="2540"/>
            <wp:docPr id="31" name="Picture 31" descr="C:\Users\rojacobs\AppData\Local\Temp\1\SNAGHTMLa1bc7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jacobs\AppData\Local\Temp\1\SNAGHTMLa1bc72a.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02830" cy="4075098"/>
                    </a:xfrm>
                    <a:prstGeom prst="rect">
                      <a:avLst/>
                    </a:prstGeom>
                    <a:noFill/>
                    <a:ln>
                      <a:noFill/>
                    </a:ln>
                  </pic:spPr>
                </pic:pic>
              </a:graphicData>
            </a:graphic>
          </wp:inline>
        </w:drawing>
      </w:r>
    </w:p>
    <w:p w:rsidR="005C01D1" w:rsidRDefault="005C01D1" w:rsidP="005C01D1">
      <w:pPr>
        <w:pStyle w:val="ppListEnd"/>
      </w:pPr>
    </w:p>
    <w:bookmarkStart w:id="22" w:name="_Toc288137414" w:displacedByCustomXml="next"/>
    <w:sdt>
      <w:sdtPr>
        <w:alias w:val="Topic"/>
        <w:tag w:val="e3571903-16c3-450b-add1-d32518f9222d"/>
        <w:id w:val="721788427"/>
        <w:placeholder>
          <w:docPart w:val="DefaultPlaceholder_1082065158"/>
        </w:placeholder>
        <w:text/>
      </w:sdtPr>
      <w:sdtContent>
        <w:p w:rsidR="00F263B1" w:rsidRDefault="00CB7213" w:rsidP="00F263B1">
          <w:pPr>
            <w:pStyle w:val="ppTopic"/>
          </w:pPr>
          <w:r>
            <w:t>Exercise 2</w:t>
          </w:r>
          <w:r w:rsidR="00F263B1">
            <w:t xml:space="preserve">: </w:t>
          </w:r>
          <w:r w:rsidR="000D535B">
            <w:t>Card Inserted Scenario</w:t>
          </w:r>
        </w:p>
      </w:sdtContent>
    </w:sdt>
    <w:bookmarkEnd w:id="22" w:displacedByCustomXml="prev"/>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2798"/>
      </w:tblGrid>
      <w:tr w:rsidR="006B3AC1" w:rsidRPr="006B3AC1" w:rsidTr="006C33FD">
        <w:tc>
          <w:tcPr>
            <w:tcW w:w="0" w:type="auto"/>
          </w:tcPr>
          <w:p w:rsidR="006B3AC1" w:rsidRPr="006B3AC1" w:rsidRDefault="006B3AC1" w:rsidP="006C33FD">
            <w:pPr>
              <w:pStyle w:val="ppTableText"/>
              <w:rPr>
                <w:rFonts w:eastAsia="Arial Unicode MS"/>
              </w:rPr>
            </w:pPr>
            <w:r w:rsidRPr="006B3AC1">
              <w:rPr>
                <w:rFonts w:eastAsia="Arial Unicode MS"/>
                <w:noProof/>
              </w:rPr>
              <w:drawing>
                <wp:inline distT="0" distB="0" distL="0" distR="0" wp14:anchorId="5A1B5147" wp14:editId="650A0036">
                  <wp:extent cx="457200" cy="457200"/>
                  <wp:effectExtent l="0" t="0" r="0" b="0"/>
                  <wp:docPr id="65" name="Picture 65" descr="C:\Users\rojacobs\AppData\Local\Microsoft\Windows\Temporary Internet Files\Content.IE5\DF10ZJWG\MC9004316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jacobs\AppData\Local\Microsoft\Windows\Temporary Internet Files\Content.IE5\DF10ZJWG\MC900431606[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vAlign w:val="center"/>
          </w:tcPr>
          <w:p w:rsidR="006B3AC1" w:rsidRPr="006B3AC1" w:rsidRDefault="006B3AC1" w:rsidP="006C33FD">
            <w:pPr>
              <w:pStyle w:val="ppTableText"/>
              <w:jc w:val="center"/>
              <w:rPr>
                <w:rFonts w:eastAsia="Arial Unicode MS"/>
              </w:rPr>
            </w:pPr>
            <w:hyperlink r:id="rId44" w:history="1">
              <w:r>
                <w:rPr>
                  <w:rStyle w:val="Hyperlink"/>
                  <w:rFonts w:eastAsia="Arial Unicode MS"/>
                </w:rPr>
                <w:t>Watch Exercise 2 on endpoint.tv</w:t>
              </w:r>
            </w:hyperlink>
          </w:p>
        </w:tc>
      </w:tr>
    </w:tbl>
    <w:p w:rsidR="00F263B1" w:rsidRDefault="00CB7213" w:rsidP="00F263B1">
      <w:pPr>
        <w:pStyle w:val="ppBodyText"/>
      </w:pPr>
      <w:r>
        <w:t xml:space="preserve">State Machines spend their time waiting for events to happen.  When </w:t>
      </w:r>
      <w:r w:rsidR="00C54CEB">
        <w:t xml:space="preserve">those </w:t>
      </w:r>
      <w:r>
        <w:t>events happen</w:t>
      </w:r>
      <w:r w:rsidR="00C54CEB">
        <w:t xml:space="preserve"> and the conditions allow it</w:t>
      </w:r>
      <w:r>
        <w:t xml:space="preserve">, the </w:t>
      </w:r>
      <w:r w:rsidR="00C54CEB">
        <w:t>S</w:t>
      </w:r>
      <w:r>
        <w:t xml:space="preserve">tate </w:t>
      </w:r>
      <w:r w:rsidR="00C54CEB">
        <w:t>M</w:t>
      </w:r>
      <w:r>
        <w:t xml:space="preserve">achine </w:t>
      </w:r>
      <w:r w:rsidR="00C54CEB">
        <w:t xml:space="preserve">reacts by </w:t>
      </w:r>
      <w:r>
        <w:t>transition</w:t>
      </w:r>
      <w:r w:rsidR="00C54CEB">
        <w:t>ing</w:t>
      </w:r>
      <w:r>
        <w:t xml:space="preserve"> to other states.  In this exercise, </w:t>
      </w:r>
      <w:r w:rsidR="003E3B75">
        <w:t>you</w:t>
      </w:r>
      <w:r>
        <w:t xml:space="preserve"> will implement additional scenarios that will require </w:t>
      </w:r>
      <w:r w:rsidR="003E3B75">
        <w:t>you</w:t>
      </w:r>
      <w:r>
        <w:t xml:space="preserve"> to implement transitions.</w:t>
      </w:r>
    </w:p>
    <w:tbl>
      <w:tblPr>
        <w:tblStyle w:val="ppTableGrid"/>
        <w:tblW w:w="0" w:type="auto"/>
        <w:tblInd w:w="0" w:type="dxa"/>
        <w:tblLook w:val="04A0" w:firstRow="1" w:lastRow="0" w:firstColumn="1" w:lastColumn="0" w:noHBand="0" w:noVBand="1"/>
      </w:tblPr>
      <w:tblGrid>
        <w:gridCol w:w="1786"/>
        <w:gridCol w:w="2257"/>
        <w:gridCol w:w="5533"/>
      </w:tblGrid>
      <w:tr w:rsidR="00187CF0" w:rsidTr="000F4B79">
        <w:trPr>
          <w:cnfStyle w:val="100000000000" w:firstRow="1" w:lastRow="0" w:firstColumn="0" w:lastColumn="0" w:oddVBand="0" w:evenVBand="0" w:oddHBand="0" w:evenHBand="0" w:firstRowFirstColumn="0" w:firstRowLastColumn="0" w:lastRowFirstColumn="0" w:lastRowLastColumn="0"/>
        </w:trPr>
        <w:tc>
          <w:tcPr>
            <w:tcW w:w="0" w:type="auto"/>
          </w:tcPr>
          <w:p w:rsidR="00187CF0" w:rsidRDefault="00187CF0" w:rsidP="000F4B79">
            <w:pPr>
              <w:pStyle w:val="ppTableText"/>
              <w:rPr>
                <w:rFonts w:eastAsia="Arial Unicode MS"/>
              </w:rPr>
            </w:pPr>
            <w:r>
              <w:rPr>
                <w:rFonts w:eastAsia="Arial Unicode MS"/>
              </w:rPr>
              <w:t>Given</w:t>
            </w:r>
          </w:p>
        </w:tc>
        <w:tc>
          <w:tcPr>
            <w:tcW w:w="0" w:type="auto"/>
          </w:tcPr>
          <w:p w:rsidR="00187CF0" w:rsidRDefault="00187CF0" w:rsidP="000F4B79">
            <w:pPr>
              <w:pStyle w:val="ppTableText"/>
              <w:rPr>
                <w:rFonts w:eastAsia="Arial Unicode MS"/>
              </w:rPr>
            </w:pPr>
            <w:r>
              <w:rPr>
                <w:rFonts w:eastAsia="Arial Unicode MS"/>
              </w:rPr>
              <w:t>When</w:t>
            </w:r>
          </w:p>
        </w:tc>
        <w:tc>
          <w:tcPr>
            <w:tcW w:w="0" w:type="auto"/>
          </w:tcPr>
          <w:p w:rsidR="00187CF0" w:rsidRDefault="00187CF0" w:rsidP="000F4B79">
            <w:pPr>
              <w:pStyle w:val="ppTableText"/>
              <w:rPr>
                <w:rFonts w:eastAsia="Arial Unicode MS"/>
              </w:rPr>
            </w:pPr>
            <w:r>
              <w:rPr>
                <w:rFonts w:eastAsia="Arial Unicode MS"/>
              </w:rPr>
              <w:t>Then</w:t>
            </w:r>
          </w:p>
        </w:tc>
      </w:tr>
      <w:tr w:rsidR="00187CF0" w:rsidTr="000F4B79">
        <w:tc>
          <w:tcPr>
            <w:tcW w:w="0" w:type="auto"/>
          </w:tcPr>
          <w:p w:rsidR="00187CF0" w:rsidRDefault="00187CF0" w:rsidP="00187CF0">
            <w:pPr>
              <w:rPr>
                <w:rFonts w:eastAsia="Arial Unicode MS"/>
              </w:rPr>
            </w:pPr>
            <w:r>
              <w:rPr>
                <w:rFonts w:eastAsia="Arial Unicode MS"/>
              </w:rPr>
              <w:t>A valid ATM card</w:t>
            </w:r>
          </w:p>
        </w:tc>
        <w:tc>
          <w:tcPr>
            <w:tcW w:w="0" w:type="auto"/>
          </w:tcPr>
          <w:p w:rsidR="00187CF0" w:rsidRDefault="003E3B75" w:rsidP="000F4B79">
            <w:pPr>
              <w:rPr>
                <w:rFonts w:eastAsia="Arial Unicode MS"/>
              </w:rPr>
            </w:pPr>
            <w:r>
              <w:rPr>
                <w:rFonts w:eastAsia="Arial Unicode MS"/>
              </w:rPr>
              <w:t>A valid card is inserted</w:t>
            </w:r>
          </w:p>
        </w:tc>
        <w:tc>
          <w:tcPr>
            <w:tcW w:w="0" w:type="auto"/>
          </w:tcPr>
          <w:p w:rsidR="00187CF0" w:rsidRDefault="00187CF0" w:rsidP="000F4B79">
            <w:pPr>
              <w:rPr>
                <w:rFonts w:eastAsia="Arial Unicode MS"/>
              </w:rPr>
            </w:pPr>
            <w:r>
              <w:rPr>
                <w:rFonts w:eastAsia="Arial Unicode MS"/>
              </w:rPr>
              <w:t xml:space="preserve">The ATM </w:t>
            </w:r>
            <w:r w:rsidR="000573EF">
              <w:rPr>
                <w:rFonts w:eastAsia="Arial Unicode MS"/>
              </w:rPr>
              <w:t>will prompt</w:t>
            </w:r>
            <w:r>
              <w:rPr>
                <w:rFonts w:eastAsia="Arial Unicode MS"/>
              </w:rPr>
              <w:t xml:space="preserve"> the user to enter their PIN number</w:t>
            </w:r>
          </w:p>
        </w:tc>
      </w:tr>
      <w:tr w:rsidR="00187CF0" w:rsidTr="000F4B79">
        <w:tc>
          <w:tcPr>
            <w:tcW w:w="0" w:type="auto"/>
          </w:tcPr>
          <w:p w:rsidR="00187CF0" w:rsidRPr="0023303E" w:rsidRDefault="00187CF0" w:rsidP="000F4B79">
            <w:pPr>
              <w:rPr>
                <w:rFonts w:eastAsia="Arial Unicode MS"/>
              </w:rPr>
            </w:pPr>
            <w:r>
              <w:rPr>
                <w:rFonts w:eastAsia="Arial Unicode MS"/>
              </w:rPr>
              <w:t>An invalid card</w:t>
            </w:r>
          </w:p>
        </w:tc>
        <w:tc>
          <w:tcPr>
            <w:tcW w:w="0" w:type="auto"/>
          </w:tcPr>
          <w:p w:rsidR="00187CF0" w:rsidRPr="0023303E" w:rsidRDefault="003E3B75" w:rsidP="000F4B79">
            <w:pPr>
              <w:rPr>
                <w:rFonts w:eastAsia="Arial Unicode MS"/>
              </w:rPr>
            </w:pPr>
            <w:r>
              <w:rPr>
                <w:rFonts w:eastAsia="Arial Unicode MS"/>
              </w:rPr>
              <w:t>An invalid card is inserted</w:t>
            </w:r>
          </w:p>
        </w:tc>
        <w:tc>
          <w:tcPr>
            <w:tcW w:w="0" w:type="auto"/>
          </w:tcPr>
          <w:p w:rsidR="00187CF0" w:rsidRDefault="00187CF0" w:rsidP="000F4B79">
            <w:pPr>
              <w:rPr>
                <w:rFonts w:eastAsia="Arial Unicode MS"/>
              </w:rPr>
            </w:pPr>
            <w:r>
              <w:rPr>
                <w:rFonts w:eastAsia="Arial Unicode MS"/>
              </w:rPr>
              <w:t xml:space="preserve">The ATM </w:t>
            </w:r>
            <w:r w:rsidR="000573EF">
              <w:rPr>
                <w:rFonts w:eastAsia="Arial Unicode MS"/>
              </w:rPr>
              <w:t>will prompt</w:t>
            </w:r>
            <w:r>
              <w:rPr>
                <w:rFonts w:eastAsia="Arial Unicode MS"/>
              </w:rPr>
              <w:t xml:space="preserve"> the user to remove their card</w:t>
            </w:r>
          </w:p>
        </w:tc>
      </w:tr>
      <w:tr w:rsidR="00187CF0" w:rsidTr="000F4B79">
        <w:tc>
          <w:tcPr>
            <w:tcW w:w="0" w:type="auto"/>
          </w:tcPr>
          <w:p w:rsidR="00187CF0" w:rsidRDefault="00187CF0" w:rsidP="000F4B79">
            <w:pPr>
              <w:rPr>
                <w:rFonts w:eastAsia="Arial Unicode MS"/>
              </w:rPr>
            </w:pPr>
            <w:r>
              <w:rPr>
                <w:rFonts w:eastAsia="Arial Unicode MS"/>
              </w:rPr>
              <w:t>A card in the reader</w:t>
            </w:r>
          </w:p>
        </w:tc>
        <w:tc>
          <w:tcPr>
            <w:tcW w:w="0" w:type="auto"/>
          </w:tcPr>
          <w:p w:rsidR="00187CF0" w:rsidRDefault="003E3B75" w:rsidP="000F4B79">
            <w:pPr>
              <w:rPr>
                <w:rFonts w:eastAsia="Arial Unicode MS"/>
              </w:rPr>
            </w:pPr>
            <w:r>
              <w:rPr>
                <w:rFonts w:eastAsia="Arial Unicode MS"/>
              </w:rPr>
              <w:t>A card is removed</w:t>
            </w:r>
          </w:p>
        </w:tc>
        <w:tc>
          <w:tcPr>
            <w:tcW w:w="0" w:type="auto"/>
          </w:tcPr>
          <w:p w:rsidR="00187CF0" w:rsidRDefault="00187CF0" w:rsidP="000F4B79">
            <w:pPr>
              <w:rPr>
                <w:rFonts w:eastAsia="Arial Unicode MS"/>
              </w:rPr>
            </w:pPr>
            <w:r>
              <w:rPr>
                <w:rFonts w:eastAsia="Arial Unicode MS"/>
              </w:rPr>
              <w:t>The ATM should clear the screen and return to the Insert Card prompt</w:t>
            </w:r>
          </w:p>
        </w:tc>
      </w:tr>
    </w:tbl>
    <w:p w:rsidR="000D535B" w:rsidRDefault="000D535B" w:rsidP="000D535B">
      <w:pPr>
        <w:pStyle w:val="ppBodyText"/>
        <w:numPr>
          <w:ilvl w:val="0"/>
          <w:numId w:val="0"/>
        </w:numPr>
      </w:pPr>
    </w:p>
    <w:p w:rsidR="000D535B" w:rsidRDefault="000D535B" w:rsidP="000D535B">
      <w:pPr>
        <w:pStyle w:val="ppBodyText"/>
      </w:pPr>
      <w:r>
        <w:t>Our ATM machine includes a card reader.  When a user inserts a valid card, the reader will raise an event with data about the card including a flag that indicates if the card is valid or not.</w:t>
      </w:r>
    </w:p>
    <w:p w:rsidR="000D535B" w:rsidRDefault="000D535B" w:rsidP="000D535B">
      <w:pPr>
        <w:pStyle w:val="ppBodyText"/>
      </w:pPr>
      <w:r>
        <w:t>When planning your state machine it can be helpful to describe the states and transitions in a table similar to the following</w:t>
      </w:r>
    </w:p>
    <w:tbl>
      <w:tblPr>
        <w:tblStyle w:val="ppTableGrid"/>
        <w:tblW w:w="0" w:type="auto"/>
        <w:tblInd w:w="0" w:type="dxa"/>
        <w:tblLook w:val="04A0" w:firstRow="1" w:lastRow="0" w:firstColumn="1" w:lastColumn="0" w:noHBand="0" w:noVBand="1"/>
      </w:tblPr>
      <w:tblGrid>
        <w:gridCol w:w="1104"/>
        <w:gridCol w:w="1503"/>
        <w:gridCol w:w="1069"/>
        <w:gridCol w:w="1353"/>
        <w:gridCol w:w="1722"/>
        <w:gridCol w:w="1387"/>
        <w:gridCol w:w="1438"/>
      </w:tblGrid>
      <w:tr w:rsidR="000D535B" w:rsidTr="000F4B79">
        <w:trPr>
          <w:cnfStyle w:val="100000000000" w:firstRow="1" w:lastRow="0" w:firstColumn="0" w:lastColumn="0" w:oddVBand="0" w:evenVBand="0" w:oddHBand="0" w:evenHBand="0" w:firstRowFirstColumn="0" w:firstRowLastColumn="0" w:lastRowFirstColumn="0" w:lastRowLastColumn="0"/>
        </w:trPr>
        <w:tc>
          <w:tcPr>
            <w:tcW w:w="0" w:type="auto"/>
          </w:tcPr>
          <w:p w:rsidR="000D535B" w:rsidRDefault="000D535B" w:rsidP="000F4B79">
            <w:pPr>
              <w:pStyle w:val="ppTableText"/>
            </w:pPr>
            <w:r>
              <w:t>State</w:t>
            </w:r>
          </w:p>
        </w:tc>
        <w:tc>
          <w:tcPr>
            <w:tcW w:w="0" w:type="auto"/>
          </w:tcPr>
          <w:p w:rsidR="000D535B" w:rsidRDefault="000D535B" w:rsidP="000F4B79">
            <w:pPr>
              <w:pStyle w:val="ppTableText"/>
            </w:pPr>
            <w:r>
              <w:t>Enter Actions</w:t>
            </w:r>
          </w:p>
        </w:tc>
        <w:tc>
          <w:tcPr>
            <w:tcW w:w="0" w:type="auto"/>
          </w:tcPr>
          <w:p w:rsidR="000D535B" w:rsidRDefault="000D535B" w:rsidP="000F4B79">
            <w:pPr>
              <w:pStyle w:val="ppTableText"/>
            </w:pPr>
            <w:r>
              <w:t>Exit Actions</w:t>
            </w:r>
          </w:p>
        </w:tc>
        <w:tc>
          <w:tcPr>
            <w:tcW w:w="0" w:type="auto"/>
          </w:tcPr>
          <w:p w:rsidR="000D535B" w:rsidRDefault="000D535B" w:rsidP="000F4B79">
            <w:pPr>
              <w:pStyle w:val="ppTableText"/>
            </w:pPr>
            <w:r>
              <w:t>Transition Event</w:t>
            </w:r>
          </w:p>
        </w:tc>
        <w:tc>
          <w:tcPr>
            <w:tcW w:w="0" w:type="auto"/>
          </w:tcPr>
          <w:p w:rsidR="000D535B" w:rsidRDefault="000D535B" w:rsidP="000F4B79">
            <w:pPr>
              <w:pStyle w:val="ppTableText"/>
            </w:pPr>
            <w:r>
              <w:t>Transition Enabled When</w:t>
            </w:r>
          </w:p>
        </w:tc>
        <w:tc>
          <w:tcPr>
            <w:tcW w:w="0" w:type="auto"/>
          </w:tcPr>
          <w:p w:rsidR="000D535B" w:rsidRDefault="000D535B" w:rsidP="000F4B79">
            <w:pPr>
              <w:pStyle w:val="ppTableText"/>
            </w:pPr>
            <w:r>
              <w:t>Transition Action</w:t>
            </w:r>
          </w:p>
        </w:tc>
        <w:tc>
          <w:tcPr>
            <w:tcW w:w="0" w:type="auto"/>
          </w:tcPr>
          <w:p w:rsidR="000D535B" w:rsidRDefault="000D535B" w:rsidP="000F4B79">
            <w:pPr>
              <w:pStyle w:val="ppTableText"/>
            </w:pPr>
            <w:r>
              <w:t>Destination State</w:t>
            </w:r>
          </w:p>
        </w:tc>
      </w:tr>
      <w:tr w:rsidR="000D535B" w:rsidTr="000F4B79">
        <w:tc>
          <w:tcPr>
            <w:tcW w:w="0" w:type="auto"/>
            <w:vMerge w:val="restart"/>
          </w:tcPr>
          <w:p w:rsidR="000D535B" w:rsidRDefault="000D535B" w:rsidP="000F4B79">
            <w:pPr>
              <w:pStyle w:val="ppTableText"/>
            </w:pPr>
            <w:r>
              <w:t>Insert Card</w:t>
            </w:r>
          </w:p>
        </w:tc>
        <w:tc>
          <w:tcPr>
            <w:tcW w:w="0" w:type="auto"/>
            <w:vMerge w:val="restart"/>
          </w:tcPr>
          <w:p w:rsidR="000D535B" w:rsidRDefault="000D535B" w:rsidP="000F4B79">
            <w:pPr>
              <w:pStyle w:val="ppTableText"/>
            </w:pPr>
            <w:r>
              <w:t>Prompt “Insert Card”</w:t>
            </w:r>
          </w:p>
        </w:tc>
        <w:tc>
          <w:tcPr>
            <w:tcW w:w="0" w:type="auto"/>
            <w:vMerge w:val="restart"/>
          </w:tcPr>
          <w:p w:rsidR="000D535B" w:rsidRDefault="000D535B" w:rsidP="000F4B79">
            <w:pPr>
              <w:pStyle w:val="ppTableText"/>
            </w:pPr>
            <w:r>
              <w:t>Clear Screen</w:t>
            </w:r>
          </w:p>
        </w:tc>
        <w:tc>
          <w:tcPr>
            <w:tcW w:w="0" w:type="auto"/>
          </w:tcPr>
          <w:p w:rsidR="000D535B" w:rsidRDefault="00ED53B2" w:rsidP="000F4B79">
            <w:pPr>
              <w:pStyle w:val="ppTableText"/>
            </w:pPr>
            <w:r>
              <w:t>Card Valid</w:t>
            </w:r>
          </w:p>
        </w:tc>
        <w:tc>
          <w:tcPr>
            <w:tcW w:w="0" w:type="auto"/>
          </w:tcPr>
          <w:p w:rsidR="000D535B" w:rsidRDefault="000D535B" w:rsidP="000F4B79">
            <w:pPr>
              <w:pStyle w:val="ppTableText"/>
            </w:pPr>
          </w:p>
        </w:tc>
        <w:tc>
          <w:tcPr>
            <w:tcW w:w="0" w:type="auto"/>
          </w:tcPr>
          <w:p w:rsidR="000D535B" w:rsidRDefault="000D535B" w:rsidP="000F4B79">
            <w:pPr>
              <w:pStyle w:val="ppTableText"/>
            </w:pPr>
            <w:r>
              <w:t>Turn on camera</w:t>
            </w:r>
          </w:p>
          <w:p w:rsidR="000D535B" w:rsidRDefault="000D535B" w:rsidP="000F4B79">
            <w:pPr>
              <w:pStyle w:val="ppTableText"/>
            </w:pPr>
          </w:p>
        </w:tc>
        <w:tc>
          <w:tcPr>
            <w:tcW w:w="0" w:type="auto"/>
          </w:tcPr>
          <w:p w:rsidR="000D535B" w:rsidRDefault="000D535B" w:rsidP="000F4B79">
            <w:pPr>
              <w:pStyle w:val="ppTableText"/>
            </w:pPr>
            <w:r>
              <w:t xml:space="preserve">Enter </w:t>
            </w:r>
            <w:r w:rsidR="00C14C39">
              <w:t>PIN</w:t>
            </w:r>
          </w:p>
        </w:tc>
      </w:tr>
      <w:tr w:rsidR="000D535B" w:rsidTr="000F4B79">
        <w:tc>
          <w:tcPr>
            <w:tcW w:w="0" w:type="auto"/>
            <w:vMerge/>
          </w:tcPr>
          <w:p w:rsidR="000D535B" w:rsidRDefault="000D535B" w:rsidP="000F4B79">
            <w:pPr>
              <w:pStyle w:val="ppTableText"/>
            </w:pPr>
          </w:p>
        </w:tc>
        <w:tc>
          <w:tcPr>
            <w:tcW w:w="0" w:type="auto"/>
            <w:vMerge/>
          </w:tcPr>
          <w:p w:rsidR="000D535B" w:rsidRDefault="000D535B" w:rsidP="000F4B79">
            <w:pPr>
              <w:pStyle w:val="ppTableText"/>
            </w:pPr>
          </w:p>
        </w:tc>
        <w:tc>
          <w:tcPr>
            <w:tcW w:w="0" w:type="auto"/>
            <w:vMerge/>
          </w:tcPr>
          <w:p w:rsidR="000D535B" w:rsidRDefault="000D535B" w:rsidP="000F4B79">
            <w:pPr>
              <w:pStyle w:val="ppTableText"/>
            </w:pPr>
          </w:p>
        </w:tc>
        <w:tc>
          <w:tcPr>
            <w:tcW w:w="0" w:type="auto"/>
          </w:tcPr>
          <w:p w:rsidR="000D535B" w:rsidRDefault="00ED53B2" w:rsidP="000F4B79">
            <w:pPr>
              <w:pStyle w:val="ppTableText"/>
            </w:pPr>
            <w:r>
              <w:t>Card Invalid</w:t>
            </w:r>
          </w:p>
        </w:tc>
        <w:tc>
          <w:tcPr>
            <w:tcW w:w="0" w:type="auto"/>
          </w:tcPr>
          <w:p w:rsidR="000D535B" w:rsidRDefault="000D535B" w:rsidP="000F4B79">
            <w:pPr>
              <w:pStyle w:val="ppTableText"/>
            </w:pPr>
          </w:p>
        </w:tc>
        <w:tc>
          <w:tcPr>
            <w:tcW w:w="0" w:type="auto"/>
          </w:tcPr>
          <w:p w:rsidR="000D535B" w:rsidRDefault="000D535B" w:rsidP="000F4B79">
            <w:pPr>
              <w:pStyle w:val="ppTableText"/>
            </w:pPr>
          </w:p>
        </w:tc>
        <w:tc>
          <w:tcPr>
            <w:tcW w:w="0" w:type="auto"/>
          </w:tcPr>
          <w:p w:rsidR="000D535B" w:rsidRDefault="000D535B" w:rsidP="000F4B79">
            <w:pPr>
              <w:pStyle w:val="ppTableText"/>
            </w:pPr>
            <w:r>
              <w:t>Remove Card</w:t>
            </w:r>
          </w:p>
        </w:tc>
      </w:tr>
      <w:tr w:rsidR="000D535B" w:rsidTr="000F4B79">
        <w:tc>
          <w:tcPr>
            <w:tcW w:w="0" w:type="auto"/>
          </w:tcPr>
          <w:p w:rsidR="000D535B" w:rsidRDefault="000D535B" w:rsidP="000F4B79">
            <w:pPr>
              <w:pStyle w:val="ppTableText"/>
            </w:pPr>
            <w:r>
              <w:t>Remove Card</w:t>
            </w:r>
          </w:p>
        </w:tc>
        <w:tc>
          <w:tcPr>
            <w:tcW w:w="0" w:type="auto"/>
          </w:tcPr>
          <w:p w:rsidR="000D535B" w:rsidRDefault="000D535B" w:rsidP="000F4B79">
            <w:pPr>
              <w:pStyle w:val="ppTableText"/>
            </w:pPr>
            <w:r>
              <w:t>Prompt “Remove Card”</w:t>
            </w:r>
          </w:p>
        </w:tc>
        <w:tc>
          <w:tcPr>
            <w:tcW w:w="0" w:type="auto"/>
          </w:tcPr>
          <w:p w:rsidR="000D535B" w:rsidRDefault="000D535B" w:rsidP="000F4B79">
            <w:pPr>
              <w:pStyle w:val="ppTableText"/>
            </w:pPr>
            <w:r>
              <w:t>Clear Screen</w:t>
            </w:r>
          </w:p>
        </w:tc>
        <w:tc>
          <w:tcPr>
            <w:tcW w:w="0" w:type="auto"/>
          </w:tcPr>
          <w:p w:rsidR="000D535B" w:rsidRDefault="000D535B" w:rsidP="000F4B79">
            <w:pPr>
              <w:pStyle w:val="ppTableText"/>
            </w:pPr>
            <w:r>
              <w:t>Card Removed</w:t>
            </w:r>
          </w:p>
        </w:tc>
        <w:tc>
          <w:tcPr>
            <w:tcW w:w="0" w:type="auto"/>
          </w:tcPr>
          <w:p w:rsidR="000D535B" w:rsidRDefault="000D535B" w:rsidP="000F4B79">
            <w:pPr>
              <w:pStyle w:val="ppTableText"/>
            </w:pPr>
          </w:p>
        </w:tc>
        <w:tc>
          <w:tcPr>
            <w:tcW w:w="0" w:type="auto"/>
          </w:tcPr>
          <w:p w:rsidR="000D535B" w:rsidRDefault="000D535B" w:rsidP="000F4B79">
            <w:pPr>
              <w:pStyle w:val="ppTableText"/>
            </w:pPr>
            <w:r>
              <w:t>Turn off camera</w:t>
            </w:r>
          </w:p>
        </w:tc>
        <w:tc>
          <w:tcPr>
            <w:tcW w:w="0" w:type="auto"/>
          </w:tcPr>
          <w:p w:rsidR="000D535B" w:rsidRDefault="000D535B" w:rsidP="000F4B79">
            <w:pPr>
              <w:pStyle w:val="ppTableText"/>
            </w:pPr>
            <w:r>
              <w:t>Insert Card</w:t>
            </w:r>
          </w:p>
        </w:tc>
      </w:tr>
    </w:tbl>
    <w:p w:rsidR="000D535B" w:rsidRDefault="000D535B" w:rsidP="000D535B">
      <w:pPr>
        <w:pStyle w:val="ppBodyText"/>
        <w:numPr>
          <w:ilvl w:val="0"/>
          <w:numId w:val="0"/>
        </w:numPr>
      </w:pPr>
    </w:p>
    <w:p w:rsidR="00ED53B2" w:rsidRDefault="00ED53B2" w:rsidP="00ED53B2">
      <w:pPr>
        <w:pStyle w:val="ppProcedureStart"/>
      </w:pPr>
      <w:bookmarkStart w:id="23" w:name="_Toc288137415"/>
      <w:r>
        <w:t>Task 0 – Open the Solution</w:t>
      </w:r>
      <w:bookmarkEnd w:id="23"/>
    </w:p>
    <w:p w:rsidR="004B7349" w:rsidRPr="00CC4449" w:rsidRDefault="004B7349" w:rsidP="004B7349">
      <w:pPr>
        <w:pStyle w:val="ppNumberList"/>
      </w:pPr>
      <w:r>
        <w:t xml:space="preserve">Open the begin </w:t>
      </w:r>
      <w:r w:rsidR="002E638D">
        <w:t>Solution</w:t>
      </w:r>
      <w:r>
        <w:t xml:space="preserve"> under </w:t>
      </w:r>
      <w:r w:rsidRPr="00D36631">
        <w:rPr>
          <w:b/>
        </w:rPr>
        <w:t xml:space="preserve">(Lab Folder)\Exercise </w:t>
      </w:r>
      <w:r>
        <w:rPr>
          <w:b/>
        </w:rPr>
        <w:t>2</w:t>
      </w:r>
      <w:r w:rsidRPr="00D36631">
        <w:rPr>
          <w:b/>
        </w:rPr>
        <w:t>\Begin\AtmStateMachine.sln</w:t>
      </w:r>
      <w:r>
        <w:rPr>
          <w:b/>
        </w:rPr>
        <w:t xml:space="preserve"> </w:t>
      </w:r>
      <w:r w:rsidRPr="004B7349">
        <w:t xml:space="preserve">or if you prefer continue with the </w:t>
      </w:r>
      <w:r w:rsidR="002E638D">
        <w:t>Solution</w:t>
      </w:r>
      <w:r w:rsidRPr="004B7349">
        <w:t xml:space="preserve"> you completed at the end of Exercise 1.</w:t>
      </w:r>
    </w:p>
    <w:p w:rsidR="004B7349" w:rsidRPr="00CC4449" w:rsidRDefault="004B7349" w:rsidP="004B7349">
      <w:pPr>
        <w:pStyle w:val="ppNumberList"/>
      </w:pPr>
      <w:r w:rsidRPr="00CC4449">
        <w:t xml:space="preserve">Build the </w:t>
      </w:r>
      <w:r w:rsidR="002E638D">
        <w:t>Solution</w:t>
      </w:r>
    </w:p>
    <w:p w:rsidR="00ED53B2" w:rsidRDefault="00ED53B2" w:rsidP="00ED53B2">
      <w:pPr>
        <w:pStyle w:val="ppListEnd"/>
      </w:pPr>
    </w:p>
    <w:p w:rsidR="001C7948" w:rsidRDefault="00CB7213" w:rsidP="00ED53B2">
      <w:pPr>
        <w:pStyle w:val="ppProcedureStart"/>
      </w:pPr>
      <w:bookmarkStart w:id="24" w:name="_Toc288137416"/>
      <w:r>
        <w:t xml:space="preserve">Task 1 – </w:t>
      </w:r>
      <w:r w:rsidR="002E638D">
        <w:t>Add the N</w:t>
      </w:r>
      <w:r w:rsidR="00ED53B2">
        <w:t>ew States</w:t>
      </w:r>
      <w:bookmarkEnd w:id="24"/>
    </w:p>
    <w:p w:rsidR="004B7349" w:rsidRDefault="004B7349" w:rsidP="00F263B1">
      <w:pPr>
        <w:pStyle w:val="ppNumberList"/>
      </w:pPr>
      <w:r>
        <w:t xml:space="preserve">Open </w:t>
      </w:r>
      <w:r w:rsidR="0059123B" w:rsidRPr="0059123B">
        <w:rPr>
          <w:b/>
        </w:rPr>
        <w:t>AtmActivity.xaml</w:t>
      </w:r>
      <w:r>
        <w:t xml:space="preserve"> from the </w:t>
      </w:r>
      <w:r w:rsidRPr="004B7349">
        <w:rPr>
          <w:b/>
        </w:rPr>
        <w:t>AtmStateMachine.Activities</w:t>
      </w:r>
      <w:r>
        <w:t xml:space="preserve"> project</w:t>
      </w:r>
    </w:p>
    <w:p w:rsidR="00F263B1" w:rsidRDefault="00C54CEB" w:rsidP="00F263B1">
      <w:pPr>
        <w:pStyle w:val="ppNumberList"/>
      </w:pPr>
      <w:r>
        <w:t xml:space="preserve">As the table above shows there are two new states we need to add to our State Machine.  </w:t>
      </w:r>
      <w:r w:rsidR="0078260C">
        <w:t>Drop</w:t>
      </w:r>
      <w:r>
        <w:t xml:space="preserve"> two new state activities without auto-connecting them.</w:t>
      </w:r>
    </w:p>
    <w:p w:rsidR="00C54CEB" w:rsidRPr="00B64EBA" w:rsidRDefault="00C54CEB" w:rsidP="00F263B1">
      <w:pPr>
        <w:pStyle w:val="ppNumberList"/>
      </w:pPr>
      <w:r>
        <w:t xml:space="preserve">Set the </w:t>
      </w:r>
      <w:r w:rsidRPr="00C54CEB">
        <w:rPr>
          <w:b/>
        </w:rPr>
        <w:t>DisplayName</w:t>
      </w:r>
      <w:r>
        <w:t xml:space="preserve"> of the first state to </w:t>
      </w:r>
      <w:r w:rsidRPr="00C54CEB">
        <w:rPr>
          <w:b/>
        </w:rPr>
        <w:t xml:space="preserve">Enter </w:t>
      </w:r>
      <w:r w:rsidR="00C14C39">
        <w:rPr>
          <w:b/>
        </w:rPr>
        <w:t>PIN</w:t>
      </w:r>
    </w:p>
    <w:p w:rsidR="00B64EBA" w:rsidRDefault="00B64EBA" w:rsidP="00F263B1">
      <w:pPr>
        <w:pStyle w:val="ppNumberList"/>
      </w:pPr>
      <w:r w:rsidRPr="00B64EBA">
        <w:t>Doub</w:t>
      </w:r>
      <w:r>
        <w:t xml:space="preserve">le click on the </w:t>
      </w:r>
      <w:r w:rsidRPr="00B64EBA">
        <w:rPr>
          <w:b/>
        </w:rPr>
        <w:t xml:space="preserve">Enter </w:t>
      </w:r>
      <w:r w:rsidR="00C14C39">
        <w:rPr>
          <w:b/>
        </w:rPr>
        <w:t>PIN</w:t>
      </w:r>
      <w:r>
        <w:t xml:space="preserve"> state to open it</w:t>
      </w:r>
    </w:p>
    <w:p w:rsidR="00B64EBA" w:rsidRDefault="0078260C" w:rsidP="00F263B1">
      <w:pPr>
        <w:pStyle w:val="ppNumberList"/>
      </w:pPr>
      <w:r>
        <w:t>Drop</w:t>
      </w:r>
      <w:r w:rsidR="00B64EBA">
        <w:t xml:space="preserve"> a </w:t>
      </w:r>
      <w:r w:rsidR="00B64EBA" w:rsidRPr="00B64EBA">
        <w:rPr>
          <w:b/>
        </w:rPr>
        <w:t>Prompt</w:t>
      </w:r>
      <w:r w:rsidR="00F6065B">
        <w:t xml:space="preserve"> activity on</w:t>
      </w:r>
      <w:r w:rsidR="00B64EBA">
        <w:t xml:space="preserve"> the Entry pane and set the properties</w:t>
      </w:r>
    </w:p>
    <w:tbl>
      <w:tblPr>
        <w:tblStyle w:val="ppTableGrid"/>
        <w:tblW w:w="0" w:type="auto"/>
        <w:tblLook w:val="04A0" w:firstRow="1" w:lastRow="0" w:firstColumn="1" w:lastColumn="0" w:noHBand="0" w:noVBand="1"/>
      </w:tblPr>
      <w:tblGrid>
        <w:gridCol w:w="1337"/>
        <w:gridCol w:w="2007"/>
      </w:tblGrid>
      <w:tr w:rsidR="00B64EBA" w:rsidTr="00FB2E2E">
        <w:trPr>
          <w:cnfStyle w:val="100000000000" w:firstRow="1" w:lastRow="0" w:firstColumn="0" w:lastColumn="0" w:oddVBand="0" w:evenVBand="0" w:oddHBand="0" w:evenHBand="0" w:firstRowFirstColumn="0" w:firstRowLastColumn="0" w:lastRowFirstColumn="0" w:lastRowLastColumn="0"/>
        </w:trPr>
        <w:tc>
          <w:tcPr>
            <w:tcW w:w="0" w:type="auto"/>
          </w:tcPr>
          <w:p w:rsidR="00B64EBA" w:rsidRDefault="00B64EBA" w:rsidP="00FB2E2E">
            <w:pPr>
              <w:pStyle w:val="ppTableText"/>
            </w:pPr>
            <w:r>
              <w:t>Property</w:t>
            </w:r>
          </w:p>
        </w:tc>
        <w:tc>
          <w:tcPr>
            <w:tcW w:w="0" w:type="auto"/>
          </w:tcPr>
          <w:p w:rsidR="00B64EBA" w:rsidRDefault="00B64EBA" w:rsidP="00FB2E2E">
            <w:pPr>
              <w:pStyle w:val="ppTableText"/>
            </w:pPr>
            <w:r>
              <w:t>Value</w:t>
            </w:r>
          </w:p>
        </w:tc>
      </w:tr>
      <w:tr w:rsidR="00B64EBA" w:rsidTr="00FB2E2E">
        <w:tc>
          <w:tcPr>
            <w:tcW w:w="0" w:type="auto"/>
          </w:tcPr>
          <w:p w:rsidR="00B64EBA" w:rsidRDefault="00B64EBA" w:rsidP="00FB2E2E">
            <w:pPr>
              <w:pStyle w:val="ppTableText"/>
            </w:pPr>
            <w:r>
              <w:t>Display Name</w:t>
            </w:r>
          </w:p>
        </w:tc>
        <w:tc>
          <w:tcPr>
            <w:tcW w:w="0" w:type="auto"/>
          </w:tcPr>
          <w:p w:rsidR="00B64EBA" w:rsidRDefault="00B64EBA" w:rsidP="00B64EBA">
            <w:pPr>
              <w:pStyle w:val="ppTableText"/>
            </w:pPr>
            <w:r>
              <w:t xml:space="preserve">Prompt Enter </w:t>
            </w:r>
            <w:r w:rsidR="00C14C39">
              <w:t>PIN</w:t>
            </w:r>
          </w:p>
        </w:tc>
      </w:tr>
      <w:tr w:rsidR="00B64EBA" w:rsidTr="00FB2E2E">
        <w:tc>
          <w:tcPr>
            <w:tcW w:w="0" w:type="auto"/>
          </w:tcPr>
          <w:p w:rsidR="00B64EBA" w:rsidRDefault="00B64EBA" w:rsidP="00FB2E2E">
            <w:pPr>
              <w:pStyle w:val="ppTableText"/>
            </w:pPr>
            <w:r>
              <w:t>Line</w:t>
            </w:r>
          </w:p>
        </w:tc>
        <w:tc>
          <w:tcPr>
            <w:tcW w:w="0" w:type="auto"/>
          </w:tcPr>
          <w:p w:rsidR="00B64EBA" w:rsidRDefault="00B64EBA" w:rsidP="00FB2E2E">
            <w:pPr>
              <w:pStyle w:val="ppTableText"/>
            </w:pPr>
            <w:r>
              <w:t>2</w:t>
            </w:r>
          </w:p>
        </w:tc>
      </w:tr>
      <w:tr w:rsidR="00B64EBA" w:rsidTr="00FB2E2E">
        <w:tc>
          <w:tcPr>
            <w:tcW w:w="0" w:type="auto"/>
          </w:tcPr>
          <w:p w:rsidR="00B64EBA" w:rsidRDefault="00B64EBA" w:rsidP="00FB2E2E">
            <w:pPr>
              <w:pStyle w:val="ppTableText"/>
            </w:pPr>
            <w:r>
              <w:t>Text</w:t>
            </w:r>
          </w:p>
        </w:tc>
        <w:tc>
          <w:tcPr>
            <w:tcW w:w="0" w:type="auto"/>
          </w:tcPr>
          <w:p w:rsidR="00B64EBA" w:rsidRPr="00561187" w:rsidRDefault="00B64EBA" w:rsidP="00FB2E2E">
            <w:pPr>
              <w:pStyle w:val="ppTableText"/>
            </w:pPr>
            <w:r w:rsidRPr="00B64EBA">
              <w:t>Prompts.EnterYourPin</w:t>
            </w:r>
          </w:p>
        </w:tc>
      </w:tr>
      <w:tr w:rsidR="00B64EBA" w:rsidTr="00FB2E2E">
        <w:tc>
          <w:tcPr>
            <w:tcW w:w="0" w:type="auto"/>
          </w:tcPr>
          <w:p w:rsidR="00B64EBA" w:rsidRDefault="00B64EBA" w:rsidP="00FB2E2E">
            <w:pPr>
              <w:pStyle w:val="ppTableText"/>
            </w:pPr>
            <w:r>
              <w:t>Transition</w:t>
            </w:r>
          </w:p>
        </w:tc>
        <w:tc>
          <w:tcPr>
            <w:tcW w:w="0" w:type="auto"/>
          </w:tcPr>
          <w:p w:rsidR="00B64EBA" w:rsidRDefault="00B64EBA" w:rsidP="00FB2E2E">
            <w:pPr>
              <w:pStyle w:val="ppTableText"/>
            </w:pPr>
            <w:r>
              <w:t>None</w:t>
            </w:r>
          </w:p>
        </w:tc>
      </w:tr>
    </w:tbl>
    <w:p w:rsidR="00B64EBA" w:rsidRPr="00B64EBA" w:rsidRDefault="00B64EBA" w:rsidP="00B64EBA">
      <w:pPr>
        <w:pStyle w:val="ppBodyTextIndent"/>
      </w:pPr>
    </w:p>
    <w:p w:rsidR="008B40DA" w:rsidRDefault="008B40DA" w:rsidP="00F263B1">
      <w:pPr>
        <w:pStyle w:val="ppNumberList"/>
      </w:pPr>
      <w:r>
        <w:t xml:space="preserve">Drop a </w:t>
      </w:r>
      <w:r w:rsidRPr="008B40DA">
        <w:rPr>
          <w:b/>
        </w:rPr>
        <w:t>ClearView</w:t>
      </w:r>
      <w:r>
        <w:t xml:space="preserve"> activity in the Exit pane</w:t>
      </w:r>
    </w:p>
    <w:p w:rsidR="004B7349" w:rsidRDefault="003E3B75" w:rsidP="00F263B1">
      <w:pPr>
        <w:pStyle w:val="ppNumberList"/>
      </w:pPr>
      <w:r>
        <w:t xml:space="preserve">Navigate back up to the </w:t>
      </w:r>
      <w:r w:rsidR="00B2495F">
        <w:rPr>
          <w:b/>
        </w:rPr>
        <w:t>ATM StateMachine</w:t>
      </w:r>
      <w:r w:rsidR="004B7349">
        <w:t xml:space="preserve"> </w:t>
      </w:r>
    </w:p>
    <w:p w:rsidR="00C54CEB" w:rsidRPr="00B64EBA" w:rsidRDefault="00C54CEB" w:rsidP="00F263B1">
      <w:pPr>
        <w:pStyle w:val="ppNumberList"/>
      </w:pPr>
      <w:r w:rsidRPr="00C54CEB">
        <w:lastRenderedPageBreak/>
        <w:t xml:space="preserve">Set </w:t>
      </w:r>
      <w:r>
        <w:t xml:space="preserve">the </w:t>
      </w:r>
      <w:r w:rsidRPr="00C54CEB">
        <w:rPr>
          <w:b/>
        </w:rPr>
        <w:t>DisplayName</w:t>
      </w:r>
      <w:r>
        <w:t xml:space="preserve"> of the second state to </w:t>
      </w:r>
      <w:r w:rsidRPr="00C54CEB">
        <w:rPr>
          <w:b/>
        </w:rPr>
        <w:t>Remove Card</w:t>
      </w:r>
    </w:p>
    <w:p w:rsidR="00B64EBA" w:rsidRDefault="00B64EBA" w:rsidP="00B64EBA">
      <w:pPr>
        <w:pStyle w:val="ppNumberList"/>
      </w:pPr>
      <w:r w:rsidRPr="00B64EBA">
        <w:t>Doub</w:t>
      </w:r>
      <w:r>
        <w:t xml:space="preserve">le click on the </w:t>
      </w:r>
      <w:r>
        <w:rPr>
          <w:b/>
        </w:rPr>
        <w:t>Remove Card</w:t>
      </w:r>
      <w:r>
        <w:t xml:space="preserve"> state to open it</w:t>
      </w:r>
    </w:p>
    <w:p w:rsidR="00B64EBA" w:rsidRDefault="0078260C" w:rsidP="00B64EBA">
      <w:pPr>
        <w:pStyle w:val="ppNumberList"/>
      </w:pPr>
      <w:r>
        <w:t>Drop</w:t>
      </w:r>
      <w:r w:rsidR="00B64EBA">
        <w:t xml:space="preserve"> a </w:t>
      </w:r>
      <w:r w:rsidR="00B64EBA" w:rsidRPr="00B64EBA">
        <w:rPr>
          <w:b/>
        </w:rPr>
        <w:t>Prompt</w:t>
      </w:r>
      <w:r w:rsidR="00B64EBA">
        <w:t xml:space="preserve"> activity to the Entry pane and set the properties</w:t>
      </w:r>
    </w:p>
    <w:tbl>
      <w:tblPr>
        <w:tblStyle w:val="ppTableGrid"/>
        <w:tblW w:w="0" w:type="auto"/>
        <w:tblLook w:val="04A0" w:firstRow="1" w:lastRow="0" w:firstColumn="1" w:lastColumn="0" w:noHBand="0" w:noVBand="1"/>
      </w:tblPr>
      <w:tblGrid>
        <w:gridCol w:w="1337"/>
        <w:gridCol w:w="2237"/>
      </w:tblGrid>
      <w:tr w:rsidR="00B64EBA" w:rsidTr="00FB2E2E">
        <w:trPr>
          <w:cnfStyle w:val="100000000000" w:firstRow="1" w:lastRow="0" w:firstColumn="0" w:lastColumn="0" w:oddVBand="0" w:evenVBand="0" w:oddHBand="0" w:evenHBand="0" w:firstRowFirstColumn="0" w:firstRowLastColumn="0" w:lastRowFirstColumn="0" w:lastRowLastColumn="0"/>
        </w:trPr>
        <w:tc>
          <w:tcPr>
            <w:tcW w:w="0" w:type="auto"/>
          </w:tcPr>
          <w:p w:rsidR="00B64EBA" w:rsidRDefault="00B64EBA" w:rsidP="00FB2E2E">
            <w:pPr>
              <w:pStyle w:val="ppTableText"/>
            </w:pPr>
            <w:r>
              <w:t>Property</w:t>
            </w:r>
          </w:p>
        </w:tc>
        <w:tc>
          <w:tcPr>
            <w:tcW w:w="0" w:type="auto"/>
          </w:tcPr>
          <w:p w:rsidR="00B64EBA" w:rsidRDefault="00B64EBA" w:rsidP="00FB2E2E">
            <w:pPr>
              <w:pStyle w:val="ppTableText"/>
            </w:pPr>
            <w:r>
              <w:t>Value</w:t>
            </w:r>
          </w:p>
        </w:tc>
      </w:tr>
      <w:tr w:rsidR="00B64EBA" w:rsidTr="00FB2E2E">
        <w:tc>
          <w:tcPr>
            <w:tcW w:w="0" w:type="auto"/>
          </w:tcPr>
          <w:p w:rsidR="00B64EBA" w:rsidRDefault="00B64EBA" w:rsidP="00FB2E2E">
            <w:pPr>
              <w:pStyle w:val="ppTableText"/>
            </w:pPr>
            <w:r>
              <w:t>Display Name</w:t>
            </w:r>
          </w:p>
        </w:tc>
        <w:tc>
          <w:tcPr>
            <w:tcW w:w="0" w:type="auto"/>
          </w:tcPr>
          <w:p w:rsidR="00B64EBA" w:rsidRDefault="00B64EBA" w:rsidP="00B64EBA">
            <w:pPr>
              <w:pStyle w:val="ppTableText"/>
            </w:pPr>
            <w:r>
              <w:t>Prompt Remove Card</w:t>
            </w:r>
          </w:p>
        </w:tc>
      </w:tr>
      <w:tr w:rsidR="00B64EBA" w:rsidTr="00FB2E2E">
        <w:tc>
          <w:tcPr>
            <w:tcW w:w="0" w:type="auto"/>
          </w:tcPr>
          <w:p w:rsidR="00B64EBA" w:rsidRDefault="00B64EBA" w:rsidP="00FB2E2E">
            <w:pPr>
              <w:pStyle w:val="ppTableText"/>
            </w:pPr>
            <w:r>
              <w:t>Line</w:t>
            </w:r>
          </w:p>
        </w:tc>
        <w:tc>
          <w:tcPr>
            <w:tcW w:w="0" w:type="auto"/>
          </w:tcPr>
          <w:p w:rsidR="00B64EBA" w:rsidRDefault="00B64EBA" w:rsidP="00FB2E2E">
            <w:pPr>
              <w:pStyle w:val="ppTableText"/>
            </w:pPr>
            <w:r>
              <w:t>2</w:t>
            </w:r>
          </w:p>
        </w:tc>
      </w:tr>
      <w:tr w:rsidR="00B64EBA" w:rsidTr="00FB2E2E">
        <w:tc>
          <w:tcPr>
            <w:tcW w:w="0" w:type="auto"/>
          </w:tcPr>
          <w:p w:rsidR="00B64EBA" w:rsidRDefault="00B64EBA" w:rsidP="00B64EBA">
            <w:pPr>
              <w:pStyle w:val="ppTableText"/>
              <w:tabs>
                <w:tab w:val="left" w:pos="930"/>
              </w:tabs>
            </w:pPr>
            <w:r>
              <w:t>Text</w:t>
            </w:r>
            <w:r>
              <w:tab/>
            </w:r>
          </w:p>
        </w:tc>
        <w:tc>
          <w:tcPr>
            <w:tcW w:w="0" w:type="auto"/>
          </w:tcPr>
          <w:p w:rsidR="00B64EBA" w:rsidRPr="00561187" w:rsidRDefault="00B64EBA" w:rsidP="00FB2E2E">
            <w:pPr>
              <w:pStyle w:val="ppTableText"/>
            </w:pPr>
            <w:r w:rsidRPr="00B64EBA">
              <w:t>Prompts.</w:t>
            </w:r>
            <w:r w:rsidR="00735184">
              <w:t>Err</w:t>
            </w:r>
            <w:r w:rsidRPr="00B64EBA">
              <w:t>RemoveCard</w:t>
            </w:r>
          </w:p>
        </w:tc>
      </w:tr>
      <w:tr w:rsidR="00B64EBA" w:rsidTr="00FB2E2E">
        <w:tc>
          <w:tcPr>
            <w:tcW w:w="0" w:type="auto"/>
          </w:tcPr>
          <w:p w:rsidR="00B64EBA" w:rsidRDefault="00B64EBA" w:rsidP="00FB2E2E">
            <w:pPr>
              <w:pStyle w:val="ppTableText"/>
            </w:pPr>
            <w:r>
              <w:t>Transition</w:t>
            </w:r>
          </w:p>
        </w:tc>
        <w:tc>
          <w:tcPr>
            <w:tcW w:w="0" w:type="auto"/>
          </w:tcPr>
          <w:p w:rsidR="00B64EBA" w:rsidRDefault="00B64EBA" w:rsidP="00FB2E2E">
            <w:pPr>
              <w:pStyle w:val="ppTableText"/>
            </w:pPr>
            <w:r>
              <w:t>None</w:t>
            </w:r>
          </w:p>
        </w:tc>
      </w:tr>
    </w:tbl>
    <w:p w:rsidR="008B40DA" w:rsidRDefault="008B40DA" w:rsidP="008B40DA">
      <w:pPr>
        <w:pStyle w:val="ppBodyTextIndent"/>
      </w:pPr>
    </w:p>
    <w:p w:rsidR="00B64EBA" w:rsidRPr="00ED53B2" w:rsidRDefault="008B40DA" w:rsidP="008B40DA">
      <w:pPr>
        <w:pStyle w:val="ppNumberList"/>
      </w:pPr>
      <w:r>
        <w:t xml:space="preserve">Drop a </w:t>
      </w:r>
      <w:r w:rsidRPr="008B40DA">
        <w:rPr>
          <w:b/>
        </w:rPr>
        <w:t>ClearView</w:t>
      </w:r>
      <w:r>
        <w:t xml:space="preserve"> activity in the Exit pane</w:t>
      </w:r>
    </w:p>
    <w:p w:rsidR="00ED53B2" w:rsidRDefault="00ED53B2" w:rsidP="00ED53B2">
      <w:pPr>
        <w:pStyle w:val="ppListEnd"/>
      </w:pPr>
    </w:p>
    <w:p w:rsidR="00ED53B2" w:rsidRDefault="00ED53B2" w:rsidP="00ED53B2">
      <w:pPr>
        <w:pStyle w:val="ppProcedureStart"/>
      </w:pPr>
      <w:bookmarkStart w:id="25" w:name="_Toc288137417"/>
      <w:r>
        <w:t xml:space="preserve">Task 2- Create the Transition from Insert Card to Enter </w:t>
      </w:r>
      <w:r w:rsidR="00C14C39">
        <w:t>PIN</w:t>
      </w:r>
      <w:bookmarkEnd w:id="25"/>
    </w:p>
    <w:p w:rsidR="003E3B75" w:rsidRDefault="003E3B75" w:rsidP="003E3B75">
      <w:pPr>
        <w:pStyle w:val="ppNumberList"/>
      </w:pPr>
      <w:r>
        <w:t xml:space="preserve">Navigate back up to the </w:t>
      </w:r>
      <w:r w:rsidR="00B2495F">
        <w:rPr>
          <w:b/>
        </w:rPr>
        <w:t>ATM StateMachine</w:t>
      </w:r>
      <w:r>
        <w:t xml:space="preserve"> </w:t>
      </w:r>
    </w:p>
    <w:p w:rsidR="00C54CEB" w:rsidRDefault="00C54CEB" w:rsidP="00F263B1">
      <w:pPr>
        <w:pStyle w:val="ppNumberList"/>
      </w:pPr>
      <w:r>
        <w:t xml:space="preserve">Connect the </w:t>
      </w:r>
      <w:r w:rsidRPr="003E3B75">
        <w:rPr>
          <w:b/>
        </w:rPr>
        <w:t xml:space="preserve">Enter </w:t>
      </w:r>
      <w:r w:rsidR="00C14C39" w:rsidRPr="003E3B75">
        <w:rPr>
          <w:b/>
        </w:rPr>
        <w:t>PIN</w:t>
      </w:r>
      <w:r>
        <w:t xml:space="preserve"> state to the </w:t>
      </w:r>
      <w:r w:rsidRPr="003E3B75">
        <w:rPr>
          <w:b/>
        </w:rPr>
        <w:t>Insert Card</w:t>
      </w:r>
      <w:r>
        <w:t xml:space="preserve"> state.  You can do this by dragging the </w:t>
      </w:r>
      <w:r w:rsidR="0082125B" w:rsidRPr="0082125B">
        <w:rPr>
          <w:b/>
        </w:rPr>
        <w:t>Enter PIN</w:t>
      </w:r>
      <w:r w:rsidR="0082125B">
        <w:t xml:space="preserve"> </w:t>
      </w:r>
      <w:r>
        <w:t>state until the arrows appear and the</w:t>
      </w:r>
      <w:r w:rsidR="00AE1840">
        <w:t>n</w:t>
      </w:r>
      <w:r>
        <w:t xml:space="preserve"> dropping it on the arrows next to the </w:t>
      </w:r>
      <w:r w:rsidRPr="003E3B75">
        <w:rPr>
          <w:b/>
        </w:rPr>
        <w:t>Insert Card</w:t>
      </w:r>
      <w:r>
        <w:t xml:space="preserve"> state</w:t>
      </w:r>
      <w:r w:rsidR="00CA47B2">
        <w:t xml:space="preserve"> or you can draw a transition arrow if you prefer</w:t>
      </w:r>
      <w:r w:rsidR="0082125B">
        <w:t xml:space="preserve"> (more on this later)</w:t>
      </w:r>
      <w:r w:rsidR="00CA47B2">
        <w:t>.</w:t>
      </w:r>
    </w:p>
    <w:p w:rsidR="00624795" w:rsidRDefault="00624795" w:rsidP="00624795">
      <w:pPr>
        <w:pStyle w:val="ppFigureIndent"/>
      </w:pPr>
      <w:r>
        <w:rPr>
          <w:noProof/>
          <w:lang w:bidi="ar-SA"/>
        </w:rPr>
        <w:drawing>
          <wp:inline distT="0" distB="0" distL="0" distR="0" wp14:anchorId="5F72716A" wp14:editId="4475D94E">
            <wp:extent cx="4959077" cy="1142988"/>
            <wp:effectExtent l="0" t="0" r="0" b="635"/>
            <wp:docPr id="8"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r:link="rId46"/>
                    <a:stretch>
                      <a:fillRect/>
                    </a:stretch>
                  </pic:blipFill>
                  <pic:spPr>
                    <a:xfrm>
                      <a:off x="0" y="0"/>
                      <a:ext cx="4958507" cy="1142857"/>
                    </a:xfrm>
                    <a:prstGeom prst="rect">
                      <a:avLst/>
                    </a:prstGeom>
                  </pic:spPr>
                </pic:pic>
              </a:graphicData>
            </a:graphic>
          </wp:inline>
        </w:drawing>
      </w:r>
    </w:p>
    <w:p w:rsidR="00624795" w:rsidRDefault="00624795" w:rsidP="00624795">
      <w:pPr>
        <w:pStyle w:val="ppNumberList"/>
      </w:pPr>
      <w:r>
        <w:t xml:space="preserve">Change the </w:t>
      </w:r>
      <w:r w:rsidRPr="00624795">
        <w:rPr>
          <w:b/>
        </w:rPr>
        <w:t>DisplayName</w:t>
      </w:r>
      <w:r>
        <w:t xml:space="preserve"> of the transition to </w:t>
      </w:r>
      <w:r w:rsidRPr="008958FF">
        <w:rPr>
          <w:b/>
        </w:rPr>
        <w:t>Card</w:t>
      </w:r>
      <w:r w:rsidR="00ED53B2">
        <w:rPr>
          <w:b/>
        </w:rPr>
        <w:t xml:space="preserve"> Valid</w:t>
      </w:r>
      <w:r>
        <w:t>.  You will need to move the State to see the full text in the transition arrow</w:t>
      </w:r>
      <w:r w:rsidR="008958FF">
        <w:t>.</w:t>
      </w:r>
      <w:r w:rsidR="00187CF0">
        <w:t xml:space="preserve">  </w:t>
      </w:r>
    </w:p>
    <w:p w:rsidR="00187CF0" w:rsidRDefault="00CA47B2" w:rsidP="00187CF0">
      <w:pPr>
        <w:pStyle w:val="ppNoteIndent"/>
        <w:rPr>
          <w:b/>
        </w:rPr>
      </w:pPr>
      <w:r>
        <w:rPr>
          <w:rFonts w:eastAsia="Arial Unicode MS"/>
          <w:b/>
          <w:noProof/>
          <w:lang w:bidi="ar-SA"/>
        </w:rPr>
        <w:drawing>
          <wp:inline distT="0" distB="0" distL="0" distR="0" wp14:anchorId="781E7174" wp14:editId="42F37377">
            <wp:extent cx="274320" cy="274320"/>
            <wp:effectExtent l="0" t="0" r="0" b="0"/>
            <wp:docPr id="35" name="Picture 35" descr="C:\Users\rojacobs\AppData\Local\Microsoft\Windows\Temporary Internet Files\Content.IE5\VQ3L0HA0\MC9004337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jacobs\AppData\Local\Microsoft\Windows\Temporary Internet Files\Content.IE5\VQ3L0HA0\MC900433793[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sidR="00187CF0">
        <w:rPr>
          <w:b/>
        </w:rPr>
        <w:t xml:space="preserve"> Use the Arrow Keys</w:t>
      </w:r>
    </w:p>
    <w:p w:rsidR="00187CF0" w:rsidRDefault="00187CF0" w:rsidP="00187CF0">
      <w:pPr>
        <w:pStyle w:val="ppNoteIndent"/>
      </w:pPr>
      <w:r>
        <w:t xml:space="preserve">When </w:t>
      </w:r>
      <w:r w:rsidR="00B96D51">
        <w:t>moving states,</w:t>
      </w:r>
      <w:r>
        <w:t xml:space="preserve"> you can select the state and use the arrow keys.  This makes it easier to </w:t>
      </w:r>
      <w:r w:rsidR="00CA47B2">
        <w:t>position</w:t>
      </w:r>
      <w:r w:rsidR="00B96D51">
        <w:t xml:space="preserve"> the state where you want it.</w:t>
      </w:r>
    </w:p>
    <w:p w:rsidR="00B96D51" w:rsidRPr="00187CF0" w:rsidRDefault="00B96D51" w:rsidP="00B96D51">
      <w:pPr>
        <w:pStyle w:val="ppListEnd"/>
      </w:pPr>
    </w:p>
    <w:p w:rsidR="00B96D51" w:rsidRDefault="00B96D51" w:rsidP="00B96D51">
      <w:pPr>
        <w:pStyle w:val="ppProcedureStart"/>
      </w:pPr>
      <w:bookmarkStart w:id="26" w:name="_Toc288137418"/>
      <w:r>
        <w:t>Task 3 – Create the CardResult Variable</w:t>
      </w:r>
      <w:bookmarkEnd w:id="26"/>
    </w:p>
    <w:p w:rsidR="00B96D51" w:rsidRDefault="00B96D51" w:rsidP="00B96D51">
      <w:pPr>
        <w:pStyle w:val="ppBodyTextIndent"/>
      </w:pPr>
      <w:r>
        <w:t xml:space="preserve">When the user inserts a card, the card reader will notify the State Machine and pass a </w:t>
      </w:r>
      <w:r w:rsidRPr="004B7349">
        <w:rPr>
          <w:b/>
        </w:rPr>
        <w:t>CardReaderResult</w:t>
      </w:r>
      <w:r>
        <w:t xml:space="preserve"> object with information about the card.  We need to declare a variable that can hold this result.</w:t>
      </w:r>
    </w:p>
    <w:p w:rsidR="004B7349" w:rsidRDefault="004B7349" w:rsidP="00B96D51">
      <w:pPr>
        <w:pStyle w:val="ppNumberList"/>
      </w:pPr>
      <w:r>
        <w:t xml:space="preserve">Select the </w:t>
      </w:r>
      <w:r w:rsidRPr="004B7349">
        <w:rPr>
          <w:b/>
        </w:rPr>
        <w:t>Insert Card</w:t>
      </w:r>
      <w:r>
        <w:t xml:space="preserve"> state</w:t>
      </w:r>
    </w:p>
    <w:p w:rsidR="00B96D51" w:rsidRDefault="00B96D51" w:rsidP="00B96D51">
      <w:pPr>
        <w:pStyle w:val="ppNumberList"/>
      </w:pPr>
      <w:r>
        <w:t xml:space="preserve">Click </w:t>
      </w:r>
      <w:r w:rsidRPr="00CA47B2">
        <w:rPr>
          <w:b/>
        </w:rPr>
        <w:t>Variables</w:t>
      </w:r>
      <w:r>
        <w:t xml:space="preserve"> to open the variables pane.</w:t>
      </w:r>
    </w:p>
    <w:p w:rsidR="00B96D51" w:rsidRDefault="00B96D51" w:rsidP="00B96D51">
      <w:pPr>
        <w:pStyle w:val="ppNumberList"/>
      </w:pPr>
      <w:r>
        <w:lastRenderedPageBreak/>
        <w:t xml:space="preserve">Create a new variable </w:t>
      </w:r>
    </w:p>
    <w:tbl>
      <w:tblPr>
        <w:tblStyle w:val="ppTableGrid"/>
        <w:tblW w:w="0" w:type="auto"/>
        <w:tblLook w:val="04A0" w:firstRow="1" w:lastRow="0" w:firstColumn="1" w:lastColumn="0" w:noHBand="0" w:noVBand="1"/>
      </w:tblPr>
      <w:tblGrid>
        <w:gridCol w:w="1117"/>
        <w:gridCol w:w="3938"/>
        <w:gridCol w:w="1107"/>
        <w:gridCol w:w="827"/>
      </w:tblGrid>
      <w:tr w:rsidR="00CA47B2" w:rsidTr="00CA47B2">
        <w:trPr>
          <w:cnfStyle w:val="100000000000" w:firstRow="1" w:lastRow="0" w:firstColumn="0" w:lastColumn="0" w:oddVBand="0" w:evenVBand="0" w:oddHBand="0" w:evenHBand="0" w:firstRowFirstColumn="0" w:firstRowLastColumn="0" w:lastRowFirstColumn="0" w:lastRowLastColumn="0"/>
        </w:trPr>
        <w:tc>
          <w:tcPr>
            <w:tcW w:w="0" w:type="auto"/>
          </w:tcPr>
          <w:p w:rsidR="00CA47B2" w:rsidRDefault="00CA47B2" w:rsidP="00B96D51">
            <w:pPr>
              <w:pStyle w:val="ppTableText"/>
            </w:pPr>
            <w:r>
              <w:t>Name</w:t>
            </w:r>
          </w:p>
        </w:tc>
        <w:tc>
          <w:tcPr>
            <w:tcW w:w="0" w:type="auto"/>
          </w:tcPr>
          <w:p w:rsidR="00CA47B2" w:rsidRDefault="00CA47B2" w:rsidP="00B96D51">
            <w:pPr>
              <w:pStyle w:val="ppTableText"/>
            </w:pPr>
            <w:r>
              <w:t>Variable Type</w:t>
            </w:r>
          </w:p>
        </w:tc>
        <w:tc>
          <w:tcPr>
            <w:tcW w:w="0" w:type="auto"/>
          </w:tcPr>
          <w:p w:rsidR="00CA47B2" w:rsidRDefault="00CA47B2" w:rsidP="00B96D51">
            <w:pPr>
              <w:pStyle w:val="ppTableText"/>
            </w:pPr>
            <w:r>
              <w:t>Scope</w:t>
            </w:r>
          </w:p>
        </w:tc>
        <w:tc>
          <w:tcPr>
            <w:tcW w:w="0" w:type="auto"/>
          </w:tcPr>
          <w:p w:rsidR="00CA47B2" w:rsidRDefault="00CA47B2" w:rsidP="00B96D51">
            <w:pPr>
              <w:pStyle w:val="ppTableText"/>
            </w:pPr>
            <w:r>
              <w:t>Default</w:t>
            </w:r>
          </w:p>
        </w:tc>
      </w:tr>
      <w:tr w:rsidR="00CA47B2" w:rsidTr="00CA47B2">
        <w:tc>
          <w:tcPr>
            <w:tcW w:w="0" w:type="auto"/>
          </w:tcPr>
          <w:p w:rsidR="00CA47B2" w:rsidRDefault="00CA47B2" w:rsidP="00B96D51">
            <w:pPr>
              <w:pStyle w:val="ppTableText"/>
            </w:pPr>
            <w:r>
              <w:t>CardResult</w:t>
            </w:r>
          </w:p>
        </w:tc>
        <w:tc>
          <w:tcPr>
            <w:tcW w:w="0" w:type="auto"/>
          </w:tcPr>
          <w:p w:rsidR="00CA47B2" w:rsidRDefault="00CA47B2" w:rsidP="00B96D51">
            <w:pPr>
              <w:pStyle w:val="ppTableText"/>
            </w:pPr>
            <w:r w:rsidRPr="00B96D51">
              <w:t>AtmStateMachine.Activities.CardReaderResult</w:t>
            </w:r>
          </w:p>
        </w:tc>
        <w:tc>
          <w:tcPr>
            <w:tcW w:w="0" w:type="auto"/>
          </w:tcPr>
          <w:p w:rsidR="00CA47B2" w:rsidRDefault="00CA47B2" w:rsidP="00B96D51">
            <w:pPr>
              <w:pStyle w:val="ppTableText"/>
            </w:pPr>
            <w:r>
              <w:t>Insert Card</w:t>
            </w:r>
          </w:p>
        </w:tc>
        <w:tc>
          <w:tcPr>
            <w:tcW w:w="0" w:type="auto"/>
          </w:tcPr>
          <w:p w:rsidR="00CA47B2" w:rsidRDefault="00CA47B2" w:rsidP="00B96D51">
            <w:pPr>
              <w:pStyle w:val="ppTableText"/>
            </w:pPr>
          </w:p>
        </w:tc>
      </w:tr>
    </w:tbl>
    <w:p w:rsidR="00B96D51" w:rsidRDefault="00B96D51" w:rsidP="00940A6D">
      <w:pPr>
        <w:pStyle w:val="ppBodyTextIndent"/>
      </w:pPr>
    </w:p>
    <w:p w:rsidR="00940A6D" w:rsidRDefault="00CA47B2" w:rsidP="00B96D51">
      <w:pPr>
        <w:pStyle w:val="ppNoteIndent"/>
        <w:rPr>
          <w:b/>
        </w:rPr>
      </w:pPr>
      <w:r>
        <w:rPr>
          <w:rFonts w:eastAsia="Arial Unicode MS"/>
          <w:b/>
          <w:noProof/>
          <w:lang w:bidi="ar-SA"/>
        </w:rPr>
        <w:drawing>
          <wp:inline distT="0" distB="0" distL="0" distR="0" wp14:anchorId="10A16D88" wp14:editId="1BF3B0F5">
            <wp:extent cx="274320" cy="274320"/>
            <wp:effectExtent l="0" t="0" r="0" b="0"/>
            <wp:docPr id="43" name="Picture 43" descr="C:\Users\rojacobs\AppData\Local\Microsoft\Windows\Temporary Internet Files\Content.IE5\19Z83YFK\MC90043379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jacobs\AppData\Local\Microsoft\Windows\Temporary Internet Files\Content.IE5\19Z83YFK\MC900433797[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b/>
        </w:rPr>
        <w:t xml:space="preserve"> </w:t>
      </w:r>
      <w:r w:rsidR="00940A6D">
        <w:rPr>
          <w:b/>
        </w:rPr>
        <w:t>Which Scope should I use?</w:t>
      </w:r>
    </w:p>
    <w:p w:rsidR="00B96D51" w:rsidRPr="00B96D51" w:rsidRDefault="00940A6D" w:rsidP="00B96D51">
      <w:pPr>
        <w:pStyle w:val="ppNoteIndent"/>
        <w:rPr>
          <w:b/>
        </w:rPr>
      </w:pPr>
      <w:r>
        <w:t>As with most programming languages, it is best to declare variables at the smallest scope</w:t>
      </w:r>
      <w:r w:rsidR="00B96D51">
        <w:t xml:space="preserve">.  </w:t>
      </w:r>
      <w:r>
        <w:t>From the look of the diagram, you might assume that variables used in transitions must be declared at the State Machine scope but that is not the case.  Transitions are children of the source state; therefore, variables declared in the source state scope are available to expressions in transitions.</w:t>
      </w:r>
    </w:p>
    <w:p w:rsidR="00B96D51" w:rsidRDefault="00B96D51" w:rsidP="00B96D51">
      <w:pPr>
        <w:pStyle w:val="ppListEnd"/>
      </w:pPr>
    </w:p>
    <w:p w:rsidR="00940A6D" w:rsidRDefault="00940A6D" w:rsidP="00940A6D">
      <w:pPr>
        <w:pStyle w:val="ppProcedureStart"/>
      </w:pPr>
      <w:bookmarkStart w:id="27" w:name="_Toc288137419"/>
      <w:r>
        <w:t>Task 4 – Implement the Card Valid trigger</w:t>
      </w:r>
      <w:bookmarkEnd w:id="27"/>
    </w:p>
    <w:p w:rsidR="00B96D51" w:rsidRDefault="008958FF" w:rsidP="00624795">
      <w:pPr>
        <w:pStyle w:val="ppNumberList"/>
      </w:pPr>
      <w:r>
        <w:t xml:space="preserve">Double click on the </w:t>
      </w:r>
      <w:r w:rsidR="00ED53B2">
        <w:rPr>
          <w:b/>
        </w:rPr>
        <w:t>Card Valid</w:t>
      </w:r>
      <w:r w:rsidR="00B96D51">
        <w:t xml:space="preserve"> transition to open it</w:t>
      </w:r>
    </w:p>
    <w:p w:rsidR="008958FF" w:rsidRDefault="0078260C" w:rsidP="00624795">
      <w:pPr>
        <w:pStyle w:val="ppNumberList"/>
      </w:pPr>
      <w:r>
        <w:t>Drop</w:t>
      </w:r>
      <w:r w:rsidR="008958FF">
        <w:t xml:space="preserve"> the </w:t>
      </w:r>
      <w:r w:rsidR="008958FF" w:rsidRPr="00B96D51">
        <w:rPr>
          <w:b/>
        </w:rPr>
        <w:t>WaitFor</w:t>
      </w:r>
      <w:r w:rsidR="00ED53B2" w:rsidRPr="00B96D51">
        <w:rPr>
          <w:b/>
        </w:rPr>
        <w:t>CardReader</w:t>
      </w:r>
      <w:r w:rsidR="008958FF">
        <w:t xml:space="preserve"> activity</w:t>
      </w:r>
      <w:r w:rsidR="00ED53B2">
        <w:t xml:space="preserve"> </w:t>
      </w:r>
      <w:r w:rsidR="00B96D51">
        <w:t xml:space="preserve">in the Trigger pane </w:t>
      </w:r>
      <w:r w:rsidR="00ED53B2">
        <w:t>and set the properties</w:t>
      </w:r>
      <w:r w:rsidR="008958FF">
        <w:t>.</w:t>
      </w:r>
    </w:p>
    <w:tbl>
      <w:tblPr>
        <w:tblStyle w:val="ppTableGrid"/>
        <w:tblW w:w="0" w:type="auto"/>
        <w:tblLook w:val="04A0" w:firstRow="1" w:lastRow="0" w:firstColumn="1" w:lastColumn="0" w:noHBand="0" w:noVBand="1"/>
      </w:tblPr>
      <w:tblGrid>
        <w:gridCol w:w="1657"/>
        <w:gridCol w:w="1977"/>
      </w:tblGrid>
      <w:tr w:rsidR="00ED53B2" w:rsidTr="00B96D51">
        <w:trPr>
          <w:cnfStyle w:val="100000000000" w:firstRow="1" w:lastRow="0" w:firstColumn="0" w:lastColumn="0" w:oddVBand="0" w:evenVBand="0" w:oddHBand="0" w:evenHBand="0" w:firstRowFirstColumn="0" w:firstRowLastColumn="0" w:lastRowFirstColumn="0" w:lastRowLastColumn="0"/>
        </w:trPr>
        <w:tc>
          <w:tcPr>
            <w:tcW w:w="0" w:type="auto"/>
          </w:tcPr>
          <w:p w:rsidR="00ED53B2" w:rsidRDefault="00ED53B2" w:rsidP="00ED53B2">
            <w:pPr>
              <w:pStyle w:val="ppTableText"/>
            </w:pPr>
            <w:r>
              <w:t>Property</w:t>
            </w:r>
          </w:p>
        </w:tc>
        <w:tc>
          <w:tcPr>
            <w:tcW w:w="0" w:type="auto"/>
          </w:tcPr>
          <w:p w:rsidR="00ED53B2" w:rsidRDefault="00ED53B2" w:rsidP="00ED53B2">
            <w:pPr>
              <w:pStyle w:val="ppTableText"/>
            </w:pPr>
            <w:r>
              <w:t>Value</w:t>
            </w:r>
          </w:p>
        </w:tc>
      </w:tr>
      <w:tr w:rsidR="00ED53B2" w:rsidTr="00B96D51">
        <w:tc>
          <w:tcPr>
            <w:tcW w:w="0" w:type="auto"/>
          </w:tcPr>
          <w:p w:rsidR="00ED53B2" w:rsidRDefault="00ED53B2" w:rsidP="00ED53B2">
            <w:pPr>
              <w:pStyle w:val="ppTableText"/>
            </w:pPr>
            <w:r>
              <w:t>CardReaderEvent</w:t>
            </w:r>
          </w:p>
        </w:tc>
        <w:tc>
          <w:tcPr>
            <w:tcW w:w="0" w:type="auto"/>
          </w:tcPr>
          <w:p w:rsidR="00ED53B2" w:rsidRDefault="00ED53B2" w:rsidP="00ED53B2">
            <w:pPr>
              <w:pStyle w:val="ppTableText"/>
            </w:pPr>
            <w:r>
              <w:t>CardInserted</w:t>
            </w:r>
          </w:p>
        </w:tc>
      </w:tr>
      <w:tr w:rsidR="00ED53B2" w:rsidTr="00B96D51">
        <w:tc>
          <w:tcPr>
            <w:tcW w:w="0" w:type="auto"/>
          </w:tcPr>
          <w:p w:rsidR="00ED53B2" w:rsidRDefault="00ED53B2" w:rsidP="00ED53B2">
            <w:pPr>
              <w:pStyle w:val="ppTableText"/>
            </w:pPr>
            <w:r>
              <w:t>DisplayName</w:t>
            </w:r>
          </w:p>
        </w:tc>
        <w:tc>
          <w:tcPr>
            <w:tcW w:w="0" w:type="auto"/>
          </w:tcPr>
          <w:p w:rsidR="00ED53B2" w:rsidRDefault="00ED53B2" w:rsidP="00ED53B2">
            <w:pPr>
              <w:pStyle w:val="ppTableText"/>
            </w:pPr>
            <w:r>
              <w:t>Wait for Card Inserted</w:t>
            </w:r>
          </w:p>
        </w:tc>
      </w:tr>
      <w:tr w:rsidR="00ED53B2" w:rsidTr="00B96D51">
        <w:tc>
          <w:tcPr>
            <w:tcW w:w="0" w:type="auto"/>
          </w:tcPr>
          <w:p w:rsidR="00ED53B2" w:rsidRDefault="00ED53B2" w:rsidP="00ED53B2">
            <w:pPr>
              <w:pStyle w:val="ppTableText"/>
            </w:pPr>
            <w:r>
              <w:t>Result</w:t>
            </w:r>
          </w:p>
        </w:tc>
        <w:tc>
          <w:tcPr>
            <w:tcW w:w="0" w:type="auto"/>
          </w:tcPr>
          <w:p w:rsidR="00ED53B2" w:rsidRDefault="00ED53B2" w:rsidP="00ED53B2">
            <w:pPr>
              <w:pStyle w:val="ppTableText"/>
            </w:pPr>
            <w:r>
              <w:t>CardResult</w:t>
            </w:r>
          </w:p>
        </w:tc>
      </w:tr>
    </w:tbl>
    <w:p w:rsidR="00ED53B2" w:rsidRDefault="00ED53B2" w:rsidP="00B96D51">
      <w:pPr>
        <w:pStyle w:val="ppBodyTextIndent"/>
      </w:pPr>
    </w:p>
    <w:p w:rsidR="00697F0B" w:rsidRPr="00697F0B" w:rsidRDefault="00697F0B" w:rsidP="00697F0B">
      <w:pPr>
        <w:pStyle w:val="ppNumberList"/>
      </w:pPr>
      <w:r>
        <w:t xml:space="preserve">Set the Condition expression to </w:t>
      </w:r>
      <w:r w:rsidRPr="00697F0B">
        <w:rPr>
          <w:b/>
        </w:rPr>
        <w:t>CardResult.CardStatus = CardStatus.Valid</w:t>
      </w:r>
    </w:p>
    <w:p w:rsidR="00697F0B" w:rsidRDefault="00CA47B2" w:rsidP="00697F0B">
      <w:pPr>
        <w:pStyle w:val="ppNoteIndent"/>
      </w:pPr>
      <w:r>
        <w:rPr>
          <w:rFonts w:eastAsia="Arial Unicode MS"/>
          <w:b/>
          <w:noProof/>
          <w:lang w:bidi="ar-SA"/>
        </w:rPr>
        <w:drawing>
          <wp:inline distT="0" distB="0" distL="0" distR="0" wp14:anchorId="6ED86378" wp14:editId="7E6CE2D5">
            <wp:extent cx="274320" cy="274320"/>
            <wp:effectExtent l="0" t="0" r="0" b="0"/>
            <wp:docPr id="39" name="Picture 39" descr="C:\Users\rojacobs\AppData\Local\Microsoft\Windows\Temporary Internet Files\Content.IE5\VQ3L0HA0\MC9004337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jacobs\AppData\Local\Microsoft\Windows\Temporary Internet Files\Content.IE5\VQ3L0HA0\MC900433793[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sidR="00697F0B">
        <w:t xml:space="preserve"> This transition will apply only when the inserted card is valid.  Triggers support an optional Condition expression that determines when the </w:t>
      </w:r>
      <w:r w:rsidR="00724841">
        <w:t>transition</w:t>
      </w:r>
      <w:r w:rsidR="00697F0B">
        <w:t xml:space="preserve"> applies.</w:t>
      </w:r>
      <w:r w:rsidR="00AA1D8D">
        <w:t xml:space="preserve">  </w:t>
      </w:r>
    </w:p>
    <w:p w:rsidR="00AA1D8D" w:rsidRDefault="00AA1D8D" w:rsidP="00AA1D8D">
      <w:pPr>
        <w:pStyle w:val="ppNumberList"/>
        <w:numPr>
          <w:ilvl w:val="0"/>
          <w:numId w:val="9"/>
        </w:numPr>
      </w:pPr>
    </w:p>
    <w:p w:rsidR="00AA1D8D" w:rsidRDefault="00AA1D8D" w:rsidP="00AA1D8D">
      <w:pPr>
        <w:pStyle w:val="ppNumberList"/>
      </w:pPr>
      <w:r>
        <w:t xml:space="preserve">According to the scenario, when the user inserts a card </w:t>
      </w:r>
      <w:r w:rsidR="00CA47B2">
        <w:t>you</w:t>
      </w:r>
      <w:r>
        <w:t xml:space="preserve"> need to turn on the camera.  </w:t>
      </w:r>
      <w:r w:rsidR="0078260C">
        <w:t>Drop</w:t>
      </w:r>
      <w:r>
        <w:t xml:space="preserve"> a </w:t>
      </w:r>
      <w:r w:rsidRPr="004B7349">
        <w:rPr>
          <w:b/>
        </w:rPr>
        <w:t>ControlCamera</w:t>
      </w:r>
      <w:r>
        <w:t xml:space="preserve"> activity </w:t>
      </w:r>
      <w:r w:rsidR="004B7349">
        <w:t>in</w:t>
      </w:r>
      <w:r>
        <w:t xml:space="preserve"> the Card Valid Action and set the properties</w:t>
      </w:r>
    </w:p>
    <w:tbl>
      <w:tblPr>
        <w:tblStyle w:val="ppTableGrid"/>
        <w:tblW w:w="0" w:type="auto"/>
        <w:tblLook w:val="04A0" w:firstRow="1" w:lastRow="0" w:firstColumn="1" w:lastColumn="0" w:noHBand="0" w:noVBand="1"/>
      </w:tblPr>
      <w:tblGrid>
        <w:gridCol w:w="1287"/>
        <w:gridCol w:w="1567"/>
      </w:tblGrid>
      <w:tr w:rsidR="00AA1D8D" w:rsidTr="00B344E4">
        <w:trPr>
          <w:cnfStyle w:val="100000000000" w:firstRow="1" w:lastRow="0" w:firstColumn="0" w:lastColumn="0" w:oddVBand="0" w:evenVBand="0" w:oddHBand="0" w:evenHBand="0" w:firstRowFirstColumn="0" w:firstRowLastColumn="0" w:lastRowFirstColumn="0" w:lastRowLastColumn="0"/>
        </w:trPr>
        <w:tc>
          <w:tcPr>
            <w:tcW w:w="0" w:type="auto"/>
          </w:tcPr>
          <w:p w:rsidR="00AA1D8D" w:rsidRDefault="00AA1D8D" w:rsidP="00B344E4">
            <w:pPr>
              <w:pStyle w:val="ppTableText"/>
            </w:pPr>
            <w:r>
              <w:t>Property</w:t>
            </w:r>
          </w:p>
        </w:tc>
        <w:tc>
          <w:tcPr>
            <w:tcW w:w="0" w:type="auto"/>
          </w:tcPr>
          <w:p w:rsidR="00AA1D8D" w:rsidRDefault="00AA1D8D" w:rsidP="00B344E4">
            <w:pPr>
              <w:pStyle w:val="ppTableText"/>
            </w:pPr>
            <w:r>
              <w:t>Value</w:t>
            </w:r>
          </w:p>
        </w:tc>
      </w:tr>
      <w:tr w:rsidR="00AA1D8D" w:rsidTr="00B344E4">
        <w:tc>
          <w:tcPr>
            <w:tcW w:w="0" w:type="auto"/>
          </w:tcPr>
          <w:p w:rsidR="00AA1D8D" w:rsidRDefault="00AA1D8D" w:rsidP="00B344E4">
            <w:pPr>
              <w:pStyle w:val="ppTableText"/>
            </w:pPr>
            <w:r>
              <w:t>DisplayName</w:t>
            </w:r>
          </w:p>
        </w:tc>
        <w:tc>
          <w:tcPr>
            <w:tcW w:w="0" w:type="auto"/>
          </w:tcPr>
          <w:p w:rsidR="00AA1D8D" w:rsidRDefault="00AA1D8D" w:rsidP="00B344E4">
            <w:pPr>
              <w:pStyle w:val="ppTableText"/>
            </w:pPr>
            <w:r>
              <w:t>Turn Camera On</w:t>
            </w:r>
          </w:p>
        </w:tc>
      </w:tr>
      <w:tr w:rsidR="00AA1D8D" w:rsidTr="00B344E4">
        <w:tc>
          <w:tcPr>
            <w:tcW w:w="0" w:type="auto"/>
          </w:tcPr>
          <w:p w:rsidR="00AA1D8D" w:rsidRDefault="00AA1D8D" w:rsidP="00B344E4">
            <w:pPr>
              <w:pStyle w:val="ppTableText"/>
            </w:pPr>
            <w:r>
              <w:t>Record</w:t>
            </w:r>
          </w:p>
        </w:tc>
        <w:tc>
          <w:tcPr>
            <w:tcW w:w="0" w:type="auto"/>
          </w:tcPr>
          <w:p w:rsidR="00AA1D8D" w:rsidRDefault="00AA1D8D" w:rsidP="00B344E4">
            <w:pPr>
              <w:pStyle w:val="ppTableText"/>
            </w:pPr>
            <w:r>
              <w:t>True (checked)</w:t>
            </w:r>
          </w:p>
        </w:tc>
      </w:tr>
    </w:tbl>
    <w:p w:rsidR="00735184" w:rsidRDefault="00735184" w:rsidP="00C80055">
      <w:pPr>
        <w:pStyle w:val="ppFigureIndent"/>
      </w:pPr>
    </w:p>
    <w:p w:rsidR="00697F0B" w:rsidRDefault="00C80055" w:rsidP="00C80055">
      <w:pPr>
        <w:pStyle w:val="ppFigureIndent"/>
      </w:pPr>
      <w:r>
        <w:rPr>
          <w:noProof/>
          <w:lang w:bidi="ar-SA"/>
        </w:rPr>
        <w:lastRenderedPageBreak/>
        <w:drawing>
          <wp:inline distT="0" distB="0" distL="0" distR="0" wp14:anchorId="32470954" wp14:editId="6A3DB068">
            <wp:extent cx="2459736" cy="27066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r:link="rId48"/>
                    <a:stretch>
                      <a:fillRect/>
                    </a:stretch>
                  </pic:blipFill>
                  <pic:spPr>
                    <a:xfrm>
                      <a:off x="0" y="0"/>
                      <a:ext cx="2459736" cy="2706624"/>
                    </a:xfrm>
                    <a:prstGeom prst="rect">
                      <a:avLst/>
                    </a:prstGeom>
                  </pic:spPr>
                </pic:pic>
              </a:graphicData>
            </a:graphic>
          </wp:inline>
        </w:drawing>
      </w:r>
    </w:p>
    <w:p w:rsidR="00735184" w:rsidRPr="00735184" w:rsidRDefault="00735184" w:rsidP="00735184"/>
    <w:p w:rsidR="00C80055" w:rsidRPr="00C80055" w:rsidRDefault="00C80055" w:rsidP="00C80055">
      <w:pPr>
        <w:pStyle w:val="ppListEnd"/>
      </w:pPr>
    </w:p>
    <w:p w:rsidR="00AA1D8D" w:rsidRDefault="00AA1D8D" w:rsidP="00AA1D8D">
      <w:pPr>
        <w:pStyle w:val="ppProcedureStart"/>
      </w:pPr>
      <w:bookmarkStart w:id="28" w:name="_Toc288137420"/>
      <w:r>
        <w:t>Task 5 – Create a Shared Trigger for an Invalid Card</w:t>
      </w:r>
      <w:bookmarkEnd w:id="28"/>
    </w:p>
    <w:p w:rsidR="00AA1D8D" w:rsidRDefault="00AA1D8D" w:rsidP="00AA1D8D">
      <w:pPr>
        <w:pStyle w:val="ppBodyTextIndent"/>
      </w:pPr>
      <w:r>
        <w:t xml:space="preserve">When the user inserts a card, </w:t>
      </w:r>
      <w:r w:rsidR="00724841">
        <w:t xml:space="preserve">you will either </w:t>
      </w:r>
      <w:r>
        <w:t>prompt for a PIN number</w:t>
      </w:r>
      <w:r w:rsidR="00724841">
        <w:t xml:space="preserve"> or </w:t>
      </w:r>
      <w:r>
        <w:t>display an error message prompt</w:t>
      </w:r>
      <w:r w:rsidR="00724841">
        <w:t>ing</w:t>
      </w:r>
      <w:r>
        <w:t xml:space="preserve"> </w:t>
      </w:r>
      <w:r w:rsidR="00F22BE6">
        <w:t>the user</w:t>
      </w:r>
      <w:r>
        <w:t xml:space="preserve"> to remove their card</w:t>
      </w:r>
      <w:r w:rsidR="00F22BE6">
        <w:t>,</w:t>
      </w:r>
      <w:r w:rsidR="00724841">
        <w:t xml:space="preserve"> depending on whether or not the card is valid</w:t>
      </w:r>
      <w:r>
        <w:t xml:space="preserve">.  In this case, </w:t>
      </w:r>
      <w:r w:rsidR="00F22BE6">
        <w:t xml:space="preserve">there is </w:t>
      </w:r>
      <w:r>
        <w:t xml:space="preserve">one event (a card inserted) with two possible state destinations.  The State Machine activity supports this </w:t>
      </w:r>
      <w:r w:rsidR="00724841">
        <w:t xml:space="preserve">scenario </w:t>
      </w:r>
      <w:r>
        <w:t xml:space="preserve">with a </w:t>
      </w:r>
      <w:r w:rsidRPr="00C80055">
        <w:rPr>
          <w:b/>
          <w:i/>
        </w:rPr>
        <w:t>Shared Trigger</w:t>
      </w:r>
      <w:r>
        <w:t xml:space="preserve">.  </w:t>
      </w:r>
    </w:p>
    <w:p w:rsidR="00724841" w:rsidRDefault="00724841" w:rsidP="00724841">
      <w:pPr>
        <w:pStyle w:val="ppNumberList"/>
      </w:pPr>
      <w:r>
        <w:t xml:space="preserve">Navigate back up to the </w:t>
      </w:r>
      <w:r w:rsidR="00B2495F">
        <w:rPr>
          <w:b/>
        </w:rPr>
        <w:t>ATM StateMachine</w:t>
      </w:r>
      <w:r>
        <w:t xml:space="preserve"> </w:t>
      </w:r>
    </w:p>
    <w:p w:rsidR="00C80055" w:rsidRDefault="00C80055" w:rsidP="00C80055">
      <w:pPr>
        <w:pStyle w:val="ppNumberList"/>
        <w:numPr>
          <w:ilvl w:val="0"/>
          <w:numId w:val="0"/>
        </w:numPr>
        <w:ind w:left="754"/>
      </w:pPr>
      <w:r>
        <w:t>To create a shared trigger,</w:t>
      </w:r>
      <w:r w:rsidR="00F22BE6">
        <w:t xml:space="preserve"> with the transition </w:t>
      </w:r>
      <w:r w:rsidR="00F22BE6" w:rsidRPr="00F22BE6">
        <w:rPr>
          <w:b/>
          <w:i/>
        </w:rPr>
        <w:t>not</w:t>
      </w:r>
      <w:r w:rsidR="00F22BE6">
        <w:t xml:space="preserve"> selected</w:t>
      </w:r>
      <w:r>
        <w:t xml:space="preserve"> </w:t>
      </w:r>
      <w:r w:rsidR="00F22BE6">
        <w:t xml:space="preserve">move </w:t>
      </w:r>
      <w:r>
        <w:t xml:space="preserve">the mouse cursor over the source </w:t>
      </w:r>
      <w:r w:rsidR="00163C29">
        <w:t>circle</w:t>
      </w:r>
      <w:r>
        <w:t>.  If you hold the mouse still, you will see a tooltip prompting you to "Drag a line to create a transition that shares the same trigger".</w:t>
      </w:r>
    </w:p>
    <w:p w:rsidR="00C80055" w:rsidRPr="00C80055" w:rsidRDefault="00C80055" w:rsidP="00C80055">
      <w:pPr>
        <w:pStyle w:val="ppFigureIndent"/>
      </w:pPr>
      <w:r>
        <w:t xml:space="preserve">  </w:t>
      </w:r>
      <w:r w:rsidR="008267DD">
        <w:rPr>
          <w:noProof/>
          <w:lang w:bidi="ar-SA"/>
        </w:rPr>
        <w:drawing>
          <wp:inline distT="0" distB="0" distL="0" distR="0" wp14:anchorId="03B35088" wp14:editId="1125360B">
            <wp:extent cx="4791456" cy="124358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r:link="rId50"/>
                    <a:stretch>
                      <a:fillRect/>
                    </a:stretch>
                  </pic:blipFill>
                  <pic:spPr>
                    <a:xfrm>
                      <a:off x="0" y="0"/>
                      <a:ext cx="4791456" cy="1243584"/>
                    </a:xfrm>
                    <a:prstGeom prst="rect">
                      <a:avLst/>
                    </a:prstGeom>
                  </pic:spPr>
                </pic:pic>
              </a:graphicData>
            </a:graphic>
          </wp:inline>
        </w:drawing>
      </w:r>
    </w:p>
    <w:p w:rsidR="00C80055" w:rsidRDefault="00C80055" w:rsidP="00C80055">
      <w:pPr>
        <w:pStyle w:val="ppNumberList"/>
      </w:pPr>
      <w:r>
        <w:t xml:space="preserve">Drag a line from the start </w:t>
      </w:r>
      <w:r w:rsidR="00163C29">
        <w:t>circle</w:t>
      </w:r>
      <w:r>
        <w:t xml:space="preserve"> of the </w:t>
      </w:r>
      <w:r w:rsidRPr="006934B4">
        <w:rPr>
          <w:b/>
        </w:rPr>
        <w:t>Card Valid</w:t>
      </w:r>
      <w:r>
        <w:t xml:space="preserve"> transition to the </w:t>
      </w:r>
      <w:r w:rsidRPr="006934B4">
        <w:rPr>
          <w:b/>
        </w:rPr>
        <w:t>Remove Card</w:t>
      </w:r>
      <w:r>
        <w:t xml:space="preserve"> state. </w:t>
      </w:r>
    </w:p>
    <w:p w:rsidR="00C80055" w:rsidRDefault="00C80055" w:rsidP="00C80055">
      <w:pPr>
        <w:pStyle w:val="ppNumberList"/>
      </w:pPr>
      <w:r>
        <w:t xml:space="preserve">Change the </w:t>
      </w:r>
      <w:r w:rsidRPr="00624795">
        <w:rPr>
          <w:b/>
        </w:rPr>
        <w:t>DisplayName</w:t>
      </w:r>
      <w:r>
        <w:t xml:space="preserve"> of the transition to </w:t>
      </w:r>
      <w:r>
        <w:rPr>
          <w:b/>
        </w:rPr>
        <w:t>Card Invalid</w:t>
      </w:r>
    </w:p>
    <w:p w:rsidR="00AA1D8D" w:rsidRDefault="006934B4" w:rsidP="006934B4">
      <w:pPr>
        <w:pStyle w:val="ppFigureIndent"/>
      </w:pPr>
      <w:r>
        <w:rPr>
          <w:noProof/>
          <w:lang w:bidi="ar-SA"/>
        </w:rPr>
        <w:lastRenderedPageBreak/>
        <w:drawing>
          <wp:inline distT="0" distB="0" distL="0" distR="0" wp14:anchorId="5B970628" wp14:editId="4BD41548">
            <wp:extent cx="4752381" cy="2019048"/>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r:link="rId52"/>
                    <a:stretch>
                      <a:fillRect/>
                    </a:stretch>
                  </pic:blipFill>
                  <pic:spPr>
                    <a:xfrm>
                      <a:off x="0" y="0"/>
                      <a:ext cx="4752381" cy="2019048"/>
                    </a:xfrm>
                    <a:prstGeom prst="rect">
                      <a:avLst/>
                    </a:prstGeom>
                  </pic:spPr>
                </pic:pic>
              </a:graphicData>
            </a:graphic>
          </wp:inline>
        </w:drawing>
      </w:r>
    </w:p>
    <w:p w:rsidR="006934B4" w:rsidRPr="006934B4" w:rsidRDefault="00F22BE6" w:rsidP="004B7349">
      <w:pPr>
        <w:pStyle w:val="ppNoteIndent"/>
      </w:pPr>
      <w:r>
        <w:rPr>
          <w:rFonts w:eastAsia="Arial Unicode MS"/>
          <w:b/>
          <w:noProof/>
          <w:lang w:bidi="ar-SA"/>
        </w:rPr>
        <w:drawing>
          <wp:inline distT="0" distB="0" distL="0" distR="0" wp14:anchorId="22414273" wp14:editId="3C9F00B5">
            <wp:extent cx="274320" cy="274320"/>
            <wp:effectExtent l="0" t="0" r="0" b="0"/>
            <wp:docPr id="44" name="Picture 44" descr="C:\Users\rojacobs\AppData\Local\Microsoft\Windows\Temporary Internet Files\Content.IE5\VQ3L0HA0\MC9004337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jacobs\AppData\Local\Microsoft\Windows\Temporary Internet Files\Content.IE5\VQ3L0HA0\MC900433793[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sidR="006934B4" w:rsidRPr="006934B4">
        <w:t xml:space="preserve"> Place the Remove Card state above the Enter </w:t>
      </w:r>
      <w:r w:rsidR="00C14C39">
        <w:t>PIN</w:t>
      </w:r>
      <w:r w:rsidR="006934B4" w:rsidRPr="006934B4">
        <w:t xml:space="preserve"> state for better </w:t>
      </w:r>
      <w:r w:rsidR="0041495D">
        <w:t>diagram layout</w:t>
      </w:r>
      <w:r w:rsidR="006934B4" w:rsidRPr="006934B4">
        <w:t xml:space="preserve"> later in the lab</w:t>
      </w:r>
      <w:r w:rsidR="0041495D">
        <w:t>.</w:t>
      </w:r>
    </w:p>
    <w:p w:rsidR="00C80055" w:rsidRDefault="00C80055" w:rsidP="00592AB1">
      <w:pPr>
        <w:pStyle w:val="ppListEnd"/>
      </w:pPr>
    </w:p>
    <w:p w:rsidR="00592AB1" w:rsidRDefault="00592AB1" w:rsidP="00592AB1">
      <w:pPr>
        <w:pStyle w:val="ppProcedureStart"/>
      </w:pPr>
      <w:bookmarkStart w:id="29" w:name="_Toc288137421"/>
      <w:r>
        <w:t>Task 6 – Configure the Card Invalid Trigger</w:t>
      </w:r>
      <w:bookmarkEnd w:id="29"/>
    </w:p>
    <w:p w:rsidR="00592AB1" w:rsidRDefault="00592AB1" w:rsidP="00592AB1">
      <w:pPr>
        <w:pStyle w:val="ppNumberList"/>
      </w:pPr>
      <w:r>
        <w:t xml:space="preserve">Double click the </w:t>
      </w:r>
      <w:r w:rsidRPr="00F22BE6">
        <w:rPr>
          <w:b/>
        </w:rPr>
        <w:t>Card Invalid</w:t>
      </w:r>
      <w:r>
        <w:t xml:space="preserve"> transition to open it</w:t>
      </w:r>
    </w:p>
    <w:p w:rsidR="00592AB1" w:rsidRPr="00697F0B" w:rsidRDefault="00592AB1" w:rsidP="00592AB1">
      <w:pPr>
        <w:pStyle w:val="ppNumberList"/>
      </w:pPr>
      <w:r>
        <w:t xml:space="preserve">Set the Condition expression to </w:t>
      </w:r>
      <w:r w:rsidRPr="00697F0B">
        <w:rPr>
          <w:b/>
        </w:rPr>
        <w:t>CardResult.CardStatus = CardStatus.</w:t>
      </w:r>
      <w:r>
        <w:rPr>
          <w:b/>
        </w:rPr>
        <w:t>Inv</w:t>
      </w:r>
      <w:r w:rsidRPr="00697F0B">
        <w:rPr>
          <w:b/>
        </w:rPr>
        <w:t>alid</w:t>
      </w:r>
    </w:p>
    <w:p w:rsidR="00592AB1" w:rsidRDefault="00592AB1" w:rsidP="00592AB1">
      <w:pPr>
        <w:pStyle w:val="ppNumberList"/>
      </w:pPr>
      <w:r>
        <w:t xml:space="preserve">Expand the </w:t>
      </w:r>
      <w:r w:rsidRPr="00F22BE6">
        <w:rPr>
          <w:b/>
        </w:rPr>
        <w:t>Card Valid</w:t>
      </w:r>
      <w:r>
        <w:t xml:space="preserve"> shared trigger</w:t>
      </w:r>
    </w:p>
    <w:p w:rsidR="00592AB1" w:rsidRDefault="00592AB1" w:rsidP="00592AB1">
      <w:pPr>
        <w:pStyle w:val="ppFigureIndent"/>
      </w:pPr>
      <w:r>
        <w:rPr>
          <w:noProof/>
          <w:lang w:bidi="ar-SA"/>
        </w:rPr>
        <w:drawing>
          <wp:inline distT="0" distB="0" distL="0" distR="0" wp14:anchorId="3AEAEBCF" wp14:editId="616525AF">
            <wp:extent cx="3172968" cy="85953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r:link="rId54"/>
                    <a:stretch>
                      <a:fillRect/>
                    </a:stretch>
                  </pic:blipFill>
                  <pic:spPr>
                    <a:xfrm>
                      <a:off x="0" y="0"/>
                      <a:ext cx="3172968" cy="859536"/>
                    </a:xfrm>
                    <a:prstGeom prst="rect">
                      <a:avLst/>
                    </a:prstGeom>
                  </pic:spPr>
                </pic:pic>
              </a:graphicData>
            </a:graphic>
          </wp:inline>
        </w:drawing>
      </w:r>
    </w:p>
    <w:p w:rsidR="00592AB1" w:rsidRPr="00592AB1" w:rsidRDefault="00592AB1" w:rsidP="00592AB1">
      <w:pPr>
        <w:pStyle w:val="ppFigureCaptionIndent"/>
      </w:pPr>
      <w:r>
        <w:t>Click to expand the Card Valid shared trigger</w:t>
      </w:r>
    </w:p>
    <w:p w:rsidR="00592AB1" w:rsidRDefault="00592AB1" w:rsidP="00592AB1">
      <w:pPr>
        <w:pStyle w:val="ppNumberList"/>
      </w:pPr>
      <w:r>
        <w:t xml:space="preserve">According to the scenario, the camera should turn on in the case of an invalid card also.  You could drop another </w:t>
      </w:r>
      <w:r w:rsidRPr="00592AB1">
        <w:rPr>
          <w:b/>
        </w:rPr>
        <w:t>ControlCamera</w:t>
      </w:r>
      <w:r>
        <w:t xml:space="preserve"> activity but in this case, it is easier to copy the T</w:t>
      </w:r>
      <w:r w:rsidRPr="00724841">
        <w:rPr>
          <w:b/>
        </w:rPr>
        <w:t>urn Camera</w:t>
      </w:r>
      <w:r>
        <w:t xml:space="preserve"> </w:t>
      </w:r>
      <w:r w:rsidR="00F22BE6" w:rsidRPr="00F22BE6">
        <w:rPr>
          <w:b/>
        </w:rPr>
        <w:t xml:space="preserve">On </w:t>
      </w:r>
      <w:r>
        <w:t>activity</w:t>
      </w:r>
      <w:r w:rsidR="00724841">
        <w:t xml:space="preserve"> we created earlier</w:t>
      </w:r>
      <w:r w:rsidR="00F22BE6">
        <w:t xml:space="preserve"> in the </w:t>
      </w:r>
      <w:r w:rsidR="00F22BE6" w:rsidRPr="00F22BE6">
        <w:rPr>
          <w:b/>
        </w:rPr>
        <w:t>Enter PIN</w:t>
      </w:r>
      <w:r w:rsidR="00F22BE6">
        <w:t xml:space="preserve"> transition</w:t>
      </w:r>
      <w:r>
        <w:t xml:space="preserve">.  Right click on the </w:t>
      </w:r>
      <w:r w:rsidRPr="00592AB1">
        <w:rPr>
          <w:b/>
        </w:rPr>
        <w:t>Turn Camera</w:t>
      </w:r>
      <w:r w:rsidR="00F22BE6">
        <w:rPr>
          <w:b/>
        </w:rPr>
        <w:t xml:space="preserve"> On</w:t>
      </w:r>
      <w:r>
        <w:t xml:space="preserve"> activity and select </w:t>
      </w:r>
      <w:r w:rsidRPr="00592AB1">
        <w:rPr>
          <w:b/>
        </w:rPr>
        <w:t>Copy</w:t>
      </w:r>
    </w:p>
    <w:p w:rsidR="00592AB1" w:rsidRDefault="00592AB1" w:rsidP="00592AB1">
      <w:pPr>
        <w:pStyle w:val="ppNumberList"/>
      </w:pPr>
      <w:r>
        <w:t xml:space="preserve">Right click in the </w:t>
      </w:r>
      <w:r w:rsidRPr="00592AB1">
        <w:rPr>
          <w:b/>
        </w:rPr>
        <w:t>Action</w:t>
      </w:r>
      <w:r>
        <w:t xml:space="preserve"> pane of the </w:t>
      </w:r>
      <w:r w:rsidRPr="00592AB1">
        <w:rPr>
          <w:b/>
        </w:rPr>
        <w:t>Card Invalid</w:t>
      </w:r>
      <w:r>
        <w:t xml:space="preserve"> shared trigger and select </w:t>
      </w:r>
      <w:r w:rsidRPr="00592AB1">
        <w:rPr>
          <w:b/>
        </w:rPr>
        <w:t>Paste</w:t>
      </w:r>
      <w:r>
        <w:t xml:space="preserve"> </w:t>
      </w:r>
    </w:p>
    <w:p w:rsidR="00592AB1" w:rsidRDefault="00592AB1" w:rsidP="00592AB1">
      <w:pPr>
        <w:pStyle w:val="ppFigureIndent"/>
      </w:pPr>
      <w:r>
        <w:rPr>
          <w:noProof/>
          <w:lang w:bidi="ar-SA"/>
        </w:rPr>
        <w:lastRenderedPageBreak/>
        <w:drawing>
          <wp:inline distT="0" distB="0" distL="0" distR="0" wp14:anchorId="0063A157" wp14:editId="09313643">
            <wp:extent cx="3913632" cy="275234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r:link="rId56"/>
                    <a:stretch>
                      <a:fillRect/>
                    </a:stretch>
                  </pic:blipFill>
                  <pic:spPr>
                    <a:xfrm>
                      <a:off x="0" y="0"/>
                      <a:ext cx="3913632" cy="2752344"/>
                    </a:xfrm>
                    <a:prstGeom prst="rect">
                      <a:avLst/>
                    </a:prstGeom>
                  </pic:spPr>
                </pic:pic>
              </a:graphicData>
            </a:graphic>
          </wp:inline>
        </w:drawing>
      </w:r>
    </w:p>
    <w:p w:rsidR="008267DD" w:rsidRPr="008267DD" w:rsidRDefault="008267DD" w:rsidP="008267DD">
      <w:pPr>
        <w:pStyle w:val="ppListEnd"/>
      </w:pPr>
    </w:p>
    <w:p w:rsidR="00697F0B" w:rsidRDefault="00697F0B" w:rsidP="00697F0B">
      <w:pPr>
        <w:pStyle w:val="ppProcedureStart"/>
      </w:pPr>
      <w:bookmarkStart w:id="30" w:name="_Toc288137422"/>
      <w:r>
        <w:t xml:space="preserve">Task </w:t>
      </w:r>
      <w:r w:rsidR="00592AB1">
        <w:t xml:space="preserve">7 - </w:t>
      </w:r>
      <w:r>
        <w:t>Configure the Power Off Transition</w:t>
      </w:r>
      <w:bookmarkEnd w:id="30"/>
    </w:p>
    <w:p w:rsidR="00992F7F" w:rsidRDefault="0041495D" w:rsidP="00992F7F">
      <w:pPr>
        <w:pStyle w:val="ppBodyTextIndent"/>
      </w:pPr>
      <w:r>
        <w:t xml:space="preserve">In Exercise </w:t>
      </w:r>
      <w:r w:rsidR="00F22BE6">
        <w:t>1,</w:t>
      </w:r>
      <w:r>
        <w:t xml:space="preserve"> you</w:t>
      </w:r>
      <w:r w:rsidR="00992F7F">
        <w:t xml:space="preserve"> added the </w:t>
      </w:r>
      <w:r w:rsidR="00992F7F" w:rsidRPr="00C14C39">
        <w:rPr>
          <w:b/>
        </w:rPr>
        <w:t>Power Off</w:t>
      </w:r>
      <w:r w:rsidR="00992F7F">
        <w:t xml:space="preserve"> transition between the </w:t>
      </w:r>
      <w:r w:rsidR="00992F7F" w:rsidRPr="00C14C39">
        <w:rPr>
          <w:b/>
        </w:rPr>
        <w:t>Insert Card</w:t>
      </w:r>
      <w:r w:rsidR="00992F7F">
        <w:t xml:space="preserve"> and </w:t>
      </w:r>
      <w:r w:rsidR="00992F7F" w:rsidRPr="00C14C39">
        <w:rPr>
          <w:b/>
        </w:rPr>
        <w:t>Final State</w:t>
      </w:r>
      <w:r w:rsidR="00992F7F">
        <w:t xml:space="preserve">.  At that point, we did not configure the transition.  The </w:t>
      </w:r>
      <w:r w:rsidR="00992F7F" w:rsidRPr="00C14C39">
        <w:rPr>
          <w:b/>
        </w:rPr>
        <w:t>Power Off</w:t>
      </w:r>
      <w:r w:rsidR="00992F7F">
        <w:t xml:space="preserve"> transition is a </w:t>
      </w:r>
      <w:r w:rsidR="00992F7F" w:rsidRPr="00C14C39">
        <w:rPr>
          <w:b/>
        </w:rPr>
        <w:t xml:space="preserve">Null </w:t>
      </w:r>
      <w:r w:rsidR="008267DD" w:rsidRPr="00C14C39">
        <w:rPr>
          <w:b/>
        </w:rPr>
        <w:t>Transition</w:t>
      </w:r>
      <w:r w:rsidR="00992F7F">
        <w:t xml:space="preserve"> </w:t>
      </w:r>
      <w:r w:rsidR="008267DD">
        <w:t xml:space="preserve">that </w:t>
      </w:r>
      <w:r w:rsidR="00992F7F">
        <w:t xml:space="preserve">will automatically transition to the final state without waiting for the user to insert a card.  To correct this we need to add a trigger.  </w:t>
      </w:r>
    </w:p>
    <w:p w:rsidR="00992F7F" w:rsidRPr="00992F7F" w:rsidRDefault="00992F7F" w:rsidP="00992F7F">
      <w:pPr>
        <w:pStyle w:val="ppBodyTextIndent"/>
      </w:pPr>
      <w:r>
        <w:t xml:space="preserve">The ATM Hardware team has provided us with a </w:t>
      </w:r>
      <w:r w:rsidRPr="00C14C39">
        <w:rPr>
          <w:b/>
        </w:rPr>
        <w:t>WaitForTransition</w:t>
      </w:r>
      <w:r w:rsidR="00C14C39">
        <w:t xml:space="preserve"> activity that</w:t>
      </w:r>
      <w:r>
        <w:t xml:space="preserve"> will wait for one of a number of pre-defined transitions that the hardware will raise.  </w:t>
      </w:r>
    </w:p>
    <w:p w:rsidR="00724841" w:rsidRDefault="00724841" w:rsidP="00724841">
      <w:pPr>
        <w:pStyle w:val="ppNumberList"/>
      </w:pPr>
      <w:r>
        <w:t xml:space="preserve">Navigate back up to the </w:t>
      </w:r>
      <w:r w:rsidR="00B2495F">
        <w:rPr>
          <w:b/>
        </w:rPr>
        <w:t>ATM StateMachine</w:t>
      </w:r>
      <w:r>
        <w:t xml:space="preserve"> </w:t>
      </w:r>
    </w:p>
    <w:p w:rsidR="008267DD" w:rsidRDefault="008267DD" w:rsidP="00697F0B">
      <w:pPr>
        <w:pStyle w:val="ppNumberList"/>
      </w:pPr>
      <w:r>
        <w:t xml:space="preserve">Double click on the </w:t>
      </w:r>
      <w:r w:rsidRPr="00C14C39">
        <w:rPr>
          <w:b/>
        </w:rPr>
        <w:t>Power Off</w:t>
      </w:r>
      <w:r>
        <w:t xml:space="preserve"> transition to open it</w:t>
      </w:r>
    </w:p>
    <w:p w:rsidR="00697F0B" w:rsidRDefault="0078260C" w:rsidP="00697F0B">
      <w:pPr>
        <w:pStyle w:val="ppNumberList"/>
      </w:pPr>
      <w:r>
        <w:t>Drop</w:t>
      </w:r>
      <w:r w:rsidR="008267DD">
        <w:t xml:space="preserve"> a </w:t>
      </w:r>
      <w:r w:rsidR="00697F0B" w:rsidRPr="008267DD">
        <w:rPr>
          <w:b/>
        </w:rPr>
        <w:t>WaitForTransition</w:t>
      </w:r>
      <w:r w:rsidR="008267DD">
        <w:t xml:space="preserve"> activity  to the Trigger pane and set the properties</w:t>
      </w:r>
    </w:p>
    <w:tbl>
      <w:tblPr>
        <w:tblStyle w:val="ppTableGrid"/>
        <w:tblW w:w="0" w:type="auto"/>
        <w:tblLook w:val="04A0" w:firstRow="1" w:lastRow="0" w:firstColumn="1" w:lastColumn="0" w:noHBand="0" w:noVBand="1"/>
      </w:tblPr>
      <w:tblGrid>
        <w:gridCol w:w="1327"/>
        <w:gridCol w:w="1687"/>
      </w:tblGrid>
      <w:tr w:rsidR="008267DD" w:rsidTr="00B344E4">
        <w:trPr>
          <w:cnfStyle w:val="100000000000" w:firstRow="1" w:lastRow="0" w:firstColumn="0" w:lastColumn="0" w:oddVBand="0" w:evenVBand="0" w:oddHBand="0" w:evenHBand="0" w:firstRowFirstColumn="0" w:firstRowLastColumn="0" w:lastRowFirstColumn="0" w:lastRowLastColumn="0"/>
        </w:trPr>
        <w:tc>
          <w:tcPr>
            <w:tcW w:w="0" w:type="auto"/>
          </w:tcPr>
          <w:p w:rsidR="008267DD" w:rsidRDefault="008267DD" w:rsidP="00B344E4">
            <w:pPr>
              <w:pStyle w:val="ppTableText"/>
            </w:pPr>
            <w:r>
              <w:t>Property</w:t>
            </w:r>
          </w:p>
        </w:tc>
        <w:tc>
          <w:tcPr>
            <w:tcW w:w="0" w:type="auto"/>
          </w:tcPr>
          <w:p w:rsidR="008267DD" w:rsidRDefault="008267DD" w:rsidP="00B344E4">
            <w:pPr>
              <w:pStyle w:val="ppTableText"/>
            </w:pPr>
            <w:r>
              <w:t>Value</w:t>
            </w:r>
          </w:p>
        </w:tc>
      </w:tr>
      <w:tr w:rsidR="008267DD" w:rsidTr="00B344E4">
        <w:tc>
          <w:tcPr>
            <w:tcW w:w="0" w:type="auto"/>
          </w:tcPr>
          <w:p w:rsidR="008267DD" w:rsidRDefault="008267DD" w:rsidP="00B344E4">
            <w:pPr>
              <w:pStyle w:val="ppTableText"/>
            </w:pPr>
            <w:r>
              <w:t>AtmTransition</w:t>
            </w:r>
          </w:p>
        </w:tc>
        <w:tc>
          <w:tcPr>
            <w:tcW w:w="0" w:type="auto"/>
          </w:tcPr>
          <w:p w:rsidR="008267DD" w:rsidRDefault="008267DD" w:rsidP="00B344E4">
            <w:pPr>
              <w:pStyle w:val="ppTableText"/>
            </w:pPr>
            <w:r>
              <w:t>PowerOff</w:t>
            </w:r>
          </w:p>
        </w:tc>
      </w:tr>
      <w:tr w:rsidR="008267DD" w:rsidTr="00B344E4">
        <w:tc>
          <w:tcPr>
            <w:tcW w:w="0" w:type="auto"/>
          </w:tcPr>
          <w:p w:rsidR="008267DD" w:rsidRDefault="008267DD" w:rsidP="00B344E4">
            <w:pPr>
              <w:pStyle w:val="ppTableText"/>
            </w:pPr>
            <w:r>
              <w:t>DisplayName</w:t>
            </w:r>
          </w:p>
        </w:tc>
        <w:tc>
          <w:tcPr>
            <w:tcW w:w="0" w:type="auto"/>
          </w:tcPr>
          <w:p w:rsidR="008267DD" w:rsidRDefault="008267DD" w:rsidP="00B344E4">
            <w:pPr>
              <w:pStyle w:val="ppTableText"/>
            </w:pPr>
            <w:r>
              <w:t>Wait for Power Off</w:t>
            </w:r>
          </w:p>
        </w:tc>
      </w:tr>
      <w:tr w:rsidR="00F22BE6" w:rsidTr="00B344E4">
        <w:tc>
          <w:tcPr>
            <w:tcW w:w="0" w:type="auto"/>
          </w:tcPr>
          <w:p w:rsidR="00F22BE6" w:rsidRDefault="00F22BE6" w:rsidP="00B344E4">
            <w:pPr>
              <w:pStyle w:val="ppTableText"/>
            </w:pPr>
            <w:r>
              <w:t>Result</w:t>
            </w:r>
          </w:p>
        </w:tc>
        <w:tc>
          <w:tcPr>
            <w:tcW w:w="0" w:type="auto"/>
          </w:tcPr>
          <w:p w:rsidR="00F22BE6" w:rsidRDefault="00F22BE6" w:rsidP="00B344E4">
            <w:pPr>
              <w:pStyle w:val="ppTableText"/>
            </w:pPr>
          </w:p>
        </w:tc>
      </w:tr>
    </w:tbl>
    <w:p w:rsidR="00697F0B" w:rsidRDefault="00697F0B" w:rsidP="00025DAA">
      <w:pPr>
        <w:pStyle w:val="ppBodyText"/>
        <w:numPr>
          <w:ilvl w:val="0"/>
          <w:numId w:val="0"/>
        </w:numPr>
      </w:pPr>
    </w:p>
    <w:p w:rsidR="00025DAA" w:rsidRDefault="00F22BE6" w:rsidP="00025DAA">
      <w:pPr>
        <w:pStyle w:val="ppNote"/>
        <w:rPr>
          <w:b/>
        </w:rPr>
      </w:pPr>
      <w:r>
        <w:rPr>
          <w:rFonts w:eastAsia="Arial Unicode MS"/>
          <w:b/>
          <w:noProof/>
          <w:lang w:bidi="ar-SA"/>
        </w:rPr>
        <w:drawing>
          <wp:inline distT="0" distB="0" distL="0" distR="0" wp14:anchorId="55753D76" wp14:editId="0DC3C8DD">
            <wp:extent cx="274320" cy="274320"/>
            <wp:effectExtent l="0" t="0" r="0" b="0"/>
            <wp:docPr id="46" name="Picture 46" descr="C:\Users\rojacobs\AppData\Local\Microsoft\Windows\Temporary Internet Files\Content.IE5\19Z83YFK\MC90043379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jacobs\AppData\Local\Microsoft\Windows\Temporary Internet Files\Content.IE5\19Z83YFK\MC900433797[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b/>
        </w:rPr>
        <w:t xml:space="preserve"> </w:t>
      </w:r>
      <w:r w:rsidR="00025DAA">
        <w:rPr>
          <w:b/>
        </w:rPr>
        <w:t>What is the WaitForTransition Activity?</w:t>
      </w:r>
    </w:p>
    <w:p w:rsidR="00025DAA" w:rsidRDefault="00A46321" w:rsidP="00025DAA">
      <w:pPr>
        <w:pStyle w:val="ppNote"/>
      </w:pPr>
      <w:r w:rsidRPr="00A46321">
        <w:t>Transitions typically</w:t>
      </w:r>
      <w:r>
        <w:t xml:space="preserve"> use an activity that waits for an event.  In </w:t>
      </w:r>
      <w:r w:rsidR="00724841">
        <w:t>WF4,</w:t>
      </w:r>
      <w:r>
        <w:t xml:space="preserve"> activities that wait for </w:t>
      </w:r>
      <w:r w:rsidR="00F22BE6">
        <w:t>external events</w:t>
      </w:r>
      <w:r>
        <w:t xml:space="preserve"> will create bookmarks as a mechanism to signal the host application that the workflow </w:t>
      </w:r>
      <w:r w:rsidR="00C14C39">
        <w:t>needs some data to continue</w:t>
      </w:r>
      <w:r>
        <w:t xml:space="preserve">.  In our ATM simulator, we are using the </w:t>
      </w:r>
      <w:r w:rsidRPr="00A46321">
        <w:rPr>
          <w:b/>
        </w:rPr>
        <w:t>AtmTransition</w:t>
      </w:r>
      <w:r>
        <w:t xml:space="preserve"> enumeration to define the set of bookmarks that the State Machine </w:t>
      </w:r>
      <w:r w:rsidR="00724841">
        <w:t xml:space="preserve">and </w:t>
      </w:r>
      <w:r>
        <w:t xml:space="preserve">host application </w:t>
      </w:r>
      <w:r w:rsidR="00724841">
        <w:t>will use</w:t>
      </w:r>
      <w:r>
        <w:t>.</w:t>
      </w:r>
    </w:p>
    <w:p w:rsidR="00A46321" w:rsidRDefault="00A46321" w:rsidP="00025DAA">
      <w:pPr>
        <w:pStyle w:val="ppNote"/>
      </w:pPr>
      <w:r>
        <w:lastRenderedPageBreak/>
        <w:t xml:space="preserve">The </w:t>
      </w:r>
      <w:r w:rsidRPr="00A46321">
        <w:rPr>
          <w:b/>
        </w:rPr>
        <w:t>WaitForTransition</w:t>
      </w:r>
      <w:r>
        <w:t xml:space="preserve"> activity creates a bookmark using the name of the </w:t>
      </w:r>
      <w:r w:rsidRPr="00A46321">
        <w:rPr>
          <w:b/>
        </w:rPr>
        <w:t>AtmTransition</w:t>
      </w:r>
      <w:r>
        <w:t xml:space="preserve"> value.  The host application will see this bookmark the next time the workflow becomes idle and will enable the UI controls that will invoke that bookmark.</w:t>
      </w:r>
    </w:p>
    <w:p w:rsidR="00F263B1" w:rsidRDefault="00F263B1" w:rsidP="00F263B1">
      <w:pPr>
        <w:pStyle w:val="ppListEnd"/>
      </w:pPr>
    </w:p>
    <w:p w:rsidR="00C22D49" w:rsidRDefault="00C22D49" w:rsidP="00C22D49">
      <w:pPr>
        <w:pStyle w:val="ppProcedureStart"/>
      </w:pPr>
      <w:bookmarkStart w:id="31" w:name="_Toc288137423"/>
      <w:r>
        <w:t>Task 8 - Create the Card Removed transition</w:t>
      </w:r>
      <w:bookmarkEnd w:id="31"/>
    </w:p>
    <w:p w:rsidR="00C22D49" w:rsidRPr="00C22D49" w:rsidRDefault="00C22D49" w:rsidP="00C22D49">
      <w:pPr>
        <w:pStyle w:val="ppBodyTextIndent"/>
      </w:pPr>
      <w:r>
        <w:t xml:space="preserve">After the user removes a card, the ATM will return to the </w:t>
      </w:r>
      <w:r w:rsidRPr="00C14C39">
        <w:rPr>
          <w:b/>
        </w:rPr>
        <w:t>Insert Card</w:t>
      </w:r>
      <w:r>
        <w:t xml:space="preserve"> state waiting for the next user.  </w:t>
      </w:r>
      <w:r w:rsidR="006A6FFC">
        <w:t>When the user removes the card, t</w:t>
      </w:r>
      <w:r>
        <w:t>he Card Reader will emit an event.</w:t>
      </w:r>
      <w:r w:rsidR="006A6FFC">
        <w:t xml:space="preserve">  We can use this event as the trigger for the </w:t>
      </w:r>
      <w:r w:rsidR="006A6FFC" w:rsidRPr="00C14C39">
        <w:rPr>
          <w:b/>
        </w:rPr>
        <w:t>Card Removed</w:t>
      </w:r>
      <w:r w:rsidR="006A6FFC">
        <w:t xml:space="preserve"> transition.</w:t>
      </w:r>
    </w:p>
    <w:p w:rsidR="00F22BE6" w:rsidRDefault="00F22BE6" w:rsidP="00F22BE6">
      <w:pPr>
        <w:pStyle w:val="ppNumberList"/>
      </w:pPr>
      <w:r>
        <w:t xml:space="preserve">Navigate back up to the </w:t>
      </w:r>
      <w:r w:rsidR="00B2495F">
        <w:rPr>
          <w:b/>
        </w:rPr>
        <w:t>ATM StateMachine</w:t>
      </w:r>
      <w:r>
        <w:t xml:space="preserve"> </w:t>
      </w:r>
    </w:p>
    <w:p w:rsidR="00C22D49" w:rsidRDefault="00C22D49" w:rsidP="00C22D49">
      <w:pPr>
        <w:pStyle w:val="ppNumberList"/>
      </w:pPr>
      <w:r>
        <w:t xml:space="preserve">Draw a transition from the </w:t>
      </w:r>
      <w:r w:rsidRPr="006A6FFC">
        <w:rPr>
          <w:b/>
        </w:rPr>
        <w:t>Remove Card</w:t>
      </w:r>
      <w:r>
        <w:t xml:space="preserve"> state to the </w:t>
      </w:r>
      <w:r w:rsidRPr="006A6FFC">
        <w:rPr>
          <w:b/>
        </w:rPr>
        <w:t>Insert Card</w:t>
      </w:r>
      <w:r>
        <w:t xml:space="preserve"> state</w:t>
      </w:r>
      <w:r w:rsidR="00F22BE6">
        <w:t>.</w:t>
      </w:r>
    </w:p>
    <w:p w:rsidR="00F22BE6" w:rsidRDefault="00BC2E5C" w:rsidP="00BC2E5C">
      <w:pPr>
        <w:pStyle w:val="ppNumberListIndent"/>
      </w:pPr>
      <w:r>
        <w:t>Move the cursor near the edge of the state until you see a handle appear</w:t>
      </w:r>
    </w:p>
    <w:p w:rsidR="00BC2E5C" w:rsidRDefault="00BC2E5C" w:rsidP="00BC2E5C">
      <w:pPr>
        <w:pStyle w:val="ppFigureIndent2"/>
      </w:pPr>
      <w:r>
        <w:rPr>
          <w:noProof/>
          <w:lang w:bidi="ar-SA"/>
        </w:rPr>
        <w:drawing>
          <wp:inline distT="0" distB="0" distL="0" distR="0" wp14:anchorId="3A363456" wp14:editId="4C829D2F">
            <wp:extent cx="3382645" cy="1789430"/>
            <wp:effectExtent l="0" t="0" r="0" b="0"/>
            <wp:docPr id="54" name="Picture 54" descr="C:\Users\rojacobs\AppData\Local\Temp\SNAGHTML7100c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jacobs\AppData\Local\Temp\SNAGHTML7100c83.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82645" cy="1789430"/>
                    </a:xfrm>
                    <a:prstGeom prst="rect">
                      <a:avLst/>
                    </a:prstGeom>
                    <a:noFill/>
                    <a:ln>
                      <a:noFill/>
                    </a:ln>
                  </pic:spPr>
                </pic:pic>
              </a:graphicData>
            </a:graphic>
          </wp:inline>
        </w:drawing>
      </w:r>
    </w:p>
    <w:p w:rsidR="00BC2E5C" w:rsidRDefault="00BC2E5C" w:rsidP="00BC2E5C">
      <w:pPr>
        <w:pStyle w:val="ppNumberListIndent"/>
      </w:pPr>
      <w:r>
        <w:t>Click and drag the line to the destination state</w:t>
      </w:r>
    </w:p>
    <w:p w:rsidR="00BC2E5C" w:rsidRDefault="00BC2E5C" w:rsidP="00BC2E5C">
      <w:pPr>
        <w:pStyle w:val="ppFigureIndent2"/>
      </w:pPr>
      <w:r>
        <w:rPr>
          <w:noProof/>
          <w:lang w:bidi="ar-SA"/>
        </w:rPr>
        <w:drawing>
          <wp:inline distT="0" distB="0" distL="0" distR="0" wp14:anchorId="49D4FB07" wp14:editId="0AAF050D">
            <wp:extent cx="2715260" cy="2232660"/>
            <wp:effectExtent l="0" t="0" r="0" b="0"/>
            <wp:docPr id="60" name="Picture 60" descr="C:\Users\rojacobs\AppData\Local\Temp\SNAGHTML710ea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jacobs\AppData\Local\Temp\SNAGHTML710ea91.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715260" cy="2232660"/>
                    </a:xfrm>
                    <a:prstGeom prst="rect">
                      <a:avLst/>
                    </a:prstGeom>
                    <a:noFill/>
                    <a:ln>
                      <a:noFill/>
                    </a:ln>
                  </pic:spPr>
                </pic:pic>
              </a:graphicData>
            </a:graphic>
          </wp:inline>
        </w:drawing>
      </w:r>
    </w:p>
    <w:p w:rsidR="00BC2E5C" w:rsidRDefault="00BC2E5C" w:rsidP="00BC2E5C">
      <w:pPr>
        <w:pStyle w:val="ppNumberListIndent"/>
      </w:pPr>
      <w:r>
        <w:t>Drag the cursor to a handle on the destination state and release the mouse button</w:t>
      </w:r>
    </w:p>
    <w:p w:rsidR="00BC2E5C" w:rsidRPr="00BC2E5C" w:rsidRDefault="00BC2E5C" w:rsidP="00BC2E5C">
      <w:pPr>
        <w:pStyle w:val="ppFigureIndent2"/>
      </w:pPr>
      <w:r>
        <w:rPr>
          <w:noProof/>
          <w:lang w:bidi="ar-SA"/>
        </w:rPr>
        <w:lastRenderedPageBreak/>
        <w:drawing>
          <wp:inline distT="0" distB="0" distL="0" distR="0" wp14:anchorId="77617E77" wp14:editId="723D84A7">
            <wp:extent cx="2446020" cy="1626870"/>
            <wp:effectExtent l="0" t="0" r="0" b="0"/>
            <wp:docPr id="61" name="Picture 61" descr="C:\Users\rojacobs\AppData\Local\Temp\SNAGHTML711b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jacobs\AppData\Local\Temp\SNAGHTML711b281.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446020" cy="1626870"/>
                    </a:xfrm>
                    <a:prstGeom prst="rect">
                      <a:avLst/>
                    </a:prstGeom>
                    <a:noFill/>
                    <a:ln>
                      <a:noFill/>
                    </a:ln>
                  </pic:spPr>
                </pic:pic>
              </a:graphicData>
            </a:graphic>
          </wp:inline>
        </w:drawing>
      </w:r>
    </w:p>
    <w:p w:rsidR="00C22D49" w:rsidRPr="00C22D49" w:rsidRDefault="00C22D49" w:rsidP="00C22D49">
      <w:pPr>
        <w:pStyle w:val="ppNumberList"/>
      </w:pPr>
      <w:r>
        <w:t xml:space="preserve">Set the </w:t>
      </w:r>
      <w:r w:rsidRPr="00C22D49">
        <w:rPr>
          <w:b/>
        </w:rPr>
        <w:t>DisplayName</w:t>
      </w:r>
      <w:r>
        <w:t xml:space="preserve"> of the transition to </w:t>
      </w:r>
      <w:r w:rsidRPr="00C22D49">
        <w:rPr>
          <w:b/>
        </w:rPr>
        <w:t>Card Removed</w:t>
      </w:r>
    </w:p>
    <w:p w:rsidR="00C22D49" w:rsidRDefault="00C22D49" w:rsidP="00C22D49">
      <w:pPr>
        <w:pStyle w:val="ppNumberList"/>
      </w:pPr>
      <w:r>
        <w:t xml:space="preserve">Double click the </w:t>
      </w:r>
      <w:r w:rsidR="006A6FFC" w:rsidRPr="006A6FFC">
        <w:rPr>
          <w:b/>
        </w:rPr>
        <w:t>Card Removed</w:t>
      </w:r>
      <w:r w:rsidR="006A6FFC">
        <w:t xml:space="preserve"> </w:t>
      </w:r>
      <w:r>
        <w:t>transition to open it</w:t>
      </w:r>
    </w:p>
    <w:p w:rsidR="00C22D49" w:rsidRDefault="0078260C" w:rsidP="00C22D49">
      <w:pPr>
        <w:pStyle w:val="ppNumberList"/>
      </w:pPr>
      <w:r>
        <w:t>Drop</w:t>
      </w:r>
      <w:r w:rsidR="00C22D49">
        <w:t xml:space="preserve"> a </w:t>
      </w:r>
      <w:r w:rsidR="00C22D49" w:rsidRPr="00C22D49">
        <w:rPr>
          <w:b/>
        </w:rPr>
        <w:t>WaitForTransition</w:t>
      </w:r>
      <w:r w:rsidR="00C22D49">
        <w:t xml:space="preserve"> activity to the Trigger pane and set the properties</w:t>
      </w:r>
    </w:p>
    <w:tbl>
      <w:tblPr>
        <w:tblStyle w:val="ppTableGrid"/>
        <w:tblW w:w="0" w:type="auto"/>
        <w:tblLook w:val="04A0" w:firstRow="1" w:lastRow="0" w:firstColumn="1" w:lastColumn="0" w:noHBand="0" w:noVBand="1"/>
      </w:tblPr>
      <w:tblGrid>
        <w:gridCol w:w="1327"/>
        <w:gridCol w:w="2097"/>
      </w:tblGrid>
      <w:tr w:rsidR="00C22D49" w:rsidTr="00FB2E2E">
        <w:trPr>
          <w:cnfStyle w:val="100000000000" w:firstRow="1" w:lastRow="0" w:firstColumn="0" w:lastColumn="0" w:oddVBand="0" w:evenVBand="0" w:oddHBand="0" w:evenHBand="0" w:firstRowFirstColumn="0" w:firstRowLastColumn="0" w:lastRowFirstColumn="0" w:lastRowLastColumn="0"/>
        </w:trPr>
        <w:tc>
          <w:tcPr>
            <w:tcW w:w="0" w:type="auto"/>
          </w:tcPr>
          <w:p w:rsidR="00C22D49" w:rsidRDefault="00C22D49" w:rsidP="00FB2E2E">
            <w:pPr>
              <w:pStyle w:val="ppTableText"/>
            </w:pPr>
            <w:r>
              <w:t>Property</w:t>
            </w:r>
          </w:p>
        </w:tc>
        <w:tc>
          <w:tcPr>
            <w:tcW w:w="0" w:type="auto"/>
          </w:tcPr>
          <w:p w:rsidR="00C22D49" w:rsidRDefault="00C22D49" w:rsidP="00FB2E2E">
            <w:pPr>
              <w:pStyle w:val="ppTableText"/>
            </w:pPr>
            <w:r>
              <w:t>Value</w:t>
            </w:r>
          </w:p>
        </w:tc>
      </w:tr>
      <w:tr w:rsidR="00C22D49" w:rsidTr="00FB2E2E">
        <w:tc>
          <w:tcPr>
            <w:tcW w:w="0" w:type="auto"/>
          </w:tcPr>
          <w:p w:rsidR="00C22D49" w:rsidRDefault="00C22D49" w:rsidP="00FB2E2E">
            <w:pPr>
              <w:pStyle w:val="ppTableText"/>
            </w:pPr>
            <w:r>
              <w:t>AtmTransition</w:t>
            </w:r>
          </w:p>
        </w:tc>
        <w:tc>
          <w:tcPr>
            <w:tcW w:w="0" w:type="auto"/>
          </w:tcPr>
          <w:p w:rsidR="00C22D49" w:rsidRDefault="00C22D49" w:rsidP="00FB2E2E">
            <w:pPr>
              <w:pStyle w:val="ppTableText"/>
            </w:pPr>
            <w:r>
              <w:t>CardRemoved</w:t>
            </w:r>
          </w:p>
        </w:tc>
      </w:tr>
      <w:tr w:rsidR="00C22D49" w:rsidTr="00FB2E2E">
        <w:tc>
          <w:tcPr>
            <w:tcW w:w="0" w:type="auto"/>
          </w:tcPr>
          <w:p w:rsidR="00C22D49" w:rsidRDefault="00C22D49" w:rsidP="00FB2E2E">
            <w:pPr>
              <w:pStyle w:val="ppTableText"/>
            </w:pPr>
            <w:r>
              <w:t>DisplayName</w:t>
            </w:r>
          </w:p>
        </w:tc>
        <w:tc>
          <w:tcPr>
            <w:tcW w:w="0" w:type="auto"/>
          </w:tcPr>
          <w:p w:rsidR="00C22D49" w:rsidRDefault="00C22D49" w:rsidP="00C22D49">
            <w:pPr>
              <w:pStyle w:val="ppTableText"/>
            </w:pPr>
            <w:r>
              <w:t>Wait for Card Removed</w:t>
            </w:r>
          </w:p>
        </w:tc>
      </w:tr>
      <w:tr w:rsidR="00BC2E5C" w:rsidTr="00FB2E2E">
        <w:tc>
          <w:tcPr>
            <w:tcW w:w="0" w:type="auto"/>
          </w:tcPr>
          <w:p w:rsidR="00BC2E5C" w:rsidRDefault="00BC2E5C" w:rsidP="00FB2E2E">
            <w:pPr>
              <w:pStyle w:val="ppTableText"/>
            </w:pPr>
            <w:r>
              <w:t>Result</w:t>
            </w:r>
          </w:p>
        </w:tc>
        <w:tc>
          <w:tcPr>
            <w:tcW w:w="0" w:type="auto"/>
          </w:tcPr>
          <w:p w:rsidR="00BC2E5C" w:rsidRDefault="00BC2E5C" w:rsidP="00C22D49">
            <w:pPr>
              <w:pStyle w:val="ppTableText"/>
            </w:pPr>
          </w:p>
        </w:tc>
      </w:tr>
    </w:tbl>
    <w:p w:rsidR="00FB2E2E" w:rsidRDefault="00FB2E2E" w:rsidP="00FB2E2E">
      <w:pPr>
        <w:pStyle w:val="ppBodyTextIndent"/>
      </w:pPr>
    </w:p>
    <w:p w:rsidR="00BC2E5C" w:rsidRDefault="00BC2E5C" w:rsidP="004F41EF">
      <w:pPr>
        <w:pStyle w:val="ppNumberList"/>
      </w:pPr>
      <w:r>
        <w:t>This is an unconditional transition to leave the condition blank</w:t>
      </w:r>
    </w:p>
    <w:p w:rsidR="004F41EF" w:rsidRDefault="004F41EF" w:rsidP="004F41EF">
      <w:pPr>
        <w:pStyle w:val="ppNumberList"/>
      </w:pPr>
      <w:r>
        <w:t xml:space="preserve">According to the scenario, when the user removes a card we need to turn off the camera.  </w:t>
      </w:r>
      <w:r w:rsidR="0078260C">
        <w:t>Drop</w:t>
      </w:r>
      <w:r>
        <w:t xml:space="preserve"> a </w:t>
      </w:r>
      <w:r w:rsidRPr="004F41EF">
        <w:rPr>
          <w:b/>
        </w:rPr>
        <w:t>ControlCamera</w:t>
      </w:r>
      <w:r>
        <w:t xml:space="preserve"> activity to the Action pane and set the properties</w:t>
      </w:r>
    </w:p>
    <w:tbl>
      <w:tblPr>
        <w:tblStyle w:val="ppTableGrid"/>
        <w:tblW w:w="0" w:type="auto"/>
        <w:tblLook w:val="04A0" w:firstRow="1" w:lastRow="0" w:firstColumn="1" w:lastColumn="0" w:noHBand="0" w:noVBand="1"/>
      </w:tblPr>
      <w:tblGrid>
        <w:gridCol w:w="1287"/>
        <w:gridCol w:w="1697"/>
      </w:tblGrid>
      <w:tr w:rsidR="004F41EF" w:rsidTr="006A6FFC">
        <w:trPr>
          <w:cnfStyle w:val="100000000000" w:firstRow="1" w:lastRow="0" w:firstColumn="0" w:lastColumn="0" w:oddVBand="0" w:evenVBand="0" w:oddHBand="0" w:evenHBand="0" w:firstRowFirstColumn="0" w:firstRowLastColumn="0" w:lastRowFirstColumn="0" w:lastRowLastColumn="0"/>
        </w:trPr>
        <w:tc>
          <w:tcPr>
            <w:tcW w:w="0" w:type="auto"/>
          </w:tcPr>
          <w:p w:rsidR="004F41EF" w:rsidRDefault="004F41EF" w:rsidP="006A6FFC">
            <w:pPr>
              <w:pStyle w:val="ppTableText"/>
            </w:pPr>
            <w:r>
              <w:t>Property</w:t>
            </w:r>
          </w:p>
        </w:tc>
        <w:tc>
          <w:tcPr>
            <w:tcW w:w="0" w:type="auto"/>
          </w:tcPr>
          <w:p w:rsidR="004F41EF" w:rsidRDefault="004F41EF" w:rsidP="006A6FFC">
            <w:pPr>
              <w:pStyle w:val="ppTableText"/>
            </w:pPr>
            <w:r>
              <w:t>Value</w:t>
            </w:r>
          </w:p>
        </w:tc>
      </w:tr>
      <w:tr w:rsidR="004F41EF" w:rsidTr="006A6FFC">
        <w:tc>
          <w:tcPr>
            <w:tcW w:w="0" w:type="auto"/>
          </w:tcPr>
          <w:p w:rsidR="004F41EF" w:rsidRDefault="004F41EF" w:rsidP="006A6FFC">
            <w:pPr>
              <w:pStyle w:val="ppTableText"/>
            </w:pPr>
            <w:r>
              <w:t>DisplayName</w:t>
            </w:r>
          </w:p>
        </w:tc>
        <w:tc>
          <w:tcPr>
            <w:tcW w:w="0" w:type="auto"/>
          </w:tcPr>
          <w:p w:rsidR="004F41EF" w:rsidRDefault="00C14C39" w:rsidP="006A6FFC">
            <w:pPr>
              <w:pStyle w:val="ppTableText"/>
            </w:pPr>
            <w:r>
              <w:t>Turn Camera Off</w:t>
            </w:r>
          </w:p>
        </w:tc>
      </w:tr>
      <w:tr w:rsidR="004F41EF" w:rsidTr="006A6FFC">
        <w:tc>
          <w:tcPr>
            <w:tcW w:w="0" w:type="auto"/>
          </w:tcPr>
          <w:p w:rsidR="004F41EF" w:rsidRDefault="004F41EF" w:rsidP="006A6FFC">
            <w:pPr>
              <w:pStyle w:val="ppTableText"/>
            </w:pPr>
            <w:r>
              <w:t>Record</w:t>
            </w:r>
          </w:p>
        </w:tc>
        <w:tc>
          <w:tcPr>
            <w:tcW w:w="0" w:type="auto"/>
          </w:tcPr>
          <w:p w:rsidR="004F41EF" w:rsidRDefault="004F41EF" w:rsidP="006A6FFC">
            <w:pPr>
              <w:pStyle w:val="ppTableText"/>
            </w:pPr>
            <w:r>
              <w:t>False (unchecked)</w:t>
            </w:r>
          </w:p>
        </w:tc>
      </w:tr>
    </w:tbl>
    <w:p w:rsidR="00C22D49" w:rsidRDefault="00C22D49" w:rsidP="004F41EF">
      <w:pPr>
        <w:pStyle w:val="ppBodyTextIndent"/>
      </w:pPr>
    </w:p>
    <w:p w:rsidR="004F41EF" w:rsidRPr="004F41EF" w:rsidRDefault="004F41EF" w:rsidP="004F41EF">
      <w:pPr>
        <w:pStyle w:val="ppListEnd"/>
      </w:pPr>
    </w:p>
    <w:p w:rsidR="008267DD" w:rsidRDefault="008267DD" w:rsidP="008267DD">
      <w:pPr>
        <w:pStyle w:val="ppProcedureStart"/>
      </w:pPr>
      <w:bookmarkStart w:id="32" w:name="_Toc288137424"/>
      <w:r>
        <w:t xml:space="preserve">Task </w:t>
      </w:r>
      <w:r w:rsidR="008C513C">
        <w:t>9</w:t>
      </w:r>
      <w:r w:rsidR="00C60EDD">
        <w:t xml:space="preserve"> – Create </w:t>
      </w:r>
      <w:r w:rsidR="00E730C7">
        <w:t xml:space="preserve">the </w:t>
      </w:r>
      <w:r w:rsidR="00C14C39">
        <w:t>PIN</w:t>
      </w:r>
      <w:r w:rsidR="008C513C">
        <w:t xml:space="preserve"> Entered</w:t>
      </w:r>
      <w:r w:rsidR="00E730C7">
        <w:t xml:space="preserve"> Transition</w:t>
      </w:r>
      <w:bookmarkEnd w:id="32"/>
    </w:p>
    <w:p w:rsidR="008267DD" w:rsidRPr="008267DD" w:rsidRDefault="003C2EC1" w:rsidP="008267DD">
      <w:pPr>
        <w:pStyle w:val="ppBodyTextIndent"/>
      </w:pPr>
      <w:r>
        <w:t>You</w:t>
      </w:r>
      <w:r w:rsidR="008267DD">
        <w:t xml:space="preserve"> will be implementing more scenarios later in the lab but for now</w:t>
      </w:r>
      <w:r w:rsidR="006A6FFC">
        <w:t>, after</w:t>
      </w:r>
      <w:r w:rsidR="008C513C">
        <w:t xml:space="preserve"> the </w:t>
      </w:r>
      <w:r>
        <w:t xml:space="preserve">user enters their PIN, the ATM will </w:t>
      </w:r>
      <w:r w:rsidR="008C513C">
        <w:t xml:space="preserve">return to the </w:t>
      </w:r>
      <w:r w:rsidR="008C513C" w:rsidRPr="003C2EC1">
        <w:rPr>
          <w:b/>
        </w:rPr>
        <w:t>Insert Card</w:t>
      </w:r>
      <w:r w:rsidR="008C513C">
        <w:t xml:space="preserve"> state</w:t>
      </w:r>
      <w:r w:rsidR="008267DD">
        <w:t>.</w:t>
      </w:r>
    </w:p>
    <w:p w:rsidR="00724841" w:rsidRDefault="00724841" w:rsidP="00724841">
      <w:pPr>
        <w:pStyle w:val="ppNumberList"/>
      </w:pPr>
      <w:r>
        <w:t xml:space="preserve">Navigate back up to the </w:t>
      </w:r>
      <w:r w:rsidR="00B2495F">
        <w:rPr>
          <w:b/>
        </w:rPr>
        <w:t>ATM StateMachine</w:t>
      </w:r>
      <w:r>
        <w:t xml:space="preserve"> </w:t>
      </w:r>
    </w:p>
    <w:p w:rsidR="008267DD" w:rsidRPr="008C513C" w:rsidRDefault="008267DD" w:rsidP="008267DD">
      <w:pPr>
        <w:pStyle w:val="ppNumberList"/>
      </w:pPr>
      <w:r>
        <w:t xml:space="preserve">Draw a transition from </w:t>
      </w:r>
      <w:r w:rsidRPr="008C513C">
        <w:rPr>
          <w:b/>
        </w:rPr>
        <w:t xml:space="preserve">Enter </w:t>
      </w:r>
      <w:r w:rsidR="00C14C39">
        <w:rPr>
          <w:b/>
        </w:rPr>
        <w:t>PIN</w:t>
      </w:r>
      <w:r>
        <w:t xml:space="preserve"> to </w:t>
      </w:r>
      <w:r w:rsidR="008C513C" w:rsidRPr="008C513C">
        <w:rPr>
          <w:b/>
        </w:rPr>
        <w:t>Insert Card</w:t>
      </w:r>
      <w:r w:rsidR="008C513C">
        <w:t xml:space="preserve"> </w:t>
      </w:r>
      <w:r w:rsidR="00C60EDD">
        <w:t xml:space="preserve">and set the </w:t>
      </w:r>
      <w:r w:rsidR="00C60EDD" w:rsidRPr="00C60EDD">
        <w:rPr>
          <w:b/>
        </w:rPr>
        <w:t>DisplayName</w:t>
      </w:r>
      <w:r w:rsidR="00C60EDD">
        <w:t xml:space="preserve"> to </w:t>
      </w:r>
      <w:r w:rsidR="00C14C39">
        <w:rPr>
          <w:b/>
        </w:rPr>
        <w:t>PIN</w:t>
      </w:r>
      <w:r w:rsidR="008C513C">
        <w:rPr>
          <w:b/>
        </w:rPr>
        <w:t xml:space="preserve"> Entered</w:t>
      </w:r>
    </w:p>
    <w:p w:rsidR="008C513C" w:rsidRDefault="008C513C" w:rsidP="008267DD">
      <w:pPr>
        <w:pStyle w:val="ppNumberList"/>
      </w:pPr>
      <w:r w:rsidRPr="008C513C">
        <w:t>Dou</w:t>
      </w:r>
      <w:r>
        <w:t xml:space="preserve">ble click the </w:t>
      </w:r>
      <w:r w:rsidR="00C14C39">
        <w:rPr>
          <w:b/>
        </w:rPr>
        <w:t>PIN</w:t>
      </w:r>
      <w:r w:rsidRPr="008C513C">
        <w:rPr>
          <w:b/>
        </w:rPr>
        <w:t xml:space="preserve"> Entered</w:t>
      </w:r>
      <w:r>
        <w:t xml:space="preserve"> </w:t>
      </w:r>
      <w:r w:rsidR="008215EE">
        <w:t>transition</w:t>
      </w:r>
      <w:r>
        <w:t xml:space="preserve"> to open it</w:t>
      </w:r>
    </w:p>
    <w:p w:rsidR="008C513C" w:rsidRDefault="0078260C" w:rsidP="008C513C">
      <w:pPr>
        <w:pStyle w:val="ppNumberList"/>
      </w:pPr>
      <w:r>
        <w:t>Drop</w:t>
      </w:r>
      <w:r w:rsidR="008C513C">
        <w:t xml:space="preserve"> a </w:t>
      </w:r>
      <w:r w:rsidR="008C513C" w:rsidRPr="00C22D49">
        <w:rPr>
          <w:b/>
        </w:rPr>
        <w:t>WaitForTransition</w:t>
      </w:r>
      <w:r w:rsidR="008C513C">
        <w:t xml:space="preserve"> activity to the Trigger pane and set the properties</w:t>
      </w:r>
    </w:p>
    <w:tbl>
      <w:tblPr>
        <w:tblStyle w:val="ppTableGrid"/>
        <w:tblW w:w="0" w:type="auto"/>
        <w:tblLook w:val="04A0" w:firstRow="1" w:lastRow="0" w:firstColumn="1" w:lastColumn="0" w:noHBand="0" w:noVBand="1"/>
      </w:tblPr>
      <w:tblGrid>
        <w:gridCol w:w="1327"/>
        <w:gridCol w:w="1867"/>
      </w:tblGrid>
      <w:tr w:rsidR="008C513C" w:rsidTr="00FB2E2E">
        <w:trPr>
          <w:cnfStyle w:val="100000000000" w:firstRow="1" w:lastRow="0" w:firstColumn="0" w:lastColumn="0" w:oddVBand="0" w:evenVBand="0" w:oddHBand="0" w:evenHBand="0" w:firstRowFirstColumn="0" w:firstRowLastColumn="0" w:lastRowFirstColumn="0" w:lastRowLastColumn="0"/>
        </w:trPr>
        <w:tc>
          <w:tcPr>
            <w:tcW w:w="0" w:type="auto"/>
          </w:tcPr>
          <w:p w:rsidR="008C513C" w:rsidRDefault="008C513C" w:rsidP="00FB2E2E">
            <w:pPr>
              <w:pStyle w:val="ppTableText"/>
            </w:pPr>
            <w:r>
              <w:t>Property</w:t>
            </w:r>
          </w:p>
        </w:tc>
        <w:tc>
          <w:tcPr>
            <w:tcW w:w="0" w:type="auto"/>
          </w:tcPr>
          <w:p w:rsidR="008C513C" w:rsidRDefault="008C513C" w:rsidP="00FB2E2E">
            <w:pPr>
              <w:pStyle w:val="ppTableText"/>
            </w:pPr>
            <w:r>
              <w:t>Value</w:t>
            </w:r>
          </w:p>
        </w:tc>
      </w:tr>
      <w:tr w:rsidR="008C513C" w:rsidTr="00FB2E2E">
        <w:tc>
          <w:tcPr>
            <w:tcW w:w="0" w:type="auto"/>
          </w:tcPr>
          <w:p w:rsidR="008C513C" w:rsidRDefault="008C513C" w:rsidP="00FB2E2E">
            <w:pPr>
              <w:pStyle w:val="ppTableText"/>
            </w:pPr>
            <w:r>
              <w:t>AtmTransition</w:t>
            </w:r>
          </w:p>
        </w:tc>
        <w:tc>
          <w:tcPr>
            <w:tcW w:w="0" w:type="auto"/>
          </w:tcPr>
          <w:p w:rsidR="008C513C" w:rsidRDefault="007D2005" w:rsidP="00FB2E2E">
            <w:pPr>
              <w:pStyle w:val="ppTableText"/>
            </w:pPr>
            <w:r>
              <w:t>Keypad</w:t>
            </w:r>
            <w:r w:rsidR="008C513C">
              <w:t>Enter</w:t>
            </w:r>
          </w:p>
        </w:tc>
      </w:tr>
      <w:tr w:rsidR="008C513C" w:rsidTr="00FB2E2E">
        <w:tc>
          <w:tcPr>
            <w:tcW w:w="0" w:type="auto"/>
          </w:tcPr>
          <w:p w:rsidR="008C513C" w:rsidRDefault="008C513C" w:rsidP="00FB2E2E">
            <w:pPr>
              <w:pStyle w:val="ppTableText"/>
            </w:pPr>
            <w:r>
              <w:lastRenderedPageBreak/>
              <w:t>DisplayName</w:t>
            </w:r>
          </w:p>
        </w:tc>
        <w:tc>
          <w:tcPr>
            <w:tcW w:w="0" w:type="auto"/>
          </w:tcPr>
          <w:p w:rsidR="008C513C" w:rsidRDefault="008C513C" w:rsidP="008C513C">
            <w:pPr>
              <w:pStyle w:val="ppTableText"/>
            </w:pPr>
            <w:r>
              <w:t xml:space="preserve">Wait for </w:t>
            </w:r>
            <w:r w:rsidR="00C14C39">
              <w:t>PIN</w:t>
            </w:r>
            <w:r>
              <w:t xml:space="preserve"> Entered</w:t>
            </w:r>
          </w:p>
        </w:tc>
      </w:tr>
      <w:tr w:rsidR="003C2EC1" w:rsidTr="00FB2E2E">
        <w:tc>
          <w:tcPr>
            <w:tcW w:w="0" w:type="auto"/>
          </w:tcPr>
          <w:p w:rsidR="003C2EC1" w:rsidRDefault="003C2EC1" w:rsidP="00FB2E2E">
            <w:pPr>
              <w:pStyle w:val="ppTableText"/>
            </w:pPr>
            <w:r>
              <w:t>Result</w:t>
            </w:r>
          </w:p>
        </w:tc>
        <w:tc>
          <w:tcPr>
            <w:tcW w:w="0" w:type="auto"/>
          </w:tcPr>
          <w:p w:rsidR="003C2EC1" w:rsidRDefault="003C2EC1" w:rsidP="008C513C">
            <w:pPr>
              <w:pStyle w:val="ppTableText"/>
            </w:pPr>
          </w:p>
        </w:tc>
      </w:tr>
    </w:tbl>
    <w:p w:rsidR="008C513C" w:rsidRPr="008C513C" w:rsidRDefault="008C513C" w:rsidP="008C513C">
      <w:pPr>
        <w:pStyle w:val="ppBodyTextIndent"/>
      </w:pPr>
    </w:p>
    <w:p w:rsidR="008267DD" w:rsidRDefault="00112D24" w:rsidP="00112D24">
      <w:pPr>
        <w:pStyle w:val="ppFigureIndent"/>
      </w:pPr>
      <w:r>
        <w:rPr>
          <w:noProof/>
          <w:lang w:bidi="ar-SA"/>
        </w:rPr>
        <w:drawing>
          <wp:inline distT="0" distB="0" distL="0" distR="0" wp14:anchorId="0D16D650" wp14:editId="402877E8">
            <wp:extent cx="4542857" cy="4714286"/>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r:link="rId61"/>
                    <a:stretch>
                      <a:fillRect/>
                    </a:stretch>
                  </pic:blipFill>
                  <pic:spPr>
                    <a:xfrm>
                      <a:off x="0" y="0"/>
                      <a:ext cx="4542857" cy="4714286"/>
                    </a:xfrm>
                    <a:prstGeom prst="rect">
                      <a:avLst/>
                    </a:prstGeom>
                  </pic:spPr>
                </pic:pic>
              </a:graphicData>
            </a:graphic>
          </wp:inline>
        </w:drawing>
      </w:r>
    </w:p>
    <w:p w:rsidR="008267DD" w:rsidRPr="006934B4" w:rsidRDefault="008267DD" w:rsidP="008267DD">
      <w:pPr>
        <w:pStyle w:val="ppFigureCaptionIndent"/>
        <w:rPr>
          <w:b/>
        </w:rPr>
      </w:pPr>
      <w:r w:rsidRPr="006934B4">
        <w:rPr>
          <w:b/>
        </w:rPr>
        <w:t xml:space="preserve">The </w:t>
      </w:r>
      <w:r w:rsidR="00B2495F">
        <w:rPr>
          <w:b/>
        </w:rPr>
        <w:t>ATM StateMachine</w:t>
      </w:r>
      <w:r w:rsidRPr="006934B4">
        <w:rPr>
          <w:b/>
        </w:rPr>
        <w:t xml:space="preserve"> at the end of Exercise 2</w:t>
      </w:r>
    </w:p>
    <w:p w:rsidR="008267DD" w:rsidRDefault="008267DD" w:rsidP="008267DD">
      <w:pPr>
        <w:pStyle w:val="ppListEnd"/>
      </w:pPr>
    </w:p>
    <w:bookmarkStart w:id="33" w:name="_Toc288137425" w:displacedByCustomXml="next"/>
    <w:sdt>
      <w:sdtPr>
        <w:rPr>
          <w:i/>
        </w:rPr>
        <w:alias w:val="Topic"/>
        <w:tag w:val="2de30db6-de3e-49e4-bab9-fb23e55630fe"/>
        <w:id w:val="1576942585"/>
        <w:placeholder>
          <w:docPart w:val="66C66CE595604E58975060421EB81F7A"/>
        </w:placeholder>
        <w:text/>
      </w:sdtPr>
      <w:sdtContent>
        <w:p w:rsidR="008C513C" w:rsidRPr="008C513C" w:rsidRDefault="008C513C" w:rsidP="008C513C">
          <w:pPr>
            <w:pStyle w:val="Heading3"/>
            <w:rPr>
              <w:i/>
            </w:rPr>
          </w:pPr>
          <w:r w:rsidRPr="008C513C">
            <w:rPr>
              <w:i/>
            </w:rPr>
            <w:t>Exercise 2 Verification</w:t>
          </w:r>
        </w:p>
      </w:sdtContent>
    </w:sdt>
    <w:bookmarkEnd w:id="33" w:displacedByCustomXml="prev"/>
    <w:p w:rsidR="008C513C" w:rsidRDefault="008C513C" w:rsidP="008C513C">
      <w:pPr>
        <w:pStyle w:val="ppBodyText"/>
      </w:pPr>
      <w:r>
        <w:t>To verify that the first scenario is working correctly</w:t>
      </w:r>
    </w:p>
    <w:p w:rsidR="008C513C" w:rsidRDefault="008C513C" w:rsidP="008C513C">
      <w:pPr>
        <w:pStyle w:val="Heading4"/>
        <w:rPr>
          <w:noProof/>
        </w:rPr>
      </w:pPr>
      <w:r>
        <w:rPr>
          <w:noProof/>
        </w:rPr>
        <w:t>Build the Solution</w:t>
      </w:r>
    </w:p>
    <w:p w:rsidR="008C513C" w:rsidRDefault="008C513C" w:rsidP="008C513C">
      <w:pPr>
        <w:pStyle w:val="ppNumberList"/>
      </w:pPr>
      <w:r>
        <w:t>Select Build / Build Solution.  It should compile without error.</w:t>
      </w:r>
    </w:p>
    <w:p w:rsidR="008C513C" w:rsidRDefault="008C513C" w:rsidP="008C513C">
      <w:pPr>
        <w:pStyle w:val="ppNumberList"/>
      </w:pPr>
      <w:r>
        <w:t>Correct any compile errors.</w:t>
      </w:r>
    </w:p>
    <w:p w:rsidR="008C513C" w:rsidRDefault="008C513C" w:rsidP="008C513C">
      <w:pPr>
        <w:pStyle w:val="ppListEnd"/>
        <w:rPr>
          <w:noProof/>
        </w:rPr>
      </w:pPr>
    </w:p>
    <w:p w:rsidR="008C513C" w:rsidRDefault="008C513C" w:rsidP="008C513C">
      <w:pPr>
        <w:pStyle w:val="Heading4"/>
        <w:rPr>
          <w:noProof/>
        </w:rPr>
      </w:pPr>
      <w:r>
        <w:rPr>
          <w:noProof/>
        </w:rPr>
        <w:lastRenderedPageBreak/>
        <w:t xml:space="preserve">Unit Test </w:t>
      </w:r>
      <w:r w:rsidRPr="008C28D7">
        <w:rPr>
          <w:noProof/>
        </w:rPr>
        <w:t>Verification</w:t>
      </w:r>
    </w:p>
    <w:p w:rsidR="008C513C" w:rsidRPr="00297EDF" w:rsidRDefault="008C513C" w:rsidP="008C513C">
      <w:pPr>
        <w:pStyle w:val="ppBodyText"/>
        <w:numPr>
          <w:ilvl w:val="0"/>
          <w:numId w:val="0"/>
        </w:numPr>
      </w:pPr>
      <w:r>
        <w:t xml:space="preserve">The lab includes a test project that will verify that you have correctly implemented the first scenario by running the tests for Exercise 2 </w:t>
      </w:r>
    </w:p>
    <w:p w:rsidR="008C513C" w:rsidRDefault="008C513C" w:rsidP="008C513C">
      <w:pPr>
        <w:pStyle w:val="ppNumberList"/>
      </w:pPr>
      <w:r>
        <w:t xml:space="preserve">Open the Test List Editor.  From the menu, select </w:t>
      </w:r>
      <w:r w:rsidRPr="00B16044">
        <w:rPr>
          <w:b/>
        </w:rPr>
        <w:t>Tests</w:t>
      </w:r>
      <w:r>
        <w:t xml:space="preserve"> /</w:t>
      </w:r>
      <w:r>
        <w:rPr>
          <w:b/>
        </w:rPr>
        <w:t xml:space="preserve"> Windows / Test List Editor.</w:t>
      </w:r>
    </w:p>
    <w:p w:rsidR="008C513C" w:rsidRPr="008E703A" w:rsidRDefault="008C513C" w:rsidP="008C513C">
      <w:pPr>
        <w:pStyle w:val="ppNumberList"/>
      </w:pPr>
      <w:r>
        <w:t xml:space="preserve">Check the Test Lists named </w:t>
      </w:r>
      <w:r w:rsidRPr="008E703A">
        <w:rPr>
          <w:b/>
        </w:rPr>
        <w:t>Exercise 1</w:t>
      </w:r>
      <w:r>
        <w:rPr>
          <w:b/>
        </w:rPr>
        <w:t xml:space="preserve"> </w:t>
      </w:r>
      <w:r w:rsidRPr="008C513C">
        <w:t>and</w:t>
      </w:r>
      <w:r>
        <w:rPr>
          <w:b/>
        </w:rPr>
        <w:t xml:space="preserve"> Exercise 2</w:t>
      </w:r>
    </w:p>
    <w:p w:rsidR="008C513C" w:rsidRDefault="008C513C" w:rsidP="008C513C">
      <w:pPr>
        <w:pStyle w:val="ppFigureIndent"/>
      </w:pPr>
      <w:r>
        <w:rPr>
          <w:noProof/>
          <w:lang w:bidi="ar-SA"/>
        </w:rPr>
        <w:drawing>
          <wp:inline distT="0" distB="0" distL="0" distR="0" wp14:anchorId="6E607B99" wp14:editId="067291D9">
            <wp:extent cx="1676191" cy="657143"/>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r:link="rId63"/>
                    <a:stretch>
                      <a:fillRect/>
                    </a:stretch>
                  </pic:blipFill>
                  <pic:spPr>
                    <a:xfrm>
                      <a:off x="0" y="0"/>
                      <a:ext cx="1676191" cy="657143"/>
                    </a:xfrm>
                    <a:prstGeom prst="rect">
                      <a:avLst/>
                    </a:prstGeom>
                  </pic:spPr>
                </pic:pic>
              </a:graphicData>
            </a:graphic>
          </wp:inline>
        </w:drawing>
      </w:r>
    </w:p>
    <w:p w:rsidR="008C513C" w:rsidRDefault="008C513C" w:rsidP="008C513C">
      <w:pPr>
        <w:pStyle w:val="ppNumberList"/>
      </w:pPr>
      <w:r>
        <w:t>On the Test List Toolbar Run the Checked Tests</w:t>
      </w:r>
    </w:p>
    <w:p w:rsidR="008C513C" w:rsidRDefault="008C513C" w:rsidP="008C513C">
      <w:pPr>
        <w:pStyle w:val="ppFigureIndent"/>
      </w:pPr>
      <w:r>
        <w:rPr>
          <w:noProof/>
          <w:lang w:bidi="ar-SA"/>
        </w:rPr>
        <w:drawing>
          <wp:inline distT="0" distB="0" distL="0" distR="0" wp14:anchorId="7451EFA5" wp14:editId="06638787">
            <wp:extent cx="2276191" cy="1009524"/>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r:link="rId41"/>
                    <a:stretch>
                      <a:fillRect/>
                    </a:stretch>
                  </pic:blipFill>
                  <pic:spPr>
                    <a:xfrm>
                      <a:off x="0" y="0"/>
                      <a:ext cx="2276191" cy="1009524"/>
                    </a:xfrm>
                    <a:prstGeom prst="rect">
                      <a:avLst/>
                    </a:prstGeom>
                  </pic:spPr>
                </pic:pic>
              </a:graphicData>
            </a:graphic>
          </wp:inline>
        </w:drawing>
      </w:r>
    </w:p>
    <w:p w:rsidR="003C2EC1" w:rsidRDefault="003C2EC1" w:rsidP="003C2EC1">
      <w:pPr>
        <w:pStyle w:val="ppNumberList"/>
      </w:pPr>
      <w:r>
        <w:t>Verify that the test passed, if it did not, check the troubleshooting guide or look at the completed end solution for Exercise 2.</w:t>
      </w:r>
    </w:p>
    <w:p w:rsidR="008C513C" w:rsidRPr="00BC6DA2" w:rsidRDefault="008C513C" w:rsidP="008C513C">
      <w:pPr>
        <w:pStyle w:val="ppBodyText"/>
      </w:pPr>
    </w:p>
    <w:p w:rsidR="008C513C" w:rsidRDefault="008C513C" w:rsidP="008C513C">
      <w:pPr>
        <w:pStyle w:val="ppListEnd"/>
      </w:pPr>
    </w:p>
    <w:p w:rsidR="008C513C" w:rsidRDefault="008C513C" w:rsidP="008C513C">
      <w:pPr>
        <w:pStyle w:val="Heading4"/>
        <w:rPr>
          <w:noProof/>
        </w:rPr>
      </w:pPr>
      <w:r>
        <w:rPr>
          <w:noProof/>
        </w:rPr>
        <w:t xml:space="preserve">Manual </w:t>
      </w:r>
      <w:r w:rsidRPr="008C28D7">
        <w:rPr>
          <w:noProof/>
        </w:rPr>
        <w:t>Verification</w:t>
      </w:r>
    </w:p>
    <w:p w:rsidR="008C513C" w:rsidRPr="00297EDF" w:rsidRDefault="008C513C" w:rsidP="008C513C">
      <w:pPr>
        <w:pStyle w:val="ppBodyText"/>
        <w:numPr>
          <w:ilvl w:val="0"/>
          <w:numId w:val="0"/>
        </w:numPr>
      </w:pPr>
      <w:r>
        <w:t>The lab includes a WPF application that will provide a user interface for our ATM machine</w:t>
      </w:r>
    </w:p>
    <w:p w:rsidR="008C513C" w:rsidRDefault="008C513C" w:rsidP="008C513C">
      <w:pPr>
        <w:pStyle w:val="ppNumberList"/>
      </w:pPr>
      <w:r>
        <w:t xml:space="preserve">Right click on </w:t>
      </w:r>
      <w:r w:rsidR="00E730C7" w:rsidRPr="00E730C7">
        <w:rPr>
          <w:b/>
        </w:rPr>
        <w:t>AtmStateMachine.WPF</w:t>
      </w:r>
      <w:r>
        <w:t xml:space="preserve"> and select </w:t>
      </w:r>
      <w:r w:rsidRPr="00B16044">
        <w:rPr>
          <w:b/>
        </w:rPr>
        <w:t>Set as StartUp Project</w:t>
      </w:r>
    </w:p>
    <w:p w:rsidR="008C513C" w:rsidRPr="008C513C" w:rsidRDefault="001E1888" w:rsidP="008C513C">
      <w:pPr>
        <w:pStyle w:val="ppNumberList"/>
      </w:pPr>
      <w:r>
        <w:t xml:space="preserve">To start the application </w:t>
      </w:r>
      <w:r w:rsidR="008C513C">
        <w:t xml:space="preserve">Select </w:t>
      </w:r>
      <w:r w:rsidR="008C513C" w:rsidRPr="00B16044">
        <w:rPr>
          <w:b/>
        </w:rPr>
        <w:t>Debug</w:t>
      </w:r>
      <w:r w:rsidR="008C513C">
        <w:t xml:space="preserve"> / </w:t>
      </w:r>
      <w:r w:rsidR="008C513C" w:rsidRPr="00B16044">
        <w:rPr>
          <w:b/>
        </w:rPr>
        <w:t>Start Without Debugging</w:t>
      </w:r>
      <w:r>
        <w:rPr>
          <w:b/>
        </w:rPr>
        <w:t xml:space="preserve"> (Ctrl + F5)</w:t>
      </w:r>
    </w:p>
    <w:p w:rsidR="008C513C" w:rsidRPr="008C513C" w:rsidRDefault="00FB2E2E" w:rsidP="008C513C">
      <w:pPr>
        <w:pStyle w:val="ppNumberList"/>
      </w:pPr>
      <w:r>
        <w:t>Verify</w:t>
      </w:r>
      <w:r w:rsidR="008C513C">
        <w:t xml:space="preserve"> the </w:t>
      </w:r>
      <w:r w:rsidR="008C513C" w:rsidRPr="008B40DA">
        <w:rPr>
          <w:b/>
        </w:rPr>
        <w:t>Insert Valid Card</w:t>
      </w:r>
      <w:r w:rsidR="008C513C">
        <w:t xml:space="preserve"> Scenario</w:t>
      </w:r>
    </w:p>
    <w:tbl>
      <w:tblPr>
        <w:tblStyle w:val="ppTableGrid"/>
        <w:tblW w:w="0" w:type="auto"/>
        <w:tblLook w:val="04A0" w:firstRow="1" w:lastRow="0" w:firstColumn="1" w:lastColumn="0" w:noHBand="0" w:noVBand="1"/>
      </w:tblPr>
      <w:tblGrid>
        <w:gridCol w:w="1884"/>
        <w:gridCol w:w="6828"/>
      </w:tblGrid>
      <w:tr w:rsidR="008C513C" w:rsidTr="00FB2E2E">
        <w:trPr>
          <w:cnfStyle w:val="100000000000" w:firstRow="1" w:lastRow="0" w:firstColumn="0" w:lastColumn="0" w:oddVBand="0" w:evenVBand="0" w:oddHBand="0" w:evenHBand="0" w:firstRowFirstColumn="0" w:firstRowLastColumn="0" w:lastRowFirstColumn="0" w:lastRowLastColumn="0"/>
        </w:trPr>
        <w:tc>
          <w:tcPr>
            <w:tcW w:w="0" w:type="auto"/>
          </w:tcPr>
          <w:p w:rsidR="008C513C" w:rsidRDefault="008C513C" w:rsidP="00FB2E2E">
            <w:pPr>
              <w:pStyle w:val="ppTableText"/>
            </w:pPr>
            <w:r>
              <w:t>Action</w:t>
            </w:r>
          </w:p>
        </w:tc>
        <w:tc>
          <w:tcPr>
            <w:tcW w:w="0" w:type="auto"/>
          </w:tcPr>
          <w:p w:rsidR="008C513C" w:rsidRDefault="008C513C" w:rsidP="00FB2E2E">
            <w:pPr>
              <w:pStyle w:val="ppTableText"/>
            </w:pPr>
            <w:r>
              <w:t>Expected Result</w:t>
            </w:r>
          </w:p>
        </w:tc>
      </w:tr>
      <w:tr w:rsidR="001E1888" w:rsidTr="00FB2E2E">
        <w:tc>
          <w:tcPr>
            <w:tcW w:w="0" w:type="auto"/>
          </w:tcPr>
          <w:p w:rsidR="001E1888" w:rsidRDefault="001E1888" w:rsidP="00FB2E2E">
            <w:pPr>
              <w:pStyle w:val="ppTableText"/>
            </w:pPr>
            <w:r>
              <w:t>Start the application</w:t>
            </w:r>
          </w:p>
        </w:tc>
        <w:tc>
          <w:tcPr>
            <w:tcW w:w="0" w:type="auto"/>
          </w:tcPr>
          <w:p w:rsidR="001E1888" w:rsidRPr="00E470D2" w:rsidRDefault="001E1888" w:rsidP="001E1888">
            <w:pPr>
              <w:pStyle w:val="ppTableText"/>
            </w:pPr>
            <w:r>
              <w:t>The ATM Simulator application will open</w:t>
            </w:r>
          </w:p>
        </w:tc>
      </w:tr>
      <w:tr w:rsidR="008C513C" w:rsidTr="00FB2E2E">
        <w:tc>
          <w:tcPr>
            <w:tcW w:w="0" w:type="auto"/>
          </w:tcPr>
          <w:p w:rsidR="008C513C" w:rsidRDefault="008C513C" w:rsidP="00FB2E2E">
            <w:pPr>
              <w:pStyle w:val="ppTableText"/>
            </w:pPr>
            <w:r>
              <w:t xml:space="preserve">Click </w:t>
            </w:r>
            <w:r w:rsidRPr="00DD0C5D">
              <w:rPr>
                <w:b/>
              </w:rPr>
              <w:t>Power On</w:t>
            </w:r>
          </w:p>
        </w:tc>
        <w:tc>
          <w:tcPr>
            <w:tcW w:w="0" w:type="auto"/>
          </w:tcPr>
          <w:p w:rsidR="006A6FFC" w:rsidRPr="00E470D2" w:rsidRDefault="008C513C" w:rsidP="00FB2E2E">
            <w:pPr>
              <w:pStyle w:val="ppTableText"/>
            </w:pPr>
            <w:r w:rsidRPr="00E470D2">
              <w:t xml:space="preserve">The Power On button </w:t>
            </w:r>
            <w:r w:rsidR="006A6FFC" w:rsidRPr="00E470D2">
              <w:t xml:space="preserve">should </w:t>
            </w:r>
            <w:r w:rsidRPr="00E470D2">
              <w:t xml:space="preserve">disable </w:t>
            </w:r>
          </w:p>
          <w:p w:rsidR="008C513C" w:rsidRPr="00E470D2" w:rsidRDefault="006A6FFC" w:rsidP="00FB2E2E">
            <w:pPr>
              <w:pStyle w:val="ppTableText"/>
            </w:pPr>
            <w:r w:rsidRPr="00E470D2">
              <w:t>T</w:t>
            </w:r>
            <w:r w:rsidR="008C513C" w:rsidRPr="00E470D2">
              <w:t xml:space="preserve">he Power Off button </w:t>
            </w:r>
            <w:r w:rsidR="000573EF">
              <w:t>will enable</w:t>
            </w:r>
            <w:r w:rsidR="008C513C" w:rsidRPr="00E470D2">
              <w:t>.</w:t>
            </w:r>
          </w:p>
          <w:p w:rsidR="008C513C" w:rsidRDefault="008C513C" w:rsidP="00FB2E2E">
            <w:pPr>
              <w:pStyle w:val="ppTableText"/>
            </w:pPr>
            <w:r w:rsidRPr="00E470D2">
              <w:t xml:space="preserve">You should briefly see </w:t>
            </w:r>
            <w:r w:rsidR="00506DE9">
              <w:t xml:space="preserve">“ATM Machine Simulator”, </w:t>
            </w:r>
            <w:r w:rsidRPr="00E470D2">
              <w:t>"Please Wait" followed by "</w:t>
            </w:r>
            <w:r w:rsidR="00B974A7">
              <w:t>Please insert your ATM card</w:t>
            </w:r>
            <w:r w:rsidRPr="00E470D2">
              <w:t>"</w:t>
            </w:r>
          </w:p>
        </w:tc>
      </w:tr>
      <w:tr w:rsidR="008C513C" w:rsidTr="00FB2E2E">
        <w:tc>
          <w:tcPr>
            <w:tcW w:w="0" w:type="auto"/>
          </w:tcPr>
          <w:p w:rsidR="008C513C" w:rsidRDefault="008C513C" w:rsidP="008C513C">
            <w:pPr>
              <w:pStyle w:val="ppTableText"/>
            </w:pPr>
            <w:r>
              <w:t xml:space="preserve">Click </w:t>
            </w:r>
            <w:r>
              <w:rPr>
                <w:b/>
              </w:rPr>
              <w:t>Valid Card</w:t>
            </w:r>
          </w:p>
        </w:tc>
        <w:tc>
          <w:tcPr>
            <w:tcW w:w="0" w:type="auto"/>
          </w:tcPr>
          <w:p w:rsidR="006A6FFC" w:rsidRDefault="008C513C" w:rsidP="00112D24">
            <w:pPr>
              <w:pStyle w:val="ppTableText"/>
            </w:pPr>
            <w:r>
              <w:t xml:space="preserve">The ATM </w:t>
            </w:r>
            <w:r w:rsidR="000573EF">
              <w:t>will prompt</w:t>
            </w:r>
            <w:r>
              <w:t xml:space="preserve"> "Enter Your </w:t>
            </w:r>
            <w:r w:rsidR="00C14C39">
              <w:t>PIN</w:t>
            </w:r>
            <w:r>
              <w:t xml:space="preserve">" </w:t>
            </w:r>
          </w:p>
          <w:p w:rsidR="008C513C" w:rsidRDefault="006A6FFC" w:rsidP="00112D24">
            <w:pPr>
              <w:pStyle w:val="ppTableText"/>
            </w:pPr>
            <w:r>
              <w:t>T</w:t>
            </w:r>
            <w:r w:rsidR="008C513C">
              <w:t xml:space="preserve">he keypad </w:t>
            </w:r>
            <w:r w:rsidR="000573EF">
              <w:t>will enable</w:t>
            </w:r>
            <w:r>
              <w:t xml:space="preserve"> the digits and Clear button</w:t>
            </w:r>
            <w:r w:rsidR="00FB2E2E">
              <w:t>.</w:t>
            </w:r>
          </w:p>
          <w:p w:rsidR="00FB2E2E" w:rsidRDefault="00FB2E2E" w:rsidP="00112D24">
            <w:pPr>
              <w:pStyle w:val="ppTableText"/>
            </w:pPr>
            <w:r>
              <w:t xml:space="preserve">The Camera </w:t>
            </w:r>
            <w:r w:rsidR="00163C29">
              <w:t>circle</w:t>
            </w:r>
            <w:r>
              <w:t xml:space="preserve"> should turn red</w:t>
            </w:r>
          </w:p>
        </w:tc>
      </w:tr>
      <w:tr w:rsidR="00FB2E2E" w:rsidTr="00FB2E2E">
        <w:tc>
          <w:tcPr>
            <w:tcW w:w="0" w:type="auto"/>
          </w:tcPr>
          <w:p w:rsidR="00FB2E2E" w:rsidRDefault="00FB2E2E" w:rsidP="00E470D2">
            <w:pPr>
              <w:pStyle w:val="ppTableText"/>
            </w:pPr>
            <w:r>
              <w:t xml:space="preserve">Click </w:t>
            </w:r>
            <w:r w:rsidR="00E470D2">
              <w:t>any Keypad digit</w:t>
            </w:r>
          </w:p>
          <w:p w:rsidR="00E470D2" w:rsidRDefault="00E470D2" w:rsidP="00E470D2">
            <w:pPr>
              <w:pStyle w:val="ppTableText"/>
            </w:pPr>
            <w:r>
              <w:t>(repeat four times)</w:t>
            </w:r>
          </w:p>
        </w:tc>
        <w:tc>
          <w:tcPr>
            <w:tcW w:w="0" w:type="auto"/>
          </w:tcPr>
          <w:p w:rsidR="00E470D2" w:rsidRDefault="00E470D2" w:rsidP="00112D24">
            <w:pPr>
              <w:pStyle w:val="ppTableText"/>
            </w:pPr>
            <w:r>
              <w:t>Each time you click a digit the third display row will show a "*" for each digit</w:t>
            </w:r>
          </w:p>
          <w:p w:rsidR="00FB2E2E" w:rsidRDefault="00E470D2" w:rsidP="00112D24">
            <w:pPr>
              <w:pStyle w:val="ppTableText"/>
            </w:pPr>
            <w:r>
              <w:t>After</w:t>
            </w:r>
            <w:r w:rsidR="00FB2E2E">
              <w:t xml:space="preserve"> the fourth digit the Keypad Enter button will enable </w:t>
            </w:r>
          </w:p>
        </w:tc>
      </w:tr>
      <w:tr w:rsidR="00FB2E2E" w:rsidTr="00FB2E2E">
        <w:tc>
          <w:tcPr>
            <w:tcW w:w="0" w:type="auto"/>
          </w:tcPr>
          <w:p w:rsidR="00FB2E2E" w:rsidRDefault="00FB2E2E" w:rsidP="00FB2E2E">
            <w:pPr>
              <w:pStyle w:val="ppTableText"/>
            </w:pPr>
            <w:r>
              <w:lastRenderedPageBreak/>
              <w:t xml:space="preserve">Click the Keypad </w:t>
            </w:r>
            <w:r w:rsidRPr="00FB2E2E">
              <w:rPr>
                <w:b/>
              </w:rPr>
              <w:t>Enter</w:t>
            </w:r>
            <w:r>
              <w:rPr>
                <w:b/>
              </w:rPr>
              <w:t xml:space="preserve"> </w:t>
            </w:r>
            <w:r>
              <w:t xml:space="preserve">button </w:t>
            </w:r>
          </w:p>
        </w:tc>
        <w:tc>
          <w:tcPr>
            <w:tcW w:w="0" w:type="auto"/>
          </w:tcPr>
          <w:p w:rsidR="00FB2E2E" w:rsidRDefault="00E470D2" w:rsidP="00E730C7">
            <w:pPr>
              <w:pStyle w:val="ppTableText"/>
            </w:pPr>
            <w:r>
              <w:t>Because we have not implemente</w:t>
            </w:r>
            <w:r w:rsidR="00E730C7">
              <w:t xml:space="preserve">d the rest of the state machine, </w:t>
            </w:r>
            <w:r>
              <w:t>t</w:t>
            </w:r>
            <w:r w:rsidR="00FB2E2E">
              <w:t>he ATM will prompt "</w:t>
            </w:r>
            <w:r w:rsidR="00B974A7">
              <w:t>Please insert your ATM card</w:t>
            </w:r>
            <w:r w:rsidR="00FB2E2E">
              <w:t>"</w:t>
            </w:r>
            <w:r w:rsidR="00E730C7">
              <w:t xml:space="preserve"> and the camera will remain on.</w:t>
            </w:r>
          </w:p>
        </w:tc>
      </w:tr>
      <w:tr w:rsidR="006A6FFC" w:rsidTr="00FB2E2E">
        <w:tc>
          <w:tcPr>
            <w:tcW w:w="0" w:type="auto"/>
          </w:tcPr>
          <w:p w:rsidR="006A6FFC" w:rsidRDefault="006A6FFC" w:rsidP="00FB2E2E">
            <w:pPr>
              <w:pStyle w:val="ppTableText"/>
            </w:pPr>
            <w:r>
              <w:t xml:space="preserve">Click the </w:t>
            </w:r>
            <w:r w:rsidRPr="006A6FFC">
              <w:rPr>
                <w:b/>
              </w:rPr>
              <w:t>Power Off</w:t>
            </w:r>
            <w:r>
              <w:t xml:space="preserve"> button</w:t>
            </w:r>
          </w:p>
        </w:tc>
        <w:tc>
          <w:tcPr>
            <w:tcW w:w="0" w:type="auto"/>
          </w:tcPr>
          <w:p w:rsidR="006A6FFC" w:rsidRPr="00E470D2" w:rsidRDefault="006A6FFC" w:rsidP="00112D24">
            <w:pPr>
              <w:pStyle w:val="ppTableText"/>
            </w:pPr>
            <w:r w:rsidRPr="00E470D2">
              <w:t>The ATM will clear the screen</w:t>
            </w:r>
          </w:p>
          <w:p w:rsidR="006A6FFC" w:rsidRPr="00E470D2" w:rsidRDefault="006A6FFC" w:rsidP="00112D24">
            <w:pPr>
              <w:pStyle w:val="ppTableText"/>
            </w:pPr>
            <w:r w:rsidRPr="00E470D2">
              <w:t>The Power On button will be enabled</w:t>
            </w:r>
          </w:p>
          <w:p w:rsidR="006A6FFC" w:rsidRDefault="006A6FFC" w:rsidP="00112D24">
            <w:pPr>
              <w:pStyle w:val="ppTableText"/>
            </w:pPr>
            <w:r w:rsidRPr="00E470D2">
              <w:t>The Power Off button will be disabled</w:t>
            </w:r>
          </w:p>
        </w:tc>
      </w:tr>
      <w:tr w:rsidR="00E730C7" w:rsidTr="00FB2E2E">
        <w:tc>
          <w:tcPr>
            <w:tcW w:w="0" w:type="auto"/>
          </w:tcPr>
          <w:p w:rsidR="00E730C7" w:rsidRDefault="00E730C7" w:rsidP="00FB2E2E">
            <w:pPr>
              <w:pStyle w:val="ppTableText"/>
            </w:pPr>
            <w:r>
              <w:t>Close the application</w:t>
            </w:r>
          </w:p>
        </w:tc>
        <w:tc>
          <w:tcPr>
            <w:tcW w:w="0" w:type="auto"/>
          </w:tcPr>
          <w:p w:rsidR="00E730C7" w:rsidRPr="00E470D2" w:rsidRDefault="001E1888" w:rsidP="001E1888">
            <w:pPr>
              <w:pStyle w:val="ppTableText"/>
            </w:pPr>
            <w:r>
              <w:t>The ATM Simulator application will close</w:t>
            </w:r>
          </w:p>
        </w:tc>
      </w:tr>
    </w:tbl>
    <w:p w:rsidR="008C513C" w:rsidRDefault="008C513C" w:rsidP="008C513C">
      <w:pPr>
        <w:pStyle w:val="ppFigureIndent"/>
      </w:pPr>
    </w:p>
    <w:p w:rsidR="00FB2E2E" w:rsidRDefault="00FB2E2E" w:rsidP="00FB2E2E">
      <w:pPr>
        <w:pStyle w:val="ppNumberList"/>
      </w:pPr>
      <w:r>
        <w:t xml:space="preserve">Verify the </w:t>
      </w:r>
      <w:r w:rsidRPr="008B40DA">
        <w:rPr>
          <w:b/>
        </w:rPr>
        <w:t>Insert Invalid Card</w:t>
      </w:r>
      <w:r>
        <w:t xml:space="preserve"> and </w:t>
      </w:r>
      <w:r w:rsidRPr="008B40DA">
        <w:rPr>
          <w:b/>
        </w:rPr>
        <w:t>Remove Card</w:t>
      </w:r>
      <w:r>
        <w:t xml:space="preserve"> scenario</w:t>
      </w:r>
    </w:p>
    <w:tbl>
      <w:tblPr>
        <w:tblStyle w:val="ppTableGrid"/>
        <w:tblW w:w="0" w:type="auto"/>
        <w:tblLook w:val="04A0" w:firstRow="1" w:lastRow="0" w:firstColumn="1" w:lastColumn="0" w:noHBand="0" w:noVBand="1"/>
      </w:tblPr>
      <w:tblGrid>
        <w:gridCol w:w="2023"/>
        <w:gridCol w:w="6689"/>
      </w:tblGrid>
      <w:tr w:rsidR="00FB2E2E" w:rsidTr="00FB2E2E">
        <w:trPr>
          <w:cnfStyle w:val="100000000000" w:firstRow="1" w:lastRow="0" w:firstColumn="0" w:lastColumn="0" w:oddVBand="0" w:evenVBand="0" w:oddHBand="0" w:evenHBand="0" w:firstRowFirstColumn="0" w:firstRowLastColumn="0" w:lastRowFirstColumn="0" w:lastRowLastColumn="0"/>
        </w:trPr>
        <w:tc>
          <w:tcPr>
            <w:tcW w:w="0" w:type="auto"/>
          </w:tcPr>
          <w:p w:rsidR="00FB2E2E" w:rsidRDefault="00FB2E2E" w:rsidP="00FB2E2E">
            <w:pPr>
              <w:pStyle w:val="ppTableText"/>
            </w:pPr>
            <w:r>
              <w:t>Action</w:t>
            </w:r>
          </w:p>
        </w:tc>
        <w:tc>
          <w:tcPr>
            <w:tcW w:w="0" w:type="auto"/>
          </w:tcPr>
          <w:p w:rsidR="00FB2E2E" w:rsidRDefault="00FB2E2E" w:rsidP="00FB2E2E">
            <w:pPr>
              <w:pStyle w:val="ppTableText"/>
            </w:pPr>
            <w:r>
              <w:t>Expected Result</w:t>
            </w:r>
          </w:p>
        </w:tc>
      </w:tr>
      <w:tr w:rsidR="001E1888" w:rsidTr="00CA57A9">
        <w:tc>
          <w:tcPr>
            <w:tcW w:w="0" w:type="auto"/>
          </w:tcPr>
          <w:p w:rsidR="001E1888" w:rsidRDefault="001E1888" w:rsidP="00CA57A9">
            <w:pPr>
              <w:pStyle w:val="ppTableText"/>
            </w:pPr>
            <w:r>
              <w:t>Start the application</w:t>
            </w:r>
          </w:p>
        </w:tc>
        <w:tc>
          <w:tcPr>
            <w:tcW w:w="0" w:type="auto"/>
          </w:tcPr>
          <w:p w:rsidR="001E1888" w:rsidRPr="00E470D2" w:rsidRDefault="001E1888" w:rsidP="00CA57A9">
            <w:pPr>
              <w:pStyle w:val="ppTableText"/>
            </w:pPr>
            <w:r>
              <w:t>The ATM Simulator application will open</w:t>
            </w:r>
          </w:p>
        </w:tc>
      </w:tr>
      <w:tr w:rsidR="00FB2E2E" w:rsidTr="00FB2E2E">
        <w:tc>
          <w:tcPr>
            <w:tcW w:w="0" w:type="auto"/>
          </w:tcPr>
          <w:p w:rsidR="00FB2E2E" w:rsidRDefault="00FB2E2E" w:rsidP="00FB2E2E">
            <w:pPr>
              <w:pStyle w:val="ppTableText"/>
            </w:pPr>
            <w:r>
              <w:t xml:space="preserve">Click </w:t>
            </w:r>
            <w:r w:rsidRPr="00DD0C5D">
              <w:rPr>
                <w:b/>
              </w:rPr>
              <w:t>Power On</w:t>
            </w:r>
          </w:p>
        </w:tc>
        <w:tc>
          <w:tcPr>
            <w:tcW w:w="0" w:type="auto"/>
          </w:tcPr>
          <w:p w:rsidR="00506DE9" w:rsidRPr="00E470D2" w:rsidRDefault="00506DE9" w:rsidP="00506DE9">
            <w:pPr>
              <w:pStyle w:val="ppTableText"/>
            </w:pPr>
            <w:r w:rsidRPr="00E470D2">
              <w:t xml:space="preserve">The Power On button should disable </w:t>
            </w:r>
          </w:p>
          <w:p w:rsidR="00506DE9" w:rsidRPr="00E470D2" w:rsidRDefault="00506DE9" w:rsidP="00506DE9">
            <w:pPr>
              <w:pStyle w:val="ppTableText"/>
            </w:pPr>
            <w:r w:rsidRPr="00E470D2">
              <w:t xml:space="preserve">The Power Off button </w:t>
            </w:r>
            <w:r>
              <w:t>will enable</w:t>
            </w:r>
            <w:r w:rsidRPr="00E470D2">
              <w:t>.</w:t>
            </w:r>
          </w:p>
          <w:p w:rsidR="00FB2E2E" w:rsidRDefault="00506DE9" w:rsidP="00506DE9">
            <w:pPr>
              <w:pStyle w:val="ppTableText"/>
            </w:pPr>
            <w:r w:rsidRPr="00E470D2">
              <w:t xml:space="preserve">You should briefly see </w:t>
            </w:r>
            <w:r>
              <w:t xml:space="preserve">“ATM Machine Simulator”, </w:t>
            </w:r>
            <w:r w:rsidRPr="00E470D2">
              <w:t>"Please Wait" followed by "</w:t>
            </w:r>
            <w:r w:rsidR="00B974A7">
              <w:t>Please insert your ATM card</w:t>
            </w:r>
            <w:r w:rsidRPr="00E470D2">
              <w:t>"</w:t>
            </w:r>
          </w:p>
        </w:tc>
      </w:tr>
      <w:tr w:rsidR="00FB2E2E" w:rsidTr="00FB2E2E">
        <w:tc>
          <w:tcPr>
            <w:tcW w:w="0" w:type="auto"/>
          </w:tcPr>
          <w:p w:rsidR="00FB2E2E" w:rsidRDefault="00FB2E2E" w:rsidP="00FB2E2E">
            <w:pPr>
              <w:pStyle w:val="ppTableText"/>
            </w:pPr>
            <w:r>
              <w:t xml:space="preserve">Click </w:t>
            </w:r>
            <w:r w:rsidRPr="00FB2E2E">
              <w:rPr>
                <w:b/>
              </w:rPr>
              <w:t>Inv</w:t>
            </w:r>
            <w:r>
              <w:rPr>
                <w:b/>
              </w:rPr>
              <w:t>alid Card</w:t>
            </w:r>
          </w:p>
        </w:tc>
        <w:tc>
          <w:tcPr>
            <w:tcW w:w="0" w:type="auto"/>
          </w:tcPr>
          <w:p w:rsidR="00FB2E2E" w:rsidRDefault="00FB2E2E" w:rsidP="00FB2E2E">
            <w:pPr>
              <w:pStyle w:val="ppTableText"/>
            </w:pPr>
            <w:r>
              <w:t xml:space="preserve">The ATM </w:t>
            </w:r>
            <w:r w:rsidR="000573EF">
              <w:t>will prompt</w:t>
            </w:r>
            <w:r>
              <w:t xml:space="preserve"> "</w:t>
            </w:r>
            <w:r w:rsidRPr="00FB2E2E">
              <w:t>Error reading card, Please remove your card</w:t>
            </w:r>
            <w:r>
              <w:t xml:space="preserve">" </w:t>
            </w:r>
          </w:p>
          <w:p w:rsidR="00FB2E2E" w:rsidRDefault="00FB2E2E" w:rsidP="00FB2E2E">
            <w:pPr>
              <w:pStyle w:val="ppTableText"/>
            </w:pPr>
            <w:r>
              <w:t xml:space="preserve">The Remove Card Button </w:t>
            </w:r>
            <w:r w:rsidR="000573EF">
              <w:t>will enable</w:t>
            </w:r>
            <w:r>
              <w:t>.</w:t>
            </w:r>
          </w:p>
          <w:p w:rsidR="00FB2E2E" w:rsidRDefault="00FB2E2E" w:rsidP="00FB2E2E">
            <w:pPr>
              <w:pStyle w:val="ppTableText"/>
            </w:pPr>
            <w:r>
              <w:t xml:space="preserve">The Camera </w:t>
            </w:r>
            <w:r w:rsidR="00163C29">
              <w:t>circle</w:t>
            </w:r>
            <w:r>
              <w:t xml:space="preserve"> should turn red</w:t>
            </w:r>
          </w:p>
        </w:tc>
      </w:tr>
      <w:tr w:rsidR="00FB2E2E" w:rsidTr="00FB2E2E">
        <w:tc>
          <w:tcPr>
            <w:tcW w:w="0" w:type="auto"/>
          </w:tcPr>
          <w:p w:rsidR="00FB2E2E" w:rsidRDefault="00FB2E2E" w:rsidP="00FB2E2E">
            <w:pPr>
              <w:pStyle w:val="ppTableText"/>
            </w:pPr>
            <w:r>
              <w:t xml:space="preserve">Click </w:t>
            </w:r>
            <w:r w:rsidRPr="006A6FFC">
              <w:rPr>
                <w:b/>
              </w:rPr>
              <w:t>Remove Card</w:t>
            </w:r>
          </w:p>
        </w:tc>
        <w:tc>
          <w:tcPr>
            <w:tcW w:w="0" w:type="auto"/>
          </w:tcPr>
          <w:p w:rsidR="00FB2E2E" w:rsidRDefault="00FB2E2E" w:rsidP="00FB2E2E">
            <w:pPr>
              <w:pStyle w:val="ppTableText"/>
            </w:pPr>
            <w:r>
              <w:t>The ATM will prompt "</w:t>
            </w:r>
            <w:r w:rsidR="00B974A7">
              <w:t>Please insert your ATM card</w:t>
            </w:r>
            <w:r>
              <w:t>"</w:t>
            </w:r>
          </w:p>
          <w:p w:rsidR="00FB2E2E" w:rsidRDefault="00FB2E2E" w:rsidP="00FB2E2E">
            <w:pPr>
              <w:pStyle w:val="ppTableText"/>
            </w:pPr>
            <w:r>
              <w:t xml:space="preserve">The Camera </w:t>
            </w:r>
            <w:r w:rsidR="00163C29">
              <w:t>circle</w:t>
            </w:r>
            <w:r>
              <w:t xml:space="preserve"> should turn black</w:t>
            </w:r>
          </w:p>
        </w:tc>
      </w:tr>
      <w:tr w:rsidR="00E470D2" w:rsidTr="00E470D2">
        <w:tc>
          <w:tcPr>
            <w:tcW w:w="0" w:type="auto"/>
          </w:tcPr>
          <w:p w:rsidR="00E470D2" w:rsidRDefault="00E470D2" w:rsidP="009914D9">
            <w:pPr>
              <w:pStyle w:val="ppTableText"/>
            </w:pPr>
            <w:r>
              <w:t xml:space="preserve">Click the </w:t>
            </w:r>
            <w:r w:rsidRPr="006A6FFC">
              <w:rPr>
                <w:b/>
              </w:rPr>
              <w:t>Power Off</w:t>
            </w:r>
            <w:r>
              <w:t xml:space="preserve"> button</w:t>
            </w:r>
          </w:p>
        </w:tc>
        <w:tc>
          <w:tcPr>
            <w:tcW w:w="0" w:type="auto"/>
          </w:tcPr>
          <w:p w:rsidR="00E470D2" w:rsidRPr="00E470D2" w:rsidRDefault="00E470D2" w:rsidP="009914D9">
            <w:pPr>
              <w:pStyle w:val="ppTableText"/>
            </w:pPr>
            <w:r w:rsidRPr="00E470D2">
              <w:t>The ATM will clear the screen</w:t>
            </w:r>
          </w:p>
          <w:p w:rsidR="00E470D2" w:rsidRPr="00E470D2" w:rsidRDefault="00E470D2" w:rsidP="009914D9">
            <w:pPr>
              <w:pStyle w:val="ppTableText"/>
            </w:pPr>
            <w:r w:rsidRPr="00E470D2">
              <w:t>The Power On button will be enabled</w:t>
            </w:r>
          </w:p>
          <w:p w:rsidR="00E470D2" w:rsidRDefault="00E470D2" w:rsidP="009914D9">
            <w:pPr>
              <w:pStyle w:val="ppTableText"/>
            </w:pPr>
            <w:r w:rsidRPr="00E470D2">
              <w:t>The Power Off button will be disabled</w:t>
            </w:r>
          </w:p>
        </w:tc>
      </w:tr>
      <w:tr w:rsidR="001E1888" w:rsidTr="00CA57A9">
        <w:tc>
          <w:tcPr>
            <w:tcW w:w="0" w:type="auto"/>
          </w:tcPr>
          <w:p w:rsidR="001E1888" w:rsidRDefault="001E1888" w:rsidP="00CA57A9">
            <w:pPr>
              <w:pStyle w:val="ppTableText"/>
            </w:pPr>
            <w:r>
              <w:t>Close the application</w:t>
            </w:r>
          </w:p>
        </w:tc>
        <w:tc>
          <w:tcPr>
            <w:tcW w:w="0" w:type="auto"/>
          </w:tcPr>
          <w:p w:rsidR="001E1888" w:rsidRPr="00E470D2" w:rsidRDefault="001E1888" w:rsidP="00CA57A9">
            <w:pPr>
              <w:pStyle w:val="ppTableText"/>
            </w:pPr>
            <w:r>
              <w:t>The ATM Simulator application will close</w:t>
            </w:r>
          </w:p>
        </w:tc>
      </w:tr>
    </w:tbl>
    <w:p w:rsidR="008C513C" w:rsidRPr="008C513C" w:rsidRDefault="008C513C" w:rsidP="00E470D2">
      <w:pPr>
        <w:pStyle w:val="ppBodyTextIndent"/>
      </w:pPr>
    </w:p>
    <w:p w:rsidR="008267DD" w:rsidRPr="008267DD" w:rsidRDefault="008267DD" w:rsidP="00E470D2">
      <w:pPr>
        <w:pStyle w:val="ppListEnd"/>
      </w:pPr>
    </w:p>
    <w:bookmarkStart w:id="34" w:name="_Toc288137426"/>
    <w:p w:rsidR="00F263B1" w:rsidRDefault="00E63B77" w:rsidP="00F263B1">
      <w:pPr>
        <w:pStyle w:val="ppTopic"/>
      </w:pPr>
      <w:sdt>
        <w:sdtPr>
          <w:alias w:val="Topic"/>
          <w:tag w:val="b144a7b5-b612-4cd8-bb4b-30e5c04db6e2"/>
          <w:id w:val="-441765254"/>
          <w:placeholder>
            <w:docPart w:val="DefaultPlaceholder_1082065158"/>
          </w:placeholder>
          <w:text/>
        </w:sdtPr>
        <w:sdtContent>
          <w:r w:rsidR="00F263B1">
            <w:t xml:space="preserve">Exercise </w:t>
          </w:r>
          <w:r w:rsidR="00735184">
            <w:t>3</w:t>
          </w:r>
          <w:r w:rsidR="00F263B1">
            <w:t xml:space="preserve">: </w:t>
          </w:r>
          <w:r w:rsidR="00C14C39">
            <w:t>PIN</w:t>
          </w:r>
          <w:r w:rsidR="001E7700">
            <w:t xml:space="preserve"> Entry</w:t>
          </w:r>
        </w:sdtContent>
      </w:sdt>
      <w:bookmarkEnd w:id="3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2798"/>
      </w:tblGrid>
      <w:tr w:rsidR="006B3AC1" w:rsidRPr="006B3AC1" w:rsidTr="006C33FD">
        <w:tc>
          <w:tcPr>
            <w:tcW w:w="0" w:type="auto"/>
          </w:tcPr>
          <w:p w:rsidR="006B3AC1" w:rsidRPr="006B3AC1" w:rsidRDefault="006B3AC1" w:rsidP="006C33FD">
            <w:pPr>
              <w:pStyle w:val="ppTableText"/>
              <w:rPr>
                <w:rFonts w:eastAsia="Arial Unicode MS"/>
              </w:rPr>
            </w:pPr>
            <w:r w:rsidRPr="006B3AC1">
              <w:rPr>
                <w:rFonts w:eastAsia="Arial Unicode MS"/>
                <w:noProof/>
              </w:rPr>
              <w:drawing>
                <wp:inline distT="0" distB="0" distL="0" distR="0" wp14:anchorId="61911E23" wp14:editId="173E0B72">
                  <wp:extent cx="457200" cy="457200"/>
                  <wp:effectExtent l="0" t="0" r="0" b="0"/>
                  <wp:docPr id="66" name="Picture 66" descr="C:\Users\rojacobs\AppData\Local\Microsoft\Windows\Temporary Internet Files\Content.IE5\DF10ZJWG\MC9004316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jacobs\AppData\Local\Microsoft\Windows\Temporary Internet Files\Content.IE5\DF10ZJWG\MC900431606[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vAlign w:val="center"/>
          </w:tcPr>
          <w:p w:rsidR="006B3AC1" w:rsidRPr="006B3AC1" w:rsidRDefault="006B3AC1" w:rsidP="006C33FD">
            <w:pPr>
              <w:pStyle w:val="ppTableText"/>
              <w:jc w:val="center"/>
              <w:rPr>
                <w:rFonts w:eastAsia="Arial Unicode MS"/>
              </w:rPr>
            </w:pPr>
            <w:hyperlink r:id="rId64" w:history="1">
              <w:r>
                <w:rPr>
                  <w:rStyle w:val="Hyperlink"/>
                  <w:rFonts w:eastAsia="Arial Unicode MS"/>
                </w:rPr>
                <w:t>Watch Exercise 3 on endpoint.tv</w:t>
              </w:r>
            </w:hyperlink>
          </w:p>
        </w:tc>
      </w:tr>
    </w:tbl>
    <w:p w:rsidR="001E7700" w:rsidRDefault="00735184" w:rsidP="00E470D2">
      <w:pPr>
        <w:pStyle w:val="ppBodyText"/>
        <w:numPr>
          <w:ilvl w:val="0"/>
          <w:numId w:val="0"/>
        </w:numPr>
      </w:pPr>
      <w:r>
        <w:t xml:space="preserve">In this </w:t>
      </w:r>
      <w:r w:rsidR="009E4340">
        <w:t>exercise,</w:t>
      </w:r>
      <w:r>
        <w:t xml:space="preserve"> you will implement </w:t>
      </w:r>
      <w:r w:rsidR="00E470D2">
        <w:t xml:space="preserve">the following </w:t>
      </w:r>
      <w:r>
        <w:t>scenarios</w:t>
      </w:r>
      <w:r w:rsidR="001E7700">
        <w:t xml:space="preserve"> related to PIN entry</w:t>
      </w:r>
      <w:r>
        <w:t xml:space="preserve">.  </w:t>
      </w:r>
    </w:p>
    <w:tbl>
      <w:tblPr>
        <w:tblStyle w:val="ppTableGrid"/>
        <w:tblW w:w="0" w:type="auto"/>
        <w:tblInd w:w="0" w:type="dxa"/>
        <w:tblLook w:val="04A0" w:firstRow="1" w:lastRow="0" w:firstColumn="1" w:lastColumn="0" w:noHBand="0" w:noVBand="1"/>
      </w:tblPr>
      <w:tblGrid>
        <w:gridCol w:w="4078"/>
        <w:gridCol w:w="2736"/>
        <w:gridCol w:w="2762"/>
      </w:tblGrid>
      <w:tr w:rsidR="001E7700" w:rsidTr="00E470D2">
        <w:trPr>
          <w:cnfStyle w:val="100000000000" w:firstRow="1" w:lastRow="0" w:firstColumn="0" w:lastColumn="0" w:oddVBand="0" w:evenVBand="0" w:oddHBand="0" w:evenHBand="0" w:firstRowFirstColumn="0" w:firstRowLastColumn="0" w:lastRowFirstColumn="0" w:lastRowLastColumn="0"/>
        </w:trPr>
        <w:tc>
          <w:tcPr>
            <w:tcW w:w="0" w:type="auto"/>
          </w:tcPr>
          <w:p w:rsidR="001E7700" w:rsidRDefault="001E7700" w:rsidP="00FB2E2E">
            <w:pPr>
              <w:pStyle w:val="ppTableText"/>
              <w:rPr>
                <w:rFonts w:eastAsia="Arial Unicode MS"/>
              </w:rPr>
            </w:pPr>
            <w:r>
              <w:rPr>
                <w:rFonts w:eastAsia="Arial Unicode MS"/>
              </w:rPr>
              <w:t>Given</w:t>
            </w:r>
          </w:p>
        </w:tc>
        <w:tc>
          <w:tcPr>
            <w:tcW w:w="0" w:type="auto"/>
          </w:tcPr>
          <w:p w:rsidR="001E7700" w:rsidRDefault="001E7700" w:rsidP="00FB2E2E">
            <w:pPr>
              <w:pStyle w:val="ppTableText"/>
              <w:rPr>
                <w:rFonts w:eastAsia="Arial Unicode MS"/>
              </w:rPr>
            </w:pPr>
            <w:r>
              <w:rPr>
                <w:rFonts w:eastAsia="Arial Unicode MS"/>
              </w:rPr>
              <w:t>When</w:t>
            </w:r>
          </w:p>
        </w:tc>
        <w:tc>
          <w:tcPr>
            <w:tcW w:w="0" w:type="auto"/>
          </w:tcPr>
          <w:p w:rsidR="001E7700" w:rsidRDefault="001E7700" w:rsidP="00FB2E2E">
            <w:pPr>
              <w:pStyle w:val="ppTableText"/>
              <w:rPr>
                <w:rFonts w:eastAsia="Arial Unicode MS"/>
              </w:rPr>
            </w:pPr>
            <w:r>
              <w:rPr>
                <w:rFonts w:eastAsia="Arial Unicode MS"/>
              </w:rPr>
              <w:t>Then</w:t>
            </w:r>
          </w:p>
        </w:tc>
      </w:tr>
      <w:tr w:rsidR="001E7700" w:rsidTr="00E470D2">
        <w:tc>
          <w:tcPr>
            <w:tcW w:w="0" w:type="auto"/>
          </w:tcPr>
          <w:p w:rsidR="001E7700" w:rsidRPr="0023303E" w:rsidRDefault="00592863" w:rsidP="00E470D2">
            <w:pPr>
              <w:pStyle w:val="ppTableText"/>
              <w:rPr>
                <w:rFonts w:eastAsia="Arial Unicode MS"/>
              </w:rPr>
            </w:pPr>
            <w:r>
              <w:rPr>
                <w:rFonts w:eastAsia="Arial Unicode MS"/>
              </w:rPr>
              <w:t>A valid ATM</w:t>
            </w:r>
            <w:r w:rsidR="001E7700">
              <w:rPr>
                <w:rFonts w:eastAsia="Arial Unicode MS"/>
              </w:rPr>
              <w:t xml:space="preserve"> card is in the reader</w:t>
            </w:r>
          </w:p>
        </w:tc>
        <w:tc>
          <w:tcPr>
            <w:tcW w:w="0" w:type="auto"/>
          </w:tcPr>
          <w:p w:rsidR="001E7700" w:rsidRDefault="001E7700" w:rsidP="00E470D2">
            <w:pPr>
              <w:pStyle w:val="ppTableText"/>
              <w:rPr>
                <w:rFonts w:eastAsia="Arial Unicode MS"/>
              </w:rPr>
            </w:pPr>
            <w:r>
              <w:rPr>
                <w:rFonts w:eastAsia="Arial Unicode MS"/>
              </w:rPr>
              <w:t>The user enters a 4 digit pin</w:t>
            </w:r>
            <w:r w:rsidR="00E470D2">
              <w:rPr>
                <w:rFonts w:eastAsia="Arial Unicode MS"/>
              </w:rPr>
              <w:t xml:space="preserve"> and presses enter</w:t>
            </w:r>
          </w:p>
        </w:tc>
        <w:tc>
          <w:tcPr>
            <w:tcW w:w="0" w:type="auto"/>
          </w:tcPr>
          <w:p w:rsidR="001E7700" w:rsidRPr="0023303E" w:rsidRDefault="001E7700" w:rsidP="008A392D">
            <w:pPr>
              <w:pStyle w:val="ppTableText"/>
              <w:rPr>
                <w:rFonts w:eastAsia="Arial Unicode MS"/>
              </w:rPr>
            </w:pPr>
            <w:r>
              <w:rPr>
                <w:rFonts w:eastAsia="Arial Unicode MS"/>
              </w:rPr>
              <w:t>Display main menu</w:t>
            </w:r>
            <w:r w:rsidR="00E470D2">
              <w:rPr>
                <w:rFonts w:eastAsia="Arial Unicode MS"/>
              </w:rPr>
              <w:t xml:space="preserve"> </w:t>
            </w:r>
          </w:p>
        </w:tc>
      </w:tr>
      <w:tr w:rsidR="001E7700" w:rsidTr="00E470D2">
        <w:tc>
          <w:tcPr>
            <w:tcW w:w="0" w:type="auto"/>
          </w:tcPr>
          <w:p w:rsidR="001E7700" w:rsidRPr="0023303E" w:rsidRDefault="001E7700" w:rsidP="00E470D2">
            <w:pPr>
              <w:pStyle w:val="ppTableText"/>
              <w:rPr>
                <w:rFonts w:eastAsia="Arial Unicode MS"/>
              </w:rPr>
            </w:pPr>
            <w:r>
              <w:rPr>
                <w:rFonts w:eastAsia="Arial Unicode MS"/>
              </w:rPr>
              <w:lastRenderedPageBreak/>
              <w:t>A valid ATM card entered in the card reader and the ATM is prompting for pin</w:t>
            </w:r>
          </w:p>
        </w:tc>
        <w:tc>
          <w:tcPr>
            <w:tcW w:w="0" w:type="auto"/>
          </w:tcPr>
          <w:p w:rsidR="001E7700" w:rsidRPr="0023303E" w:rsidRDefault="001E7700" w:rsidP="00E470D2">
            <w:pPr>
              <w:pStyle w:val="ppTableText"/>
              <w:rPr>
                <w:rFonts w:eastAsia="Arial Unicode MS"/>
              </w:rPr>
            </w:pPr>
            <w:r>
              <w:rPr>
                <w:rFonts w:eastAsia="Arial Unicode MS"/>
              </w:rPr>
              <w:t>The user fails to enter their pin before the timeout</w:t>
            </w:r>
          </w:p>
        </w:tc>
        <w:tc>
          <w:tcPr>
            <w:tcW w:w="0" w:type="auto"/>
          </w:tcPr>
          <w:p w:rsidR="001E7700" w:rsidRPr="0023303E" w:rsidRDefault="001E7700" w:rsidP="00E470D2">
            <w:pPr>
              <w:pStyle w:val="ppTableText"/>
              <w:rPr>
                <w:rFonts w:eastAsia="Arial Unicode MS"/>
              </w:rPr>
            </w:pPr>
            <w:r>
              <w:rPr>
                <w:rFonts w:eastAsia="Arial Unicode MS"/>
              </w:rPr>
              <w:t xml:space="preserve">The ATM </w:t>
            </w:r>
            <w:r w:rsidR="000573EF">
              <w:rPr>
                <w:rFonts w:eastAsia="Arial Unicode MS"/>
              </w:rPr>
              <w:t>will prompt</w:t>
            </w:r>
            <w:r>
              <w:rPr>
                <w:rFonts w:eastAsia="Arial Unicode MS"/>
              </w:rPr>
              <w:t xml:space="preserve"> the user to remove their card</w:t>
            </w:r>
          </w:p>
        </w:tc>
      </w:tr>
      <w:tr w:rsidR="001E7700" w:rsidTr="00E470D2">
        <w:tc>
          <w:tcPr>
            <w:tcW w:w="0" w:type="auto"/>
          </w:tcPr>
          <w:p w:rsidR="001E7700" w:rsidRDefault="001E7700" w:rsidP="00E470D2">
            <w:pPr>
              <w:pStyle w:val="ppTableText"/>
              <w:rPr>
                <w:rFonts w:eastAsia="Arial Unicode MS"/>
              </w:rPr>
            </w:pPr>
            <w:r>
              <w:rPr>
                <w:rFonts w:eastAsia="Arial Unicode MS"/>
              </w:rPr>
              <w:t>A valid ATM card entered in the card reader and the ATM is prompting for pin</w:t>
            </w:r>
          </w:p>
        </w:tc>
        <w:tc>
          <w:tcPr>
            <w:tcW w:w="0" w:type="auto"/>
          </w:tcPr>
          <w:p w:rsidR="001E7700" w:rsidRDefault="001E7700" w:rsidP="00E470D2">
            <w:pPr>
              <w:pStyle w:val="ppTableText"/>
              <w:rPr>
                <w:rFonts w:eastAsia="Arial Unicode MS"/>
              </w:rPr>
            </w:pPr>
            <w:r>
              <w:rPr>
                <w:rFonts w:eastAsia="Arial Unicode MS"/>
              </w:rPr>
              <w:t>The user presses the cancel button</w:t>
            </w:r>
          </w:p>
        </w:tc>
        <w:tc>
          <w:tcPr>
            <w:tcW w:w="0" w:type="auto"/>
          </w:tcPr>
          <w:p w:rsidR="001E7700" w:rsidRPr="0023303E" w:rsidRDefault="001E7700" w:rsidP="00E470D2">
            <w:pPr>
              <w:pStyle w:val="ppTableText"/>
              <w:rPr>
                <w:rFonts w:eastAsia="Arial Unicode MS"/>
              </w:rPr>
            </w:pPr>
            <w:r>
              <w:rPr>
                <w:rFonts w:eastAsia="Arial Unicode MS"/>
              </w:rPr>
              <w:t xml:space="preserve">The ATM </w:t>
            </w:r>
            <w:r w:rsidR="000573EF">
              <w:rPr>
                <w:rFonts w:eastAsia="Arial Unicode MS"/>
              </w:rPr>
              <w:t>will prompt</w:t>
            </w:r>
            <w:r>
              <w:rPr>
                <w:rFonts w:eastAsia="Arial Unicode MS"/>
              </w:rPr>
              <w:t xml:space="preserve"> the user to remove their card</w:t>
            </w:r>
          </w:p>
        </w:tc>
      </w:tr>
    </w:tbl>
    <w:p w:rsidR="001E7700" w:rsidRDefault="001E7700" w:rsidP="001E7700">
      <w:pPr>
        <w:pStyle w:val="ppBodyText"/>
        <w:numPr>
          <w:ilvl w:val="0"/>
          <w:numId w:val="0"/>
        </w:numPr>
      </w:pPr>
    </w:p>
    <w:p w:rsidR="001E7700" w:rsidRDefault="001E7700" w:rsidP="001E7700">
      <w:pPr>
        <w:pStyle w:val="ppBodyText"/>
        <w:numPr>
          <w:ilvl w:val="0"/>
          <w:numId w:val="0"/>
        </w:numPr>
      </w:pPr>
      <w:r>
        <w:t xml:space="preserve">Once </w:t>
      </w:r>
      <w:r w:rsidR="00C22D49">
        <w:t>again,</w:t>
      </w:r>
      <w:r>
        <w:t xml:space="preserve"> we have analyzed the scenarios to describe our State Machine implementation</w:t>
      </w:r>
      <w:r w:rsidR="00C22D49">
        <w:t xml:space="preserve">.  </w:t>
      </w:r>
      <w:r w:rsidR="009F399B">
        <w:t>You</w:t>
      </w:r>
      <w:r w:rsidR="00C22D49">
        <w:t xml:space="preserve"> will add one additional state and three transitions in this exercise.</w:t>
      </w:r>
    </w:p>
    <w:tbl>
      <w:tblPr>
        <w:tblStyle w:val="ppTableGrid"/>
        <w:tblW w:w="0" w:type="auto"/>
        <w:tblInd w:w="0" w:type="dxa"/>
        <w:tblLook w:val="04A0" w:firstRow="1" w:lastRow="0" w:firstColumn="1" w:lastColumn="0" w:noHBand="0" w:noVBand="1"/>
      </w:tblPr>
      <w:tblGrid>
        <w:gridCol w:w="866"/>
        <w:gridCol w:w="1337"/>
        <w:gridCol w:w="1116"/>
        <w:gridCol w:w="1419"/>
        <w:gridCol w:w="1879"/>
        <w:gridCol w:w="1461"/>
        <w:gridCol w:w="1498"/>
      </w:tblGrid>
      <w:tr w:rsidR="001E7700" w:rsidTr="00FB2E2E">
        <w:trPr>
          <w:cnfStyle w:val="100000000000" w:firstRow="1" w:lastRow="0" w:firstColumn="0" w:lastColumn="0" w:oddVBand="0" w:evenVBand="0" w:oddHBand="0" w:evenHBand="0" w:firstRowFirstColumn="0" w:firstRowLastColumn="0" w:lastRowFirstColumn="0" w:lastRowLastColumn="0"/>
        </w:trPr>
        <w:tc>
          <w:tcPr>
            <w:tcW w:w="0" w:type="auto"/>
          </w:tcPr>
          <w:p w:rsidR="001E7700" w:rsidRDefault="001E7700" w:rsidP="00FB2E2E">
            <w:pPr>
              <w:pStyle w:val="ppTableText"/>
            </w:pPr>
            <w:r>
              <w:t>State</w:t>
            </w:r>
          </w:p>
        </w:tc>
        <w:tc>
          <w:tcPr>
            <w:tcW w:w="0" w:type="auto"/>
          </w:tcPr>
          <w:p w:rsidR="001E7700" w:rsidRDefault="001E7700" w:rsidP="00FB2E2E">
            <w:pPr>
              <w:pStyle w:val="ppTableText"/>
            </w:pPr>
            <w:r>
              <w:t>Enter Actions</w:t>
            </w:r>
          </w:p>
        </w:tc>
        <w:tc>
          <w:tcPr>
            <w:tcW w:w="0" w:type="auto"/>
          </w:tcPr>
          <w:p w:rsidR="001E7700" w:rsidRDefault="001E7700" w:rsidP="00FB2E2E">
            <w:pPr>
              <w:pStyle w:val="ppTableText"/>
            </w:pPr>
            <w:r>
              <w:t>Exit Actions</w:t>
            </w:r>
          </w:p>
        </w:tc>
        <w:tc>
          <w:tcPr>
            <w:tcW w:w="0" w:type="auto"/>
          </w:tcPr>
          <w:p w:rsidR="001E7700" w:rsidRDefault="001E7700" w:rsidP="00FB2E2E">
            <w:pPr>
              <w:pStyle w:val="ppTableText"/>
            </w:pPr>
            <w:r>
              <w:t>Transition Event</w:t>
            </w:r>
          </w:p>
        </w:tc>
        <w:tc>
          <w:tcPr>
            <w:tcW w:w="0" w:type="auto"/>
          </w:tcPr>
          <w:p w:rsidR="001E7700" w:rsidRDefault="001E7700" w:rsidP="00FB2E2E">
            <w:pPr>
              <w:pStyle w:val="ppTableText"/>
            </w:pPr>
            <w:r>
              <w:t>Transition Enabled When</w:t>
            </w:r>
          </w:p>
        </w:tc>
        <w:tc>
          <w:tcPr>
            <w:tcW w:w="0" w:type="auto"/>
          </w:tcPr>
          <w:p w:rsidR="001E7700" w:rsidRDefault="001E7700" w:rsidP="00FB2E2E">
            <w:pPr>
              <w:pStyle w:val="ppTableText"/>
            </w:pPr>
            <w:r>
              <w:t>Transition Action</w:t>
            </w:r>
          </w:p>
        </w:tc>
        <w:tc>
          <w:tcPr>
            <w:tcW w:w="0" w:type="auto"/>
          </w:tcPr>
          <w:p w:rsidR="001E7700" w:rsidRDefault="001E7700" w:rsidP="00FB2E2E">
            <w:pPr>
              <w:pStyle w:val="ppTableText"/>
            </w:pPr>
            <w:r>
              <w:t>Destination State</w:t>
            </w:r>
          </w:p>
        </w:tc>
      </w:tr>
      <w:tr w:rsidR="001E7700" w:rsidTr="00FB2E2E">
        <w:tc>
          <w:tcPr>
            <w:tcW w:w="0" w:type="auto"/>
          </w:tcPr>
          <w:p w:rsidR="001E7700" w:rsidRDefault="001E7700" w:rsidP="00FB2E2E">
            <w:pPr>
              <w:pStyle w:val="ppTableText"/>
            </w:pPr>
            <w:r>
              <w:t xml:space="preserve">Enter </w:t>
            </w:r>
            <w:r w:rsidR="00C14C39">
              <w:t>PIN</w:t>
            </w:r>
          </w:p>
        </w:tc>
        <w:tc>
          <w:tcPr>
            <w:tcW w:w="0" w:type="auto"/>
          </w:tcPr>
          <w:p w:rsidR="001E7700" w:rsidRDefault="001E7700" w:rsidP="00FB2E2E">
            <w:pPr>
              <w:pStyle w:val="ppTableText"/>
            </w:pPr>
            <w:r>
              <w:t xml:space="preserve">Prompt Enter </w:t>
            </w:r>
            <w:r w:rsidR="00C14C39">
              <w:t>PIN</w:t>
            </w:r>
          </w:p>
        </w:tc>
        <w:tc>
          <w:tcPr>
            <w:tcW w:w="0" w:type="auto"/>
          </w:tcPr>
          <w:p w:rsidR="001E7700" w:rsidRDefault="001E7700" w:rsidP="00FB2E2E">
            <w:pPr>
              <w:pStyle w:val="ppTableText"/>
            </w:pPr>
            <w:r>
              <w:t>Clear Screen</w:t>
            </w:r>
          </w:p>
        </w:tc>
        <w:tc>
          <w:tcPr>
            <w:tcW w:w="0" w:type="auto"/>
          </w:tcPr>
          <w:p w:rsidR="001E7700" w:rsidRDefault="001E7700" w:rsidP="00FB2E2E">
            <w:pPr>
              <w:pStyle w:val="ppTableText"/>
            </w:pPr>
            <w:r>
              <w:t>Keypad Enter</w:t>
            </w:r>
          </w:p>
        </w:tc>
        <w:tc>
          <w:tcPr>
            <w:tcW w:w="0" w:type="auto"/>
          </w:tcPr>
          <w:p w:rsidR="001E7700" w:rsidRDefault="001E7700" w:rsidP="00FB2E2E">
            <w:pPr>
              <w:pStyle w:val="ppTableText"/>
            </w:pPr>
          </w:p>
        </w:tc>
        <w:tc>
          <w:tcPr>
            <w:tcW w:w="0" w:type="auto"/>
          </w:tcPr>
          <w:p w:rsidR="001E7700" w:rsidRDefault="001E7700" w:rsidP="001E7700">
            <w:pPr>
              <w:pStyle w:val="ppTableText"/>
            </w:pPr>
          </w:p>
        </w:tc>
        <w:tc>
          <w:tcPr>
            <w:tcW w:w="0" w:type="auto"/>
          </w:tcPr>
          <w:p w:rsidR="001E7700" w:rsidRDefault="001E7700" w:rsidP="00FB2E2E">
            <w:pPr>
              <w:pStyle w:val="ppTableText"/>
            </w:pPr>
            <w:r>
              <w:t>Main Menu</w:t>
            </w:r>
          </w:p>
        </w:tc>
      </w:tr>
      <w:tr w:rsidR="001E7700" w:rsidTr="00FB2E2E">
        <w:tc>
          <w:tcPr>
            <w:tcW w:w="0" w:type="auto"/>
            <w:vMerge w:val="restart"/>
          </w:tcPr>
          <w:p w:rsidR="001E7700" w:rsidRDefault="001E7700" w:rsidP="00FB2E2E">
            <w:pPr>
              <w:pStyle w:val="ppTableText"/>
            </w:pPr>
          </w:p>
        </w:tc>
        <w:tc>
          <w:tcPr>
            <w:tcW w:w="0" w:type="auto"/>
            <w:vMerge w:val="restart"/>
          </w:tcPr>
          <w:p w:rsidR="001E7700" w:rsidRDefault="001E7700" w:rsidP="00FB2E2E">
            <w:pPr>
              <w:pStyle w:val="ppTableText"/>
            </w:pPr>
          </w:p>
        </w:tc>
        <w:tc>
          <w:tcPr>
            <w:tcW w:w="0" w:type="auto"/>
            <w:vMerge w:val="restart"/>
          </w:tcPr>
          <w:p w:rsidR="001E7700" w:rsidRDefault="001E7700" w:rsidP="00FB2E2E">
            <w:pPr>
              <w:pStyle w:val="ppTableText"/>
            </w:pPr>
          </w:p>
        </w:tc>
        <w:tc>
          <w:tcPr>
            <w:tcW w:w="0" w:type="auto"/>
          </w:tcPr>
          <w:p w:rsidR="001E7700" w:rsidRDefault="001E7700" w:rsidP="00FB2E2E">
            <w:pPr>
              <w:pStyle w:val="ppTableText"/>
            </w:pPr>
            <w:r>
              <w:t>Keypad Cancel</w:t>
            </w:r>
          </w:p>
        </w:tc>
        <w:tc>
          <w:tcPr>
            <w:tcW w:w="0" w:type="auto"/>
          </w:tcPr>
          <w:p w:rsidR="001E7700" w:rsidRDefault="001E7700" w:rsidP="00FB2E2E">
            <w:pPr>
              <w:pStyle w:val="ppTableText"/>
            </w:pPr>
          </w:p>
        </w:tc>
        <w:tc>
          <w:tcPr>
            <w:tcW w:w="0" w:type="auto"/>
          </w:tcPr>
          <w:p w:rsidR="001E7700" w:rsidRDefault="001E7700" w:rsidP="00FB2E2E">
            <w:pPr>
              <w:pStyle w:val="ppTableText"/>
            </w:pPr>
          </w:p>
        </w:tc>
        <w:tc>
          <w:tcPr>
            <w:tcW w:w="0" w:type="auto"/>
          </w:tcPr>
          <w:p w:rsidR="001E7700" w:rsidRDefault="001E7700" w:rsidP="00FB2E2E">
            <w:pPr>
              <w:pStyle w:val="ppTableText"/>
            </w:pPr>
            <w:r>
              <w:t>Remove Card</w:t>
            </w:r>
          </w:p>
        </w:tc>
      </w:tr>
      <w:tr w:rsidR="001E7700" w:rsidTr="00FB2E2E">
        <w:tc>
          <w:tcPr>
            <w:tcW w:w="0" w:type="auto"/>
            <w:vMerge/>
          </w:tcPr>
          <w:p w:rsidR="001E7700" w:rsidRDefault="001E7700" w:rsidP="00FB2E2E">
            <w:pPr>
              <w:pStyle w:val="ppTableText"/>
            </w:pPr>
          </w:p>
        </w:tc>
        <w:tc>
          <w:tcPr>
            <w:tcW w:w="0" w:type="auto"/>
            <w:vMerge/>
          </w:tcPr>
          <w:p w:rsidR="001E7700" w:rsidRDefault="001E7700" w:rsidP="00FB2E2E">
            <w:pPr>
              <w:pStyle w:val="ppTableText"/>
            </w:pPr>
          </w:p>
        </w:tc>
        <w:tc>
          <w:tcPr>
            <w:tcW w:w="0" w:type="auto"/>
            <w:vMerge/>
          </w:tcPr>
          <w:p w:rsidR="001E7700" w:rsidRDefault="001E7700" w:rsidP="00FB2E2E">
            <w:pPr>
              <w:pStyle w:val="ppTableText"/>
            </w:pPr>
          </w:p>
        </w:tc>
        <w:tc>
          <w:tcPr>
            <w:tcW w:w="0" w:type="auto"/>
          </w:tcPr>
          <w:p w:rsidR="001E7700" w:rsidRDefault="001E7700" w:rsidP="00FB2E2E">
            <w:pPr>
              <w:pStyle w:val="ppTableText"/>
            </w:pPr>
            <w:r>
              <w:t>Timeout</w:t>
            </w:r>
          </w:p>
        </w:tc>
        <w:tc>
          <w:tcPr>
            <w:tcW w:w="0" w:type="auto"/>
          </w:tcPr>
          <w:p w:rsidR="001E7700" w:rsidRDefault="001E7700" w:rsidP="00FB2E2E">
            <w:pPr>
              <w:pStyle w:val="ppTableText"/>
            </w:pPr>
          </w:p>
        </w:tc>
        <w:tc>
          <w:tcPr>
            <w:tcW w:w="0" w:type="auto"/>
          </w:tcPr>
          <w:p w:rsidR="001E7700" w:rsidRDefault="001E7700" w:rsidP="00FB2E2E">
            <w:pPr>
              <w:pStyle w:val="ppTableText"/>
            </w:pPr>
          </w:p>
        </w:tc>
        <w:tc>
          <w:tcPr>
            <w:tcW w:w="0" w:type="auto"/>
          </w:tcPr>
          <w:p w:rsidR="001E7700" w:rsidRDefault="001E7700" w:rsidP="00FB2E2E">
            <w:pPr>
              <w:pStyle w:val="ppTableText"/>
            </w:pPr>
            <w:r>
              <w:t>Remove Card</w:t>
            </w:r>
          </w:p>
        </w:tc>
      </w:tr>
    </w:tbl>
    <w:p w:rsidR="001E7700" w:rsidRDefault="001E7700" w:rsidP="001E7700">
      <w:pPr>
        <w:pStyle w:val="ppBodyText"/>
        <w:numPr>
          <w:ilvl w:val="0"/>
          <w:numId w:val="0"/>
        </w:numPr>
      </w:pPr>
    </w:p>
    <w:p w:rsidR="00C22D49" w:rsidRDefault="00C22D49" w:rsidP="00C22D49">
      <w:pPr>
        <w:pStyle w:val="ppProcedureStart"/>
      </w:pPr>
      <w:bookmarkStart w:id="35" w:name="_Toc288137427"/>
      <w:r>
        <w:t xml:space="preserve">Task 0 – Open the </w:t>
      </w:r>
      <w:r w:rsidR="002E638D">
        <w:t>Solution</w:t>
      </w:r>
      <w:bookmarkEnd w:id="35"/>
    </w:p>
    <w:p w:rsidR="00592863" w:rsidRPr="00CC4449" w:rsidRDefault="00592863" w:rsidP="00592863">
      <w:pPr>
        <w:pStyle w:val="ppNumberList"/>
      </w:pPr>
      <w:r>
        <w:t xml:space="preserve">Open the begin </w:t>
      </w:r>
      <w:r w:rsidR="002E638D">
        <w:t>Solution</w:t>
      </w:r>
      <w:r>
        <w:t xml:space="preserve"> under </w:t>
      </w:r>
      <w:r w:rsidRPr="00D36631">
        <w:rPr>
          <w:b/>
        </w:rPr>
        <w:t xml:space="preserve">(Lab Folder)\Exercise </w:t>
      </w:r>
      <w:r>
        <w:rPr>
          <w:b/>
        </w:rPr>
        <w:t>3</w:t>
      </w:r>
      <w:r w:rsidRPr="00D36631">
        <w:rPr>
          <w:b/>
        </w:rPr>
        <w:t>\Begin\AtmStateMachine.sln</w:t>
      </w:r>
      <w:r>
        <w:rPr>
          <w:b/>
        </w:rPr>
        <w:t xml:space="preserve"> </w:t>
      </w:r>
      <w:r w:rsidRPr="004B7349">
        <w:t xml:space="preserve">or if you prefer continue with the </w:t>
      </w:r>
      <w:r w:rsidR="002E638D">
        <w:t>Solution</w:t>
      </w:r>
      <w:r w:rsidRPr="004B7349">
        <w:t xml:space="preserve"> you completed</w:t>
      </w:r>
      <w:r>
        <w:t xml:space="preserve"> at the end of Exercise 2</w:t>
      </w:r>
      <w:r w:rsidRPr="004B7349">
        <w:t>.</w:t>
      </w:r>
    </w:p>
    <w:p w:rsidR="00592863" w:rsidRPr="00CC4449" w:rsidRDefault="00592863" w:rsidP="00592863">
      <w:pPr>
        <w:pStyle w:val="ppNumberList"/>
      </w:pPr>
      <w:r w:rsidRPr="00CC4449">
        <w:t xml:space="preserve">Build the </w:t>
      </w:r>
      <w:r w:rsidR="002E638D">
        <w:t>Solution</w:t>
      </w:r>
    </w:p>
    <w:p w:rsidR="00C22D49" w:rsidRDefault="00C22D49" w:rsidP="00C22D49">
      <w:pPr>
        <w:pStyle w:val="ppListEnd"/>
      </w:pPr>
    </w:p>
    <w:p w:rsidR="00C22D49" w:rsidRDefault="002E638D" w:rsidP="00C22D49">
      <w:pPr>
        <w:pStyle w:val="ppProcedureStart"/>
      </w:pPr>
      <w:bookmarkStart w:id="36" w:name="_Toc288137428"/>
      <w:r>
        <w:t>Task 1 – Add the Main Menu S</w:t>
      </w:r>
      <w:r w:rsidR="00C22D49">
        <w:t>tate</w:t>
      </w:r>
      <w:bookmarkEnd w:id="36"/>
      <w:r w:rsidR="00695BF0">
        <w:t xml:space="preserve"> </w:t>
      </w:r>
    </w:p>
    <w:p w:rsidR="00C22D49" w:rsidRPr="00C22D49" w:rsidRDefault="00C22D49" w:rsidP="00C22D49">
      <w:pPr>
        <w:pStyle w:val="ppBodyTextIndent"/>
      </w:pPr>
      <w:r>
        <w:t xml:space="preserve">After entering the PIN </w:t>
      </w:r>
      <w:r w:rsidR="00E470D2">
        <w:t>number,</w:t>
      </w:r>
      <w:r>
        <w:t xml:space="preserve"> </w:t>
      </w:r>
      <w:r w:rsidR="00CA57A9">
        <w:t>the ATM will</w:t>
      </w:r>
      <w:r>
        <w:t xml:space="preserve"> display the main menu.  For now we will add the </w:t>
      </w:r>
      <w:r w:rsidR="006674F5">
        <w:t xml:space="preserve">Main Menu </w:t>
      </w:r>
      <w:r>
        <w:t>state with no implementation</w:t>
      </w:r>
    </w:p>
    <w:p w:rsidR="0055717D" w:rsidRDefault="0055717D" w:rsidP="0055717D">
      <w:pPr>
        <w:pStyle w:val="ppNumberList"/>
      </w:pPr>
      <w:r>
        <w:t xml:space="preserve">Open </w:t>
      </w:r>
      <w:r w:rsidRPr="0059123B">
        <w:rPr>
          <w:b/>
        </w:rPr>
        <w:t>AtmActivity.xaml</w:t>
      </w:r>
      <w:r>
        <w:rPr>
          <w:b/>
        </w:rPr>
        <w:t xml:space="preserve"> </w:t>
      </w:r>
      <w:r w:rsidRPr="006E7794">
        <w:t>from the</w:t>
      </w:r>
      <w:r>
        <w:rPr>
          <w:b/>
        </w:rPr>
        <w:t xml:space="preserve"> AtmStateMachine.Activities </w:t>
      </w:r>
      <w:r w:rsidRPr="006E7794">
        <w:t>project</w:t>
      </w:r>
    </w:p>
    <w:p w:rsidR="00C22D49" w:rsidRPr="00695BF0" w:rsidRDefault="0078260C" w:rsidP="00C22D49">
      <w:pPr>
        <w:pStyle w:val="ppNumberList"/>
      </w:pPr>
      <w:r>
        <w:t>Drop</w:t>
      </w:r>
      <w:r w:rsidR="00C22D49">
        <w:t xml:space="preserve"> a new </w:t>
      </w:r>
      <w:r w:rsidR="00C22D49" w:rsidRPr="00C22D49">
        <w:rPr>
          <w:b/>
        </w:rPr>
        <w:t>State</w:t>
      </w:r>
      <w:r w:rsidR="00C22D49">
        <w:t xml:space="preserve"> activity and set the </w:t>
      </w:r>
      <w:r w:rsidR="00C22D49" w:rsidRPr="00C22D49">
        <w:rPr>
          <w:b/>
        </w:rPr>
        <w:t>DisplayName</w:t>
      </w:r>
      <w:r w:rsidR="00C22D49">
        <w:t xml:space="preserve"> property to </w:t>
      </w:r>
      <w:r w:rsidR="00C22D49" w:rsidRPr="00C22D49">
        <w:rPr>
          <w:b/>
        </w:rPr>
        <w:t>Main Menu</w:t>
      </w:r>
    </w:p>
    <w:p w:rsidR="00695BF0" w:rsidRDefault="00695BF0" w:rsidP="00695BF0">
      <w:pPr>
        <w:pStyle w:val="ppNumberList"/>
      </w:pPr>
      <w:r>
        <w:t xml:space="preserve">The Main Menu must have at least one transition. Draw a transition from the </w:t>
      </w:r>
      <w:r w:rsidRPr="00695BF0">
        <w:rPr>
          <w:b/>
        </w:rPr>
        <w:t>Main Menu</w:t>
      </w:r>
      <w:r>
        <w:t xml:space="preserve"> state to the </w:t>
      </w:r>
      <w:r w:rsidRPr="00695BF0">
        <w:rPr>
          <w:b/>
        </w:rPr>
        <w:t>Remove Card</w:t>
      </w:r>
      <w:r>
        <w:t xml:space="preserve"> state.</w:t>
      </w:r>
    </w:p>
    <w:p w:rsidR="00695BF0" w:rsidRDefault="00695BF0" w:rsidP="00695BF0">
      <w:pPr>
        <w:pStyle w:val="ppNumberList"/>
      </w:pPr>
      <w:r>
        <w:t xml:space="preserve">Set the </w:t>
      </w:r>
      <w:r w:rsidRPr="00C22D49">
        <w:rPr>
          <w:b/>
        </w:rPr>
        <w:t>DisplayName</w:t>
      </w:r>
      <w:r>
        <w:t xml:space="preserve"> of the transition to </w:t>
      </w:r>
      <w:r>
        <w:rPr>
          <w:b/>
        </w:rPr>
        <w:t>Completed</w:t>
      </w:r>
    </w:p>
    <w:p w:rsidR="00695BF0" w:rsidRDefault="00695BF0" w:rsidP="00695BF0">
      <w:pPr>
        <w:pStyle w:val="ppListEnd"/>
      </w:pPr>
    </w:p>
    <w:p w:rsidR="00695BF0" w:rsidRDefault="00695BF0" w:rsidP="00695BF0">
      <w:pPr>
        <w:pStyle w:val="ppProcedureStart"/>
      </w:pPr>
      <w:bookmarkStart w:id="37" w:name="_Toc288137429"/>
      <w:r>
        <w:t xml:space="preserve">Task 2 – Change the </w:t>
      </w:r>
      <w:r w:rsidR="00C14C39">
        <w:t>PIN</w:t>
      </w:r>
      <w:r>
        <w:t xml:space="preserve"> Entered Transition</w:t>
      </w:r>
      <w:bookmarkEnd w:id="37"/>
    </w:p>
    <w:p w:rsidR="00723525" w:rsidRPr="00723525" w:rsidRDefault="00695BF0" w:rsidP="00695BF0">
      <w:pPr>
        <w:pStyle w:val="ppBodyTextIndent"/>
      </w:pPr>
      <w:r>
        <w:t xml:space="preserve">In Exercise </w:t>
      </w:r>
      <w:r w:rsidR="00CA57A9">
        <w:t>2, you</w:t>
      </w:r>
      <w:r>
        <w:t xml:space="preserve"> created the </w:t>
      </w:r>
      <w:r w:rsidR="00C14C39">
        <w:rPr>
          <w:b/>
        </w:rPr>
        <w:t>PIN</w:t>
      </w:r>
      <w:r w:rsidRPr="00695BF0">
        <w:rPr>
          <w:b/>
        </w:rPr>
        <w:t xml:space="preserve"> Entered</w:t>
      </w:r>
      <w:r>
        <w:t xml:space="preserve"> transition and connected it to the </w:t>
      </w:r>
      <w:r w:rsidRPr="00695BF0">
        <w:rPr>
          <w:b/>
        </w:rPr>
        <w:t>Insert Card</w:t>
      </w:r>
      <w:r w:rsidR="00CA57A9">
        <w:t xml:space="preserve"> state.  Now that you</w:t>
      </w:r>
      <w:r>
        <w:t xml:space="preserve"> have added the </w:t>
      </w:r>
      <w:r w:rsidRPr="00695BF0">
        <w:rPr>
          <w:b/>
        </w:rPr>
        <w:t>Main Menu</w:t>
      </w:r>
      <w:r>
        <w:t xml:space="preserve"> state, </w:t>
      </w:r>
      <w:r w:rsidR="00CA57A9">
        <w:t>you</w:t>
      </w:r>
      <w:r>
        <w:t xml:space="preserve"> need to c</w:t>
      </w:r>
      <w:r w:rsidR="00723525" w:rsidRPr="00723525">
        <w:t xml:space="preserve">hange </w:t>
      </w:r>
      <w:r w:rsidR="00723525">
        <w:t xml:space="preserve">the </w:t>
      </w:r>
      <w:r w:rsidR="00C14C39">
        <w:rPr>
          <w:b/>
        </w:rPr>
        <w:t>PIN</w:t>
      </w:r>
      <w:r w:rsidR="00723525" w:rsidRPr="00695BF0">
        <w:rPr>
          <w:b/>
        </w:rPr>
        <w:t xml:space="preserve"> Entered</w:t>
      </w:r>
      <w:r w:rsidR="00723525">
        <w:t xml:space="preserve"> transition destination from </w:t>
      </w:r>
      <w:r w:rsidR="00723525" w:rsidRPr="00723525">
        <w:rPr>
          <w:b/>
        </w:rPr>
        <w:t>Insert Card</w:t>
      </w:r>
      <w:r w:rsidR="00723525">
        <w:t xml:space="preserve"> to </w:t>
      </w:r>
      <w:r w:rsidR="00723525" w:rsidRPr="00723525">
        <w:rPr>
          <w:b/>
        </w:rPr>
        <w:t>Main Menu</w:t>
      </w:r>
      <w:r>
        <w:rPr>
          <w:b/>
        </w:rPr>
        <w:t>.</w:t>
      </w:r>
    </w:p>
    <w:p w:rsidR="00723525" w:rsidRDefault="00723525" w:rsidP="00723525">
      <w:pPr>
        <w:pStyle w:val="ppNumberList"/>
      </w:pPr>
      <w:r>
        <w:t>Select the transition by clicking on it</w:t>
      </w:r>
    </w:p>
    <w:p w:rsidR="00723525" w:rsidRDefault="00723525" w:rsidP="00723525">
      <w:pPr>
        <w:pStyle w:val="ppNoteIndent"/>
      </w:pPr>
      <w:r w:rsidRPr="00723525">
        <w:rPr>
          <w:b/>
        </w:rPr>
        <w:t>Tip:</w:t>
      </w:r>
      <w:r>
        <w:t xml:space="preserve"> Zoom in the diagram to make it easier to select the line</w:t>
      </w:r>
    </w:p>
    <w:p w:rsidR="00723525" w:rsidRDefault="00723525" w:rsidP="00723525">
      <w:pPr>
        <w:pStyle w:val="ppFigureIndent"/>
      </w:pPr>
      <w:r>
        <w:rPr>
          <w:noProof/>
          <w:lang w:bidi="ar-SA"/>
        </w:rPr>
        <w:lastRenderedPageBreak/>
        <w:drawing>
          <wp:inline distT="0" distB="0" distL="0" distR="0" wp14:anchorId="3352FFD0" wp14:editId="122CAA21">
            <wp:extent cx="4590288" cy="1664208"/>
            <wp:effectExtent l="0" t="0" r="1270" b="0"/>
            <wp:docPr id="4" name="Picture 4" descr="C:\Users\rojacobs\AppData\Local\Temp\SNAGHTML30b83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jacobs\AppData\Local\Temp\SNAGHTML30b83cf.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590288" cy="1664208"/>
                    </a:xfrm>
                    <a:prstGeom prst="rect">
                      <a:avLst/>
                    </a:prstGeom>
                    <a:noFill/>
                    <a:ln>
                      <a:noFill/>
                    </a:ln>
                  </pic:spPr>
                </pic:pic>
              </a:graphicData>
            </a:graphic>
          </wp:inline>
        </w:drawing>
      </w:r>
    </w:p>
    <w:p w:rsidR="00723525" w:rsidRDefault="00695BF0" w:rsidP="00723525">
      <w:pPr>
        <w:pStyle w:val="ppNumberList"/>
      </w:pPr>
      <w:r>
        <w:t>Click in the d</w:t>
      </w:r>
      <w:r w:rsidR="00723525">
        <w:t xml:space="preserve">estination </w:t>
      </w:r>
      <w:r w:rsidR="00163C29">
        <w:t>circle</w:t>
      </w:r>
      <w:r w:rsidR="00723525">
        <w:t xml:space="preserve"> and drag the destination to the new state</w:t>
      </w:r>
      <w:r>
        <w:t xml:space="preserve">.  </w:t>
      </w:r>
    </w:p>
    <w:p w:rsidR="00723525" w:rsidRDefault="00723525" w:rsidP="00723525">
      <w:pPr>
        <w:pStyle w:val="ppFigureIndent"/>
      </w:pPr>
      <w:r>
        <w:rPr>
          <w:noProof/>
          <w:lang w:bidi="ar-SA"/>
        </w:rPr>
        <w:drawing>
          <wp:inline distT="0" distB="0" distL="0" distR="0" wp14:anchorId="5687661D" wp14:editId="2365543B">
            <wp:extent cx="4562856" cy="1719072"/>
            <wp:effectExtent l="0" t="0" r="9525" b="0"/>
            <wp:docPr id="6" name="Picture 6" descr="C:\Users\rojacobs\AppData\Local\Temp\SNAGHTML30ccb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jacobs\AppData\Local\Temp\SNAGHTML30ccb88.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562856" cy="1719072"/>
                    </a:xfrm>
                    <a:prstGeom prst="rect">
                      <a:avLst/>
                    </a:prstGeom>
                    <a:noFill/>
                    <a:ln>
                      <a:noFill/>
                    </a:ln>
                  </pic:spPr>
                </pic:pic>
              </a:graphicData>
            </a:graphic>
          </wp:inline>
        </w:drawing>
      </w:r>
    </w:p>
    <w:p w:rsidR="00723525" w:rsidRDefault="00723525" w:rsidP="00723525">
      <w:pPr>
        <w:pStyle w:val="ppNumberList"/>
      </w:pPr>
      <w:r>
        <w:t>As you near the new state handles will appear on the side of the state allowing you to drop the transition destination on the new state.</w:t>
      </w:r>
    </w:p>
    <w:p w:rsidR="00723525" w:rsidRDefault="00723525" w:rsidP="00723525">
      <w:pPr>
        <w:pStyle w:val="ppFigureIndent"/>
      </w:pPr>
      <w:r>
        <w:rPr>
          <w:noProof/>
          <w:lang w:bidi="ar-SA"/>
        </w:rPr>
        <w:drawing>
          <wp:inline distT="0" distB="0" distL="0" distR="0" wp14:anchorId="015D3248" wp14:editId="6F5E9546">
            <wp:extent cx="2039112" cy="2176272"/>
            <wp:effectExtent l="0" t="0" r="0" b="0"/>
            <wp:docPr id="7" name="Picture 7" descr="C:\Users\rojacobs\AppData\Local\Temp\SNAGHTML30ec1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jacobs\AppData\Local\Temp\SNAGHTML30ec1d7.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039112" cy="2176272"/>
                    </a:xfrm>
                    <a:prstGeom prst="rect">
                      <a:avLst/>
                    </a:prstGeom>
                    <a:noFill/>
                    <a:ln>
                      <a:noFill/>
                    </a:ln>
                  </pic:spPr>
                </pic:pic>
              </a:graphicData>
            </a:graphic>
          </wp:inline>
        </w:drawing>
      </w:r>
    </w:p>
    <w:p w:rsidR="00C22D49" w:rsidRDefault="00C22D49" w:rsidP="00C22D49">
      <w:pPr>
        <w:pStyle w:val="ppListEnd"/>
      </w:pPr>
    </w:p>
    <w:p w:rsidR="00695BF0" w:rsidRDefault="00695BF0" w:rsidP="00695BF0">
      <w:pPr>
        <w:pStyle w:val="ppProcedureStart"/>
      </w:pPr>
      <w:bookmarkStart w:id="38" w:name="_Toc288137430"/>
      <w:r>
        <w:t xml:space="preserve">Task 3 – Add Cancel Transition from Enter </w:t>
      </w:r>
      <w:r w:rsidR="00C14C39">
        <w:t>PIN</w:t>
      </w:r>
      <w:bookmarkEnd w:id="38"/>
    </w:p>
    <w:p w:rsidR="00695BF0" w:rsidRDefault="00695BF0" w:rsidP="00695BF0">
      <w:pPr>
        <w:pStyle w:val="ppBodyTextIndent"/>
      </w:pPr>
      <w:r>
        <w:t xml:space="preserve">You may have noticed at the end of Exercise 2 that you could enter a PIN but the user could not cancel PIN entry.  To enable this </w:t>
      </w:r>
      <w:r w:rsidR="00995B01">
        <w:t xml:space="preserve">scenario </w:t>
      </w:r>
      <w:r>
        <w:t xml:space="preserve">we need to add a transition from the PIN Entry State to the </w:t>
      </w:r>
      <w:r w:rsidR="00995B01">
        <w:t>Remove Card state.</w:t>
      </w:r>
    </w:p>
    <w:p w:rsidR="00995B01" w:rsidRPr="00695BF0" w:rsidRDefault="00995B01" w:rsidP="00995B01">
      <w:pPr>
        <w:pStyle w:val="ppNoteIndent"/>
      </w:pPr>
      <w:r w:rsidRPr="00995B01">
        <w:rPr>
          <w:b/>
        </w:rPr>
        <w:t>Tip</w:t>
      </w:r>
      <w:r>
        <w:t xml:space="preserve">: You may want to move the Enter </w:t>
      </w:r>
      <w:r w:rsidR="00C14C39">
        <w:t>PIN</w:t>
      </w:r>
      <w:r>
        <w:t xml:space="preserve"> and Main Menu states lower in the diagram to make room for the transition.</w:t>
      </w:r>
    </w:p>
    <w:p w:rsidR="00695BF0" w:rsidRPr="00A46321" w:rsidRDefault="00025DAA" w:rsidP="00695BF0">
      <w:pPr>
        <w:pStyle w:val="ppNumberList"/>
      </w:pPr>
      <w:r>
        <w:t xml:space="preserve">Draw a transition from </w:t>
      </w:r>
      <w:r w:rsidRPr="00025DAA">
        <w:rPr>
          <w:b/>
        </w:rPr>
        <w:t xml:space="preserve">Enter </w:t>
      </w:r>
      <w:r w:rsidR="00C14C39">
        <w:rPr>
          <w:b/>
        </w:rPr>
        <w:t>PIN</w:t>
      </w:r>
      <w:r>
        <w:t xml:space="preserve"> to </w:t>
      </w:r>
      <w:r w:rsidRPr="00025DAA">
        <w:rPr>
          <w:b/>
        </w:rPr>
        <w:t>Remove Card</w:t>
      </w:r>
    </w:p>
    <w:p w:rsidR="00A46321" w:rsidRPr="00A46321" w:rsidRDefault="00A46321" w:rsidP="00695BF0">
      <w:pPr>
        <w:pStyle w:val="ppNumberList"/>
      </w:pPr>
      <w:r>
        <w:lastRenderedPageBreak/>
        <w:t xml:space="preserve">Set the </w:t>
      </w:r>
      <w:r w:rsidRPr="00A46321">
        <w:rPr>
          <w:b/>
        </w:rPr>
        <w:t>DisplayName</w:t>
      </w:r>
      <w:r>
        <w:t xml:space="preserve"> of the transition to </w:t>
      </w:r>
      <w:r w:rsidRPr="00A46321">
        <w:rPr>
          <w:b/>
        </w:rPr>
        <w:t>Cancelled</w:t>
      </w:r>
    </w:p>
    <w:p w:rsidR="00A46321" w:rsidRPr="00A46321" w:rsidRDefault="00A46321" w:rsidP="00695BF0">
      <w:pPr>
        <w:pStyle w:val="ppNumberList"/>
      </w:pPr>
      <w:r w:rsidRPr="00A46321">
        <w:t>Dou</w:t>
      </w:r>
      <w:r>
        <w:t xml:space="preserve">ble click on the </w:t>
      </w:r>
      <w:r w:rsidRPr="00A46321">
        <w:rPr>
          <w:b/>
        </w:rPr>
        <w:t>Cancelled</w:t>
      </w:r>
      <w:r>
        <w:t xml:space="preserve"> transition to open it.</w:t>
      </w:r>
    </w:p>
    <w:p w:rsidR="00A46321" w:rsidRDefault="0078260C" w:rsidP="00A46321">
      <w:pPr>
        <w:pStyle w:val="ppNumberList"/>
      </w:pPr>
      <w:r>
        <w:t>Drop</w:t>
      </w:r>
      <w:r w:rsidR="00A46321">
        <w:t xml:space="preserve"> a </w:t>
      </w:r>
      <w:r w:rsidR="00A46321" w:rsidRPr="00C22D49">
        <w:rPr>
          <w:b/>
        </w:rPr>
        <w:t>WaitForTransition</w:t>
      </w:r>
      <w:r w:rsidR="00A46321">
        <w:t xml:space="preserve"> activity to the Trigger pane and set the properties</w:t>
      </w:r>
    </w:p>
    <w:tbl>
      <w:tblPr>
        <w:tblStyle w:val="ppTableGrid"/>
        <w:tblW w:w="0" w:type="auto"/>
        <w:tblLook w:val="04A0" w:firstRow="1" w:lastRow="0" w:firstColumn="1" w:lastColumn="0" w:noHBand="0" w:noVBand="1"/>
      </w:tblPr>
      <w:tblGrid>
        <w:gridCol w:w="1327"/>
        <w:gridCol w:w="2107"/>
      </w:tblGrid>
      <w:tr w:rsidR="00A46321" w:rsidTr="009914D9">
        <w:trPr>
          <w:cnfStyle w:val="100000000000" w:firstRow="1" w:lastRow="0" w:firstColumn="0" w:lastColumn="0" w:oddVBand="0" w:evenVBand="0" w:oddHBand="0" w:evenHBand="0" w:firstRowFirstColumn="0" w:firstRowLastColumn="0" w:lastRowFirstColumn="0" w:lastRowLastColumn="0"/>
        </w:trPr>
        <w:tc>
          <w:tcPr>
            <w:tcW w:w="0" w:type="auto"/>
          </w:tcPr>
          <w:p w:rsidR="00A46321" w:rsidRDefault="00A46321" w:rsidP="009914D9">
            <w:pPr>
              <w:pStyle w:val="ppTableText"/>
            </w:pPr>
            <w:r>
              <w:t>Property</w:t>
            </w:r>
          </w:p>
        </w:tc>
        <w:tc>
          <w:tcPr>
            <w:tcW w:w="0" w:type="auto"/>
          </w:tcPr>
          <w:p w:rsidR="00A46321" w:rsidRDefault="00A46321" w:rsidP="009914D9">
            <w:pPr>
              <w:pStyle w:val="ppTableText"/>
            </w:pPr>
            <w:r>
              <w:t>Value</w:t>
            </w:r>
          </w:p>
        </w:tc>
      </w:tr>
      <w:tr w:rsidR="00A46321" w:rsidTr="009914D9">
        <w:tc>
          <w:tcPr>
            <w:tcW w:w="0" w:type="auto"/>
          </w:tcPr>
          <w:p w:rsidR="00A46321" w:rsidRDefault="00A46321" w:rsidP="009914D9">
            <w:pPr>
              <w:pStyle w:val="ppTableText"/>
            </w:pPr>
            <w:r>
              <w:t>AtmTransition</w:t>
            </w:r>
          </w:p>
        </w:tc>
        <w:tc>
          <w:tcPr>
            <w:tcW w:w="0" w:type="auto"/>
          </w:tcPr>
          <w:p w:rsidR="00A46321" w:rsidRDefault="00A46321" w:rsidP="009914D9">
            <w:pPr>
              <w:pStyle w:val="ppTableText"/>
            </w:pPr>
            <w:r>
              <w:t>KeypadCancel</w:t>
            </w:r>
          </w:p>
        </w:tc>
      </w:tr>
      <w:tr w:rsidR="00A46321" w:rsidTr="009914D9">
        <w:tc>
          <w:tcPr>
            <w:tcW w:w="0" w:type="auto"/>
          </w:tcPr>
          <w:p w:rsidR="00A46321" w:rsidRDefault="00A46321" w:rsidP="009914D9">
            <w:pPr>
              <w:pStyle w:val="ppTableText"/>
            </w:pPr>
            <w:r>
              <w:t>DisplayName</w:t>
            </w:r>
          </w:p>
        </w:tc>
        <w:tc>
          <w:tcPr>
            <w:tcW w:w="0" w:type="auto"/>
          </w:tcPr>
          <w:p w:rsidR="00A46321" w:rsidRDefault="00A46321" w:rsidP="00A46321">
            <w:pPr>
              <w:pStyle w:val="ppTableText"/>
            </w:pPr>
            <w:r>
              <w:t>Wait for Keypad Cancel</w:t>
            </w:r>
          </w:p>
        </w:tc>
      </w:tr>
      <w:tr w:rsidR="00773FA0" w:rsidTr="009914D9">
        <w:tc>
          <w:tcPr>
            <w:tcW w:w="0" w:type="auto"/>
          </w:tcPr>
          <w:p w:rsidR="00773FA0" w:rsidRDefault="00773FA0" w:rsidP="009914D9">
            <w:pPr>
              <w:pStyle w:val="ppTableText"/>
            </w:pPr>
            <w:r>
              <w:t>Result</w:t>
            </w:r>
          </w:p>
        </w:tc>
        <w:tc>
          <w:tcPr>
            <w:tcW w:w="0" w:type="auto"/>
          </w:tcPr>
          <w:p w:rsidR="00773FA0" w:rsidRDefault="00773FA0" w:rsidP="00A46321">
            <w:pPr>
              <w:pStyle w:val="ppTableText"/>
            </w:pPr>
          </w:p>
        </w:tc>
      </w:tr>
    </w:tbl>
    <w:p w:rsidR="00A46321" w:rsidRPr="00A46321" w:rsidRDefault="00A46321" w:rsidP="00A46321">
      <w:pPr>
        <w:pStyle w:val="ppBodyTextIndent"/>
      </w:pPr>
    </w:p>
    <w:p w:rsidR="00695BF0" w:rsidRDefault="00695BF0" w:rsidP="00695BF0">
      <w:pPr>
        <w:pStyle w:val="ppListEnd"/>
      </w:pPr>
    </w:p>
    <w:p w:rsidR="008B6FA2" w:rsidRDefault="008B6FA2" w:rsidP="008B6FA2">
      <w:pPr>
        <w:pStyle w:val="ppProcedureStart"/>
      </w:pPr>
      <w:bookmarkStart w:id="39" w:name="_Toc288137431"/>
      <w:r>
        <w:t xml:space="preserve">Task 4 – Create the Remove Prompt </w:t>
      </w:r>
      <w:r w:rsidR="002E638D">
        <w:t>V</w:t>
      </w:r>
      <w:r>
        <w:t>ariable</w:t>
      </w:r>
      <w:bookmarkEnd w:id="39"/>
    </w:p>
    <w:p w:rsidR="00592863" w:rsidRDefault="008B6FA2" w:rsidP="008B6FA2">
      <w:pPr>
        <w:pStyle w:val="ppBodyTextIndent"/>
      </w:pPr>
      <w:r>
        <w:t xml:space="preserve">In Exercise </w:t>
      </w:r>
      <w:r w:rsidR="00CA57A9">
        <w:t>2,</w:t>
      </w:r>
      <w:r>
        <w:t xml:space="preserve"> you set the prompt for the Remove Card state to Prompts.ErrRemoveCard.  At that point, the only scenario that prompted a user to remove their card was when the card was invalid.  </w:t>
      </w:r>
    </w:p>
    <w:p w:rsidR="008B6FA2" w:rsidRPr="008B6FA2" w:rsidRDefault="008B6FA2" w:rsidP="008B6FA2">
      <w:pPr>
        <w:pStyle w:val="ppBodyTextIndent"/>
      </w:pPr>
      <w:r>
        <w:t xml:space="preserve">Now </w:t>
      </w:r>
      <w:r w:rsidR="00773FA0">
        <w:t>there</w:t>
      </w:r>
      <w:r>
        <w:t xml:space="preserve"> </w:t>
      </w:r>
      <w:r w:rsidR="00773FA0">
        <w:t xml:space="preserve">is </w:t>
      </w:r>
      <w:r>
        <w:t xml:space="preserve">another scenario that also prompts the user to remove a card when they hit the Keypad Cancel button.  In this </w:t>
      </w:r>
      <w:r w:rsidR="00592863">
        <w:t>scenario,</w:t>
      </w:r>
      <w:r>
        <w:t xml:space="preserve"> the card is valid so we need to use a different prompt.</w:t>
      </w:r>
      <w:r w:rsidR="00592863">
        <w:t xml:space="preserve">  To do this, you need </w:t>
      </w:r>
      <w:r>
        <w:t xml:space="preserve">to </w:t>
      </w:r>
      <w:r w:rsidR="00592863">
        <w:t>initialize</w:t>
      </w:r>
      <w:r>
        <w:t xml:space="preserve"> a </w:t>
      </w:r>
      <w:r w:rsidR="00592863">
        <w:t xml:space="preserve">variable </w:t>
      </w:r>
      <w:r>
        <w:t>with the prompt in the Trigger action for the different transitions.</w:t>
      </w:r>
    </w:p>
    <w:p w:rsidR="008B6FA2" w:rsidRDefault="008B6FA2" w:rsidP="008B6FA2">
      <w:pPr>
        <w:pStyle w:val="ppNumberList"/>
      </w:pPr>
      <w:r>
        <w:t xml:space="preserve">Navigate </w:t>
      </w:r>
      <w:r w:rsidR="00CA57A9">
        <w:t xml:space="preserve">back </w:t>
      </w:r>
      <w:r>
        <w:t xml:space="preserve">to the </w:t>
      </w:r>
      <w:r w:rsidR="00B2495F">
        <w:rPr>
          <w:b/>
        </w:rPr>
        <w:t>ATM StateMachine</w:t>
      </w:r>
    </w:p>
    <w:p w:rsidR="008B6FA2" w:rsidRDefault="008B6FA2" w:rsidP="008B6FA2">
      <w:pPr>
        <w:pStyle w:val="ppNumberList"/>
      </w:pPr>
      <w:r>
        <w:t xml:space="preserve">Click the </w:t>
      </w:r>
      <w:r w:rsidRPr="00592863">
        <w:rPr>
          <w:b/>
        </w:rPr>
        <w:t>Variables</w:t>
      </w:r>
      <w:r>
        <w:t xml:space="preserve"> button to open the variables window</w:t>
      </w:r>
    </w:p>
    <w:p w:rsidR="008B6FA2" w:rsidRDefault="008B6FA2" w:rsidP="008B6FA2">
      <w:pPr>
        <w:pStyle w:val="ppNumberList"/>
      </w:pPr>
      <w:r>
        <w:t>Add a new variable</w:t>
      </w:r>
    </w:p>
    <w:tbl>
      <w:tblPr>
        <w:tblStyle w:val="ppTableGrid"/>
        <w:tblW w:w="0" w:type="auto"/>
        <w:tblLook w:val="04A0" w:firstRow="1" w:lastRow="0" w:firstColumn="1" w:lastColumn="0" w:noHBand="0" w:noVBand="1"/>
      </w:tblPr>
      <w:tblGrid>
        <w:gridCol w:w="1467"/>
        <w:gridCol w:w="1387"/>
        <w:gridCol w:w="1747"/>
      </w:tblGrid>
      <w:tr w:rsidR="008B6FA2" w:rsidTr="008B6FA2">
        <w:trPr>
          <w:cnfStyle w:val="100000000000" w:firstRow="1" w:lastRow="0" w:firstColumn="0" w:lastColumn="0" w:oddVBand="0" w:evenVBand="0" w:oddHBand="0" w:evenHBand="0" w:firstRowFirstColumn="0" w:firstRowLastColumn="0" w:lastRowFirstColumn="0" w:lastRowLastColumn="0"/>
        </w:trPr>
        <w:tc>
          <w:tcPr>
            <w:tcW w:w="0" w:type="auto"/>
          </w:tcPr>
          <w:p w:rsidR="008B6FA2" w:rsidRDefault="008B6FA2" w:rsidP="008B6FA2">
            <w:pPr>
              <w:pStyle w:val="ppTableText"/>
            </w:pPr>
            <w:r>
              <w:t>Name</w:t>
            </w:r>
          </w:p>
        </w:tc>
        <w:tc>
          <w:tcPr>
            <w:tcW w:w="0" w:type="auto"/>
          </w:tcPr>
          <w:p w:rsidR="008B6FA2" w:rsidRDefault="008B6FA2" w:rsidP="008B6FA2">
            <w:pPr>
              <w:pStyle w:val="ppTableText"/>
            </w:pPr>
            <w:r>
              <w:t>Variable Type</w:t>
            </w:r>
          </w:p>
        </w:tc>
        <w:tc>
          <w:tcPr>
            <w:tcW w:w="0" w:type="auto"/>
          </w:tcPr>
          <w:p w:rsidR="008B6FA2" w:rsidRDefault="008B6FA2" w:rsidP="008B6FA2">
            <w:pPr>
              <w:pStyle w:val="ppTableText"/>
            </w:pPr>
            <w:r>
              <w:t>Scope</w:t>
            </w:r>
          </w:p>
        </w:tc>
      </w:tr>
      <w:tr w:rsidR="008B6FA2" w:rsidTr="008B6FA2">
        <w:tc>
          <w:tcPr>
            <w:tcW w:w="0" w:type="auto"/>
          </w:tcPr>
          <w:p w:rsidR="008B6FA2" w:rsidRDefault="008B6FA2" w:rsidP="008B6FA2">
            <w:pPr>
              <w:pStyle w:val="ppTableText"/>
            </w:pPr>
            <w:r>
              <w:t>RemovePrompt</w:t>
            </w:r>
          </w:p>
        </w:tc>
        <w:tc>
          <w:tcPr>
            <w:tcW w:w="0" w:type="auto"/>
          </w:tcPr>
          <w:p w:rsidR="008B6FA2" w:rsidRDefault="008B6FA2" w:rsidP="008B6FA2">
            <w:pPr>
              <w:pStyle w:val="ppTableText"/>
            </w:pPr>
            <w:r>
              <w:t>String</w:t>
            </w:r>
          </w:p>
        </w:tc>
        <w:tc>
          <w:tcPr>
            <w:tcW w:w="0" w:type="auto"/>
          </w:tcPr>
          <w:p w:rsidR="008B6FA2" w:rsidRDefault="00163C29" w:rsidP="008B6FA2">
            <w:pPr>
              <w:pStyle w:val="ppTableText"/>
            </w:pPr>
            <w:r>
              <w:t xml:space="preserve">ATM </w:t>
            </w:r>
            <w:r w:rsidR="008B6FA2">
              <w:t>StateMachine</w:t>
            </w:r>
          </w:p>
        </w:tc>
      </w:tr>
    </w:tbl>
    <w:p w:rsidR="008B6FA2" w:rsidRDefault="008B6FA2" w:rsidP="008B6FA2">
      <w:pPr>
        <w:pStyle w:val="ppBodyTextIndent"/>
      </w:pPr>
    </w:p>
    <w:p w:rsidR="008B6FA2" w:rsidRDefault="008B6FA2" w:rsidP="008B6FA2">
      <w:pPr>
        <w:pStyle w:val="ppListEnd"/>
      </w:pPr>
    </w:p>
    <w:p w:rsidR="008B6FA2" w:rsidRDefault="008B6FA2" w:rsidP="008B6FA2">
      <w:pPr>
        <w:pStyle w:val="ppProcedureStart"/>
      </w:pPr>
      <w:bookmarkStart w:id="40" w:name="_Toc288137432"/>
      <w:r>
        <w:t xml:space="preserve">Task 5 – </w:t>
      </w:r>
      <w:r w:rsidR="008A392D">
        <w:t>Initialize and Use</w:t>
      </w:r>
      <w:r>
        <w:t xml:space="preserve"> the Remove Prompt Variable</w:t>
      </w:r>
      <w:bookmarkEnd w:id="40"/>
      <w:r>
        <w:t xml:space="preserve"> </w:t>
      </w:r>
    </w:p>
    <w:p w:rsidR="008B6FA2" w:rsidRDefault="008B6FA2" w:rsidP="008B6FA2">
      <w:pPr>
        <w:pStyle w:val="ppNumberList"/>
      </w:pPr>
      <w:r>
        <w:t xml:space="preserve">Double click the </w:t>
      </w:r>
      <w:r w:rsidRPr="00592863">
        <w:rPr>
          <w:b/>
        </w:rPr>
        <w:t>Card Invalid</w:t>
      </w:r>
      <w:r>
        <w:t xml:space="preserve"> transition to open it</w:t>
      </w:r>
    </w:p>
    <w:p w:rsidR="008B6FA2" w:rsidRPr="008B6FA2" w:rsidRDefault="00773FA0" w:rsidP="008B6FA2">
      <w:pPr>
        <w:pStyle w:val="ppNumberList"/>
      </w:pPr>
      <w:r>
        <w:t>To have more than one action you in the Card Invalid transition action pane will need to add a Sequence activity.  To do this</w:t>
      </w:r>
      <w:r w:rsidR="00024563">
        <w:t>, r</w:t>
      </w:r>
      <w:r w:rsidR="008B6FA2">
        <w:t xml:space="preserve">ight click on the </w:t>
      </w:r>
      <w:r w:rsidR="008B6FA2" w:rsidRPr="00773FA0">
        <w:rPr>
          <w:b/>
        </w:rPr>
        <w:t>Turn Camera On</w:t>
      </w:r>
      <w:r w:rsidR="008B6FA2">
        <w:t xml:space="preserve"> activity and select </w:t>
      </w:r>
      <w:r w:rsidR="008B6FA2" w:rsidRPr="00773FA0">
        <w:rPr>
          <w:b/>
        </w:rPr>
        <w:t>Cut</w:t>
      </w:r>
    </w:p>
    <w:p w:rsidR="008B6FA2" w:rsidRDefault="0078260C" w:rsidP="008B6FA2">
      <w:pPr>
        <w:pStyle w:val="ppNumberList"/>
      </w:pPr>
      <w:r>
        <w:t>Drop</w:t>
      </w:r>
      <w:r w:rsidR="008B6FA2">
        <w:t xml:space="preserve"> a </w:t>
      </w:r>
      <w:r w:rsidR="008B6FA2" w:rsidRPr="008B6FA2">
        <w:rPr>
          <w:b/>
        </w:rPr>
        <w:t>Sequence</w:t>
      </w:r>
      <w:r w:rsidR="008B6FA2">
        <w:t xml:space="preserve"> </w:t>
      </w:r>
      <w:r w:rsidR="007876F7">
        <w:t xml:space="preserve">in the </w:t>
      </w:r>
      <w:r w:rsidR="007876F7" w:rsidRPr="007876F7">
        <w:rPr>
          <w:b/>
        </w:rPr>
        <w:t>Action</w:t>
      </w:r>
    </w:p>
    <w:p w:rsidR="008B6FA2" w:rsidRPr="008B6FA2" w:rsidRDefault="008B6FA2" w:rsidP="008B6FA2">
      <w:pPr>
        <w:pStyle w:val="ppNumberList"/>
      </w:pPr>
      <w:r>
        <w:t xml:space="preserve">Right click inside the </w:t>
      </w:r>
      <w:r w:rsidRPr="007876F7">
        <w:rPr>
          <w:b/>
        </w:rPr>
        <w:t>Sequence</w:t>
      </w:r>
      <w:r>
        <w:t xml:space="preserve"> and select </w:t>
      </w:r>
      <w:r w:rsidRPr="008B6FA2">
        <w:rPr>
          <w:b/>
        </w:rPr>
        <w:t>Paste</w:t>
      </w:r>
      <w:r w:rsidR="00592863">
        <w:rPr>
          <w:b/>
        </w:rPr>
        <w:t xml:space="preserve"> </w:t>
      </w:r>
      <w:r w:rsidR="00592863" w:rsidRPr="00592863">
        <w:t>to add</w:t>
      </w:r>
      <w:r w:rsidR="00592863">
        <w:rPr>
          <w:b/>
        </w:rPr>
        <w:t xml:space="preserve"> </w:t>
      </w:r>
      <w:r w:rsidR="00592863">
        <w:t xml:space="preserve">the </w:t>
      </w:r>
      <w:r w:rsidR="00592863" w:rsidRPr="00592863">
        <w:rPr>
          <w:b/>
        </w:rPr>
        <w:t>Turn Camera On</w:t>
      </w:r>
      <w:r w:rsidR="00592863">
        <w:t xml:space="preserve"> activity back to the Sequence.</w:t>
      </w:r>
    </w:p>
    <w:p w:rsidR="008B6FA2" w:rsidRDefault="0078260C" w:rsidP="008B6FA2">
      <w:pPr>
        <w:pStyle w:val="ppNumberList"/>
      </w:pPr>
      <w:r>
        <w:t>Drop</w:t>
      </w:r>
      <w:r w:rsidR="008B6FA2" w:rsidRPr="008B6FA2">
        <w:t xml:space="preserve"> an </w:t>
      </w:r>
      <w:r w:rsidR="008B6FA2" w:rsidRPr="008B6FA2">
        <w:rPr>
          <w:b/>
        </w:rPr>
        <w:t>Assign</w:t>
      </w:r>
      <w:r w:rsidR="008B6FA2" w:rsidRPr="008B6FA2">
        <w:t xml:space="preserve"> activity</w:t>
      </w:r>
      <w:r w:rsidR="00773FA0">
        <w:t xml:space="preserve"> below </w:t>
      </w:r>
      <w:r w:rsidR="00773FA0" w:rsidRPr="00773FA0">
        <w:rPr>
          <w:b/>
        </w:rPr>
        <w:t>Turn Camera On</w:t>
      </w:r>
      <w:r w:rsidR="008B6FA2">
        <w:t xml:space="preserve"> and set the properties</w:t>
      </w:r>
    </w:p>
    <w:tbl>
      <w:tblPr>
        <w:tblStyle w:val="ppTableGrid"/>
        <w:tblW w:w="0" w:type="auto"/>
        <w:tblLook w:val="04A0" w:firstRow="1" w:lastRow="0" w:firstColumn="1" w:lastColumn="0" w:noHBand="0" w:noVBand="1"/>
      </w:tblPr>
      <w:tblGrid>
        <w:gridCol w:w="957"/>
        <w:gridCol w:w="2237"/>
      </w:tblGrid>
      <w:tr w:rsidR="008B6FA2" w:rsidTr="009914D9">
        <w:trPr>
          <w:cnfStyle w:val="100000000000" w:firstRow="1" w:lastRow="0" w:firstColumn="0" w:lastColumn="0" w:oddVBand="0" w:evenVBand="0" w:oddHBand="0" w:evenHBand="0" w:firstRowFirstColumn="0" w:firstRowLastColumn="0" w:lastRowFirstColumn="0" w:lastRowLastColumn="0"/>
        </w:trPr>
        <w:tc>
          <w:tcPr>
            <w:tcW w:w="0" w:type="auto"/>
          </w:tcPr>
          <w:p w:rsidR="008B6FA2" w:rsidRDefault="008B6FA2" w:rsidP="009914D9">
            <w:pPr>
              <w:pStyle w:val="ppTableText"/>
            </w:pPr>
            <w:r>
              <w:t>Property</w:t>
            </w:r>
          </w:p>
        </w:tc>
        <w:tc>
          <w:tcPr>
            <w:tcW w:w="0" w:type="auto"/>
          </w:tcPr>
          <w:p w:rsidR="008B6FA2" w:rsidRDefault="008B6FA2" w:rsidP="009914D9">
            <w:pPr>
              <w:pStyle w:val="ppTableText"/>
            </w:pPr>
            <w:r>
              <w:t>Value</w:t>
            </w:r>
          </w:p>
        </w:tc>
      </w:tr>
      <w:tr w:rsidR="008B6FA2" w:rsidTr="009914D9">
        <w:tc>
          <w:tcPr>
            <w:tcW w:w="0" w:type="auto"/>
          </w:tcPr>
          <w:p w:rsidR="008B6FA2" w:rsidRDefault="008B6FA2" w:rsidP="009914D9">
            <w:pPr>
              <w:pStyle w:val="ppTableText"/>
            </w:pPr>
            <w:r>
              <w:lastRenderedPageBreak/>
              <w:t>To</w:t>
            </w:r>
          </w:p>
        </w:tc>
        <w:tc>
          <w:tcPr>
            <w:tcW w:w="0" w:type="auto"/>
          </w:tcPr>
          <w:p w:rsidR="008B6FA2" w:rsidRDefault="008B6FA2" w:rsidP="009914D9">
            <w:pPr>
              <w:pStyle w:val="ppTableText"/>
            </w:pPr>
            <w:r w:rsidRPr="008B6FA2">
              <w:t>RemovePrompt</w:t>
            </w:r>
          </w:p>
        </w:tc>
      </w:tr>
      <w:tr w:rsidR="008B6FA2" w:rsidTr="009914D9">
        <w:tc>
          <w:tcPr>
            <w:tcW w:w="0" w:type="auto"/>
          </w:tcPr>
          <w:p w:rsidR="008B6FA2" w:rsidRDefault="008B6FA2" w:rsidP="009914D9">
            <w:pPr>
              <w:pStyle w:val="ppTableText"/>
            </w:pPr>
            <w:r>
              <w:t>Value</w:t>
            </w:r>
          </w:p>
        </w:tc>
        <w:tc>
          <w:tcPr>
            <w:tcW w:w="0" w:type="auto"/>
          </w:tcPr>
          <w:p w:rsidR="008B6FA2" w:rsidRDefault="008B6FA2" w:rsidP="009914D9">
            <w:pPr>
              <w:pStyle w:val="ppTableText"/>
            </w:pPr>
            <w:r w:rsidRPr="008B6FA2">
              <w:t>Prompts.ErrRemoveCard</w:t>
            </w:r>
          </w:p>
        </w:tc>
      </w:tr>
    </w:tbl>
    <w:p w:rsidR="008B6FA2" w:rsidRDefault="008B6FA2" w:rsidP="008B6FA2">
      <w:pPr>
        <w:pStyle w:val="ppBodyTextIndent"/>
      </w:pPr>
    </w:p>
    <w:p w:rsidR="008B6FA2" w:rsidRDefault="008B6FA2" w:rsidP="008B6FA2">
      <w:pPr>
        <w:pStyle w:val="ppNumberList"/>
      </w:pPr>
      <w:r>
        <w:t>Repeat the same process for the Card Valid transition but assign a different prompt</w:t>
      </w:r>
    </w:p>
    <w:tbl>
      <w:tblPr>
        <w:tblStyle w:val="ppTableGrid"/>
        <w:tblW w:w="0" w:type="auto"/>
        <w:tblLook w:val="04A0" w:firstRow="1" w:lastRow="0" w:firstColumn="1" w:lastColumn="0" w:noHBand="0" w:noVBand="1"/>
      </w:tblPr>
      <w:tblGrid>
        <w:gridCol w:w="957"/>
        <w:gridCol w:w="1997"/>
      </w:tblGrid>
      <w:tr w:rsidR="008B6FA2" w:rsidTr="009914D9">
        <w:trPr>
          <w:cnfStyle w:val="100000000000" w:firstRow="1" w:lastRow="0" w:firstColumn="0" w:lastColumn="0" w:oddVBand="0" w:evenVBand="0" w:oddHBand="0" w:evenHBand="0" w:firstRowFirstColumn="0" w:firstRowLastColumn="0" w:lastRowFirstColumn="0" w:lastRowLastColumn="0"/>
        </w:trPr>
        <w:tc>
          <w:tcPr>
            <w:tcW w:w="0" w:type="auto"/>
          </w:tcPr>
          <w:p w:rsidR="008B6FA2" w:rsidRDefault="008B6FA2" w:rsidP="009914D9">
            <w:pPr>
              <w:pStyle w:val="ppTableText"/>
            </w:pPr>
            <w:r>
              <w:t>Property</w:t>
            </w:r>
          </w:p>
        </w:tc>
        <w:tc>
          <w:tcPr>
            <w:tcW w:w="0" w:type="auto"/>
          </w:tcPr>
          <w:p w:rsidR="008B6FA2" w:rsidRDefault="008B6FA2" w:rsidP="009914D9">
            <w:pPr>
              <w:pStyle w:val="ppTableText"/>
            </w:pPr>
            <w:r>
              <w:t>Value</w:t>
            </w:r>
          </w:p>
        </w:tc>
      </w:tr>
      <w:tr w:rsidR="008B6FA2" w:rsidTr="009914D9">
        <w:tc>
          <w:tcPr>
            <w:tcW w:w="0" w:type="auto"/>
          </w:tcPr>
          <w:p w:rsidR="008B6FA2" w:rsidRDefault="008B6FA2" w:rsidP="009914D9">
            <w:pPr>
              <w:pStyle w:val="ppTableText"/>
            </w:pPr>
            <w:r>
              <w:t>To</w:t>
            </w:r>
          </w:p>
        </w:tc>
        <w:tc>
          <w:tcPr>
            <w:tcW w:w="0" w:type="auto"/>
          </w:tcPr>
          <w:p w:rsidR="008B6FA2" w:rsidRDefault="008B6FA2" w:rsidP="009914D9">
            <w:pPr>
              <w:pStyle w:val="ppTableText"/>
            </w:pPr>
            <w:r w:rsidRPr="008B6FA2">
              <w:t>RemovePrompt</w:t>
            </w:r>
          </w:p>
        </w:tc>
      </w:tr>
      <w:tr w:rsidR="008B6FA2" w:rsidTr="009914D9">
        <w:tc>
          <w:tcPr>
            <w:tcW w:w="0" w:type="auto"/>
          </w:tcPr>
          <w:p w:rsidR="008B6FA2" w:rsidRDefault="008B6FA2" w:rsidP="009914D9">
            <w:pPr>
              <w:pStyle w:val="ppTableText"/>
            </w:pPr>
            <w:r>
              <w:t>Value</w:t>
            </w:r>
          </w:p>
        </w:tc>
        <w:tc>
          <w:tcPr>
            <w:tcW w:w="0" w:type="auto"/>
          </w:tcPr>
          <w:p w:rsidR="008B6FA2" w:rsidRDefault="008A392D" w:rsidP="009914D9">
            <w:pPr>
              <w:pStyle w:val="ppTableText"/>
            </w:pPr>
            <w:r>
              <w:t>Prompts.</w:t>
            </w:r>
            <w:r w:rsidR="008B6FA2" w:rsidRPr="008B6FA2">
              <w:t>RemoveCard</w:t>
            </w:r>
          </w:p>
        </w:tc>
      </w:tr>
    </w:tbl>
    <w:p w:rsidR="008A392D" w:rsidRDefault="008A392D" w:rsidP="008A392D">
      <w:pPr>
        <w:pStyle w:val="ppBodyTextIndent"/>
      </w:pPr>
    </w:p>
    <w:p w:rsidR="008B6FA2" w:rsidRDefault="008A392D" w:rsidP="008A392D">
      <w:pPr>
        <w:pStyle w:val="ppNumberList"/>
      </w:pPr>
      <w:r>
        <w:t xml:space="preserve">Open the </w:t>
      </w:r>
      <w:r w:rsidRPr="008A392D">
        <w:rPr>
          <w:b/>
        </w:rPr>
        <w:t>Remove Card</w:t>
      </w:r>
      <w:r>
        <w:t xml:space="preserve"> State</w:t>
      </w:r>
    </w:p>
    <w:p w:rsidR="008A392D" w:rsidRDefault="008A392D" w:rsidP="008A392D">
      <w:pPr>
        <w:pStyle w:val="ppNoteIndent"/>
      </w:pPr>
      <w:r w:rsidRPr="008A392D">
        <w:rPr>
          <w:b/>
        </w:rPr>
        <w:t>Tip:</w:t>
      </w:r>
      <w:r>
        <w:t xml:space="preserve"> You can quickly navigate to a state from a transition by clicking the Destination hyperlink</w:t>
      </w:r>
    </w:p>
    <w:p w:rsidR="008A392D" w:rsidRDefault="008A392D" w:rsidP="008A392D">
      <w:pPr>
        <w:pStyle w:val="ppNoteIndent"/>
      </w:pPr>
      <w:r>
        <w:rPr>
          <w:noProof/>
          <w:lang w:bidi="ar-SA"/>
        </w:rPr>
        <w:drawing>
          <wp:inline distT="0" distB="0" distL="0" distR="0" wp14:anchorId="0D567840" wp14:editId="494FE7BF">
            <wp:extent cx="1974850" cy="533400"/>
            <wp:effectExtent l="0" t="0" r="0" b="0"/>
            <wp:docPr id="29" name="Picture 29" descr="C:\Users\rojacobs\AppData\Local\Temp\SNAGHTML37738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jacobs\AppData\Local\Temp\SNAGHTML3773812.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974850" cy="533400"/>
                    </a:xfrm>
                    <a:prstGeom prst="rect">
                      <a:avLst/>
                    </a:prstGeom>
                    <a:noFill/>
                    <a:ln>
                      <a:noFill/>
                    </a:ln>
                  </pic:spPr>
                </pic:pic>
              </a:graphicData>
            </a:graphic>
          </wp:inline>
        </w:drawing>
      </w:r>
    </w:p>
    <w:p w:rsidR="008A392D" w:rsidRPr="0074192F" w:rsidRDefault="008A392D" w:rsidP="008A392D">
      <w:pPr>
        <w:pStyle w:val="ppNumberList"/>
      </w:pPr>
      <w:r>
        <w:t xml:space="preserve">Change the </w:t>
      </w:r>
      <w:r w:rsidRPr="00773FA0">
        <w:rPr>
          <w:b/>
        </w:rPr>
        <w:t>Text</w:t>
      </w:r>
      <w:r>
        <w:t xml:space="preserve"> property of the </w:t>
      </w:r>
      <w:r w:rsidRPr="008A392D">
        <w:rPr>
          <w:b/>
        </w:rPr>
        <w:t>Prompt Remove Card</w:t>
      </w:r>
      <w:r>
        <w:t xml:space="preserve"> activity to</w:t>
      </w:r>
      <w:r w:rsidR="008215EE">
        <w:t xml:space="preserve"> use the variable</w:t>
      </w:r>
      <w:r>
        <w:t xml:space="preserve"> </w:t>
      </w:r>
      <w:proofErr w:type="spellStart"/>
      <w:r w:rsidRPr="008A392D">
        <w:rPr>
          <w:b/>
        </w:rPr>
        <w:t>RemovePrompt</w:t>
      </w:r>
      <w:proofErr w:type="spellEnd"/>
    </w:p>
    <w:p w:rsidR="0074192F" w:rsidRDefault="0074192F" w:rsidP="0074192F">
      <w:pPr>
        <w:pStyle w:val="ppFigureIndent"/>
      </w:pPr>
      <w:r>
        <w:rPr>
          <w:noProof/>
          <w:lang w:bidi="ar-SA"/>
        </w:rPr>
        <w:drawing>
          <wp:inline distT="0" distB="0" distL="0" distR="0" wp14:anchorId="56E25DC4" wp14:editId="45340FAE">
            <wp:extent cx="3315335" cy="1997075"/>
            <wp:effectExtent l="0" t="0" r="0" b="0"/>
            <wp:docPr id="62" name="Picture 62" descr="C:\Users\rojacobs\AppData\Local\Temp\SNAGHTML113ef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jacobs\AppData\Local\Temp\SNAGHTML113ef14.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315335" cy="1997075"/>
                    </a:xfrm>
                    <a:prstGeom prst="rect">
                      <a:avLst/>
                    </a:prstGeom>
                    <a:noFill/>
                    <a:ln>
                      <a:noFill/>
                    </a:ln>
                  </pic:spPr>
                </pic:pic>
              </a:graphicData>
            </a:graphic>
          </wp:inline>
        </w:drawing>
      </w:r>
    </w:p>
    <w:p w:rsidR="008B6FA2" w:rsidRDefault="008B6FA2" w:rsidP="008B6FA2">
      <w:pPr>
        <w:pStyle w:val="ppListEnd"/>
      </w:pPr>
    </w:p>
    <w:p w:rsidR="00826A6E" w:rsidRDefault="008A392D" w:rsidP="00826A6E">
      <w:pPr>
        <w:pStyle w:val="ppProcedureStart"/>
      </w:pPr>
      <w:bookmarkStart w:id="41" w:name="_Toc288137433"/>
      <w:r>
        <w:t>Task 6</w:t>
      </w:r>
      <w:r w:rsidR="00826A6E">
        <w:t xml:space="preserve"> – Add Timeout Transition from Enter </w:t>
      </w:r>
      <w:r w:rsidR="00C14C39">
        <w:t>PIN</w:t>
      </w:r>
      <w:bookmarkEnd w:id="41"/>
    </w:p>
    <w:p w:rsidR="00826A6E" w:rsidRPr="00826A6E" w:rsidRDefault="00024563" w:rsidP="00826A6E">
      <w:pPr>
        <w:pStyle w:val="ppBodyTextIndent"/>
      </w:pPr>
      <w:r>
        <w:t>The</w:t>
      </w:r>
      <w:r w:rsidR="00826A6E">
        <w:t xml:space="preserve"> ATM scenario says that if the user does not enter a PIN before the time out </w:t>
      </w:r>
      <w:r>
        <w:t>the ATM is</w:t>
      </w:r>
      <w:r w:rsidR="00826A6E">
        <w:t xml:space="preserve"> to transition to the Remove Card state.</w:t>
      </w:r>
    </w:p>
    <w:p w:rsidR="007876F7" w:rsidRDefault="007876F7" w:rsidP="00826A6E">
      <w:pPr>
        <w:pStyle w:val="ppNumberList"/>
      </w:pPr>
      <w:r>
        <w:t xml:space="preserve">Navigate up to the </w:t>
      </w:r>
      <w:r w:rsidR="00B2495F">
        <w:rPr>
          <w:b/>
        </w:rPr>
        <w:t>ATM StateMachine</w:t>
      </w:r>
    </w:p>
    <w:p w:rsidR="00826A6E" w:rsidRPr="00A46321" w:rsidRDefault="00826A6E" w:rsidP="00826A6E">
      <w:pPr>
        <w:pStyle w:val="ppNumberList"/>
      </w:pPr>
      <w:r>
        <w:t>Draw a</w:t>
      </w:r>
      <w:r w:rsidR="008215EE">
        <w:t>nother</w:t>
      </w:r>
      <w:r>
        <w:t xml:space="preserve"> transition from </w:t>
      </w:r>
      <w:r w:rsidRPr="00025DAA">
        <w:rPr>
          <w:b/>
        </w:rPr>
        <w:t xml:space="preserve">Enter </w:t>
      </w:r>
      <w:r w:rsidR="00C14C39">
        <w:rPr>
          <w:b/>
        </w:rPr>
        <w:t>PIN</w:t>
      </w:r>
      <w:r>
        <w:t xml:space="preserve"> to </w:t>
      </w:r>
      <w:r w:rsidRPr="00025DAA">
        <w:rPr>
          <w:b/>
        </w:rPr>
        <w:t>Remove Card</w:t>
      </w:r>
    </w:p>
    <w:p w:rsidR="00826A6E" w:rsidRPr="00A46321" w:rsidRDefault="00826A6E" w:rsidP="00826A6E">
      <w:pPr>
        <w:pStyle w:val="ppNumberList"/>
      </w:pPr>
      <w:r>
        <w:t xml:space="preserve">Set the </w:t>
      </w:r>
      <w:r w:rsidRPr="00A46321">
        <w:rPr>
          <w:b/>
        </w:rPr>
        <w:t>DisplayName</w:t>
      </w:r>
      <w:r>
        <w:t xml:space="preserve"> of the transition to </w:t>
      </w:r>
      <w:r>
        <w:rPr>
          <w:b/>
        </w:rPr>
        <w:t>Timeout</w:t>
      </w:r>
    </w:p>
    <w:p w:rsidR="00826A6E" w:rsidRPr="00A46321" w:rsidRDefault="00826A6E" w:rsidP="00826A6E">
      <w:pPr>
        <w:pStyle w:val="ppNumberList"/>
      </w:pPr>
      <w:r w:rsidRPr="00A46321">
        <w:t>Dou</w:t>
      </w:r>
      <w:r>
        <w:t xml:space="preserve">ble click on the </w:t>
      </w:r>
      <w:r>
        <w:rPr>
          <w:b/>
        </w:rPr>
        <w:t>Timeout</w:t>
      </w:r>
      <w:r>
        <w:t xml:space="preserve"> transition to open it.</w:t>
      </w:r>
    </w:p>
    <w:p w:rsidR="00826A6E" w:rsidRDefault="0078260C" w:rsidP="00826A6E">
      <w:pPr>
        <w:pStyle w:val="ppNumberList"/>
      </w:pPr>
      <w:r>
        <w:t>Drop</w:t>
      </w:r>
      <w:r w:rsidR="00826A6E">
        <w:t xml:space="preserve"> a </w:t>
      </w:r>
      <w:r w:rsidR="00826A6E" w:rsidRPr="00163C29">
        <w:rPr>
          <w:b/>
        </w:rPr>
        <w:t>Delay</w:t>
      </w:r>
      <w:r w:rsidR="00163C29">
        <w:t xml:space="preserve"> activity on</w:t>
      </w:r>
      <w:r w:rsidR="00826A6E">
        <w:t xml:space="preserve"> the Trigger pane and set the properties</w:t>
      </w:r>
    </w:p>
    <w:tbl>
      <w:tblPr>
        <w:tblStyle w:val="ppTableGrid"/>
        <w:tblW w:w="0" w:type="auto"/>
        <w:tblLook w:val="04A0" w:firstRow="1" w:lastRow="0" w:firstColumn="1" w:lastColumn="0" w:noHBand="0" w:noVBand="1"/>
      </w:tblPr>
      <w:tblGrid>
        <w:gridCol w:w="1287"/>
        <w:gridCol w:w="1567"/>
      </w:tblGrid>
      <w:tr w:rsidR="00826A6E" w:rsidTr="009914D9">
        <w:trPr>
          <w:cnfStyle w:val="100000000000" w:firstRow="1" w:lastRow="0" w:firstColumn="0" w:lastColumn="0" w:oddVBand="0" w:evenVBand="0" w:oddHBand="0" w:evenHBand="0" w:firstRowFirstColumn="0" w:firstRowLastColumn="0" w:lastRowFirstColumn="0" w:lastRowLastColumn="0"/>
        </w:trPr>
        <w:tc>
          <w:tcPr>
            <w:tcW w:w="0" w:type="auto"/>
          </w:tcPr>
          <w:p w:rsidR="00826A6E" w:rsidRDefault="00826A6E" w:rsidP="009914D9">
            <w:pPr>
              <w:pStyle w:val="ppTableText"/>
            </w:pPr>
            <w:r>
              <w:lastRenderedPageBreak/>
              <w:t>Property</w:t>
            </w:r>
          </w:p>
        </w:tc>
        <w:tc>
          <w:tcPr>
            <w:tcW w:w="0" w:type="auto"/>
          </w:tcPr>
          <w:p w:rsidR="00826A6E" w:rsidRDefault="00826A6E" w:rsidP="009914D9">
            <w:pPr>
              <w:pStyle w:val="ppTableText"/>
            </w:pPr>
            <w:r>
              <w:t>Value</w:t>
            </w:r>
          </w:p>
        </w:tc>
      </w:tr>
      <w:tr w:rsidR="00826A6E" w:rsidTr="009914D9">
        <w:tc>
          <w:tcPr>
            <w:tcW w:w="0" w:type="auto"/>
          </w:tcPr>
          <w:p w:rsidR="00826A6E" w:rsidRDefault="00826A6E" w:rsidP="009914D9">
            <w:pPr>
              <w:pStyle w:val="ppTableText"/>
            </w:pPr>
            <w:r>
              <w:t>DisplayName</w:t>
            </w:r>
          </w:p>
        </w:tc>
        <w:tc>
          <w:tcPr>
            <w:tcW w:w="0" w:type="auto"/>
          </w:tcPr>
          <w:p w:rsidR="00826A6E" w:rsidRDefault="00826A6E" w:rsidP="00826A6E">
            <w:pPr>
              <w:pStyle w:val="ppTableText"/>
            </w:pPr>
            <w:r>
              <w:t>Wait for Timeout</w:t>
            </w:r>
          </w:p>
        </w:tc>
      </w:tr>
      <w:tr w:rsidR="00826A6E" w:rsidTr="009914D9">
        <w:tc>
          <w:tcPr>
            <w:tcW w:w="0" w:type="auto"/>
          </w:tcPr>
          <w:p w:rsidR="00826A6E" w:rsidRDefault="00826A6E" w:rsidP="009914D9">
            <w:pPr>
              <w:pStyle w:val="ppTableText"/>
            </w:pPr>
            <w:r>
              <w:t>Duration</w:t>
            </w:r>
          </w:p>
        </w:tc>
        <w:tc>
          <w:tcPr>
            <w:tcW w:w="0" w:type="auto"/>
          </w:tcPr>
          <w:p w:rsidR="00826A6E" w:rsidRDefault="00826A6E" w:rsidP="00826A6E">
            <w:pPr>
              <w:pStyle w:val="ppTableText"/>
            </w:pPr>
            <w:r>
              <w:t>Settings.Timeout</w:t>
            </w:r>
          </w:p>
        </w:tc>
      </w:tr>
    </w:tbl>
    <w:p w:rsidR="00CA4168" w:rsidRDefault="00CA4168" w:rsidP="00CA4168">
      <w:pPr>
        <w:pStyle w:val="ppBodyTextIndent"/>
      </w:pPr>
    </w:p>
    <w:p w:rsidR="00826A6E" w:rsidRPr="00CA4168" w:rsidRDefault="00CA4168" w:rsidP="00CA4168">
      <w:pPr>
        <w:pStyle w:val="ppNoteIndent"/>
        <w:rPr>
          <w:b/>
        </w:rPr>
      </w:pPr>
      <w:r w:rsidRPr="00CA4168">
        <w:rPr>
          <w:b/>
        </w:rPr>
        <w:t>Why use Settings.Timeout?</w:t>
      </w:r>
    </w:p>
    <w:p w:rsidR="00CA4168" w:rsidRDefault="00CA4168" w:rsidP="00CA4168">
      <w:pPr>
        <w:pStyle w:val="ppNoteIndent"/>
      </w:pPr>
      <w:r>
        <w:t xml:space="preserve">You could provide an expression like TimeSpan.FromSeconds(30) but this makes it more difficult to change the timeout duration.  By using a Settings </w:t>
      </w:r>
      <w:r w:rsidR="008A392D">
        <w:t>argument,</w:t>
      </w:r>
      <w:r>
        <w:t xml:space="preserve"> you allow the host application to pass a timeout value that will be consistent throughout your workflow.</w:t>
      </w:r>
    </w:p>
    <w:p w:rsidR="00CA4168" w:rsidRDefault="00CA4168" w:rsidP="00CA4168">
      <w:pPr>
        <w:pStyle w:val="ppNoteIndent"/>
      </w:pPr>
      <w:r>
        <w:t>The other benefit is that when unit testing the workflow you do not want to have to wait the full 30 seconds to test the timeout scenario.  The test host will be able to pass a shorter timeout, which will allow your unit tests to run faster.</w:t>
      </w:r>
    </w:p>
    <w:p w:rsidR="00024563" w:rsidRDefault="00024563" w:rsidP="00024563">
      <w:pPr>
        <w:pStyle w:val="ppFigure"/>
      </w:pPr>
      <w:r>
        <w:rPr>
          <w:noProof/>
          <w:lang w:bidi="ar-SA"/>
        </w:rPr>
        <w:drawing>
          <wp:inline distT="0" distB="0" distL="0" distR="0" wp14:anchorId="63551690" wp14:editId="524F79CA">
            <wp:extent cx="3959352" cy="3739896"/>
            <wp:effectExtent l="0" t="0" r="0" b="0"/>
            <wp:docPr id="15" name="Picture 15" descr="C:\Users\rojacobs\AppData\Local\Temp\SNAGHTML6d44b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jacobs\AppData\Local\Temp\SNAGHTML6d44b07.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959352" cy="3739896"/>
                    </a:xfrm>
                    <a:prstGeom prst="rect">
                      <a:avLst/>
                    </a:prstGeom>
                    <a:noFill/>
                    <a:ln>
                      <a:noFill/>
                    </a:ln>
                  </pic:spPr>
                </pic:pic>
              </a:graphicData>
            </a:graphic>
          </wp:inline>
        </w:drawing>
      </w:r>
    </w:p>
    <w:p w:rsidR="00024563" w:rsidRPr="00024563" w:rsidRDefault="00024563" w:rsidP="00024563">
      <w:pPr>
        <w:pStyle w:val="ppFigureCaption"/>
      </w:pPr>
      <w:r>
        <w:t xml:space="preserve">The </w:t>
      </w:r>
      <w:r w:rsidR="00B2495F">
        <w:t>ATM StateMachine</w:t>
      </w:r>
      <w:r>
        <w:t xml:space="preserve"> at the end of Exercise 3</w:t>
      </w:r>
    </w:p>
    <w:p w:rsidR="00826A6E" w:rsidRDefault="00826A6E" w:rsidP="00826A6E">
      <w:pPr>
        <w:pStyle w:val="ppListEnd"/>
      </w:pPr>
    </w:p>
    <w:bookmarkStart w:id="42" w:name="_Toc288137434" w:displacedByCustomXml="next"/>
    <w:sdt>
      <w:sdtPr>
        <w:rPr>
          <w:i/>
        </w:rPr>
        <w:alias w:val="Topic"/>
        <w:tag w:val="b42b823b-8b87-4aff-aff7-d630a1beef80"/>
        <w:id w:val="-632942276"/>
        <w:placeholder>
          <w:docPart w:val="7AAECF2245514B2789163A8E1D05ED7E"/>
        </w:placeholder>
        <w:text/>
      </w:sdtPr>
      <w:sdtContent>
        <w:p w:rsidR="00E90FF4" w:rsidRPr="00E90FF4" w:rsidRDefault="00E90FF4" w:rsidP="00E90FF4">
          <w:pPr>
            <w:pStyle w:val="Heading3"/>
            <w:rPr>
              <w:i/>
            </w:rPr>
          </w:pPr>
          <w:r w:rsidRPr="00E90FF4">
            <w:rPr>
              <w:i/>
            </w:rPr>
            <w:t>Exercise 3 Verification</w:t>
          </w:r>
        </w:p>
      </w:sdtContent>
    </w:sdt>
    <w:bookmarkEnd w:id="42" w:displacedByCustomXml="prev"/>
    <w:p w:rsidR="00E90FF4" w:rsidRDefault="00E90FF4" w:rsidP="00E90FF4">
      <w:pPr>
        <w:pStyle w:val="ppBodyText"/>
      </w:pPr>
      <w:r>
        <w:t>To verify that the scenarios implemented in this exercise are working correctly</w:t>
      </w:r>
    </w:p>
    <w:p w:rsidR="00E90FF4" w:rsidRDefault="00E90FF4" w:rsidP="00E90FF4">
      <w:pPr>
        <w:pStyle w:val="Heading4"/>
        <w:rPr>
          <w:noProof/>
        </w:rPr>
      </w:pPr>
      <w:r>
        <w:rPr>
          <w:noProof/>
        </w:rPr>
        <w:t>Build the Solution</w:t>
      </w:r>
    </w:p>
    <w:p w:rsidR="00E90FF4" w:rsidRDefault="00E90FF4" w:rsidP="00E90FF4">
      <w:pPr>
        <w:pStyle w:val="ppNumberList"/>
      </w:pPr>
      <w:r>
        <w:t>Select Build / Build Solution.  It should compile without error.</w:t>
      </w:r>
    </w:p>
    <w:p w:rsidR="00E90FF4" w:rsidRDefault="00E90FF4" w:rsidP="00E90FF4">
      <w:pPr>
        <w:pStyle w:val="ppNumberList"/>
      </w:pPr>
      <w:r>
        <w:lastRenderedPageBreak/>
        <w:t>Correct any compile errors.</w:t>
      </w:r>
    </w:p>
    <w:p w:rsidR="00E90FF4" w:rsidRDefault="00E90FF4" w:rsidP="00E90FF4">
      <w:pPr>
        <w:pStyle w:val="ppListEnd"/>
        <w:rPr>
          <w:noProof/>
        </w:rPr>
      </w:pPr>
    </w:p>
    <w:p w:rsidR="00E90FF4" w:rsidRDefault="00E90FF4" w:rsidP="00E90FF4">
      <w:pPr>
        <w:pStyle w:val="Heading4"/>
        <w:rPr>
          <w:noProof/>
        </w:rPr>
      </w:pPr>
      <w:r>
        <w:rPr>
          <w:noProof/>
        </w:rPr>
        <w:t xml:space="preserve">Unit Test </w:t>
      </w:r>
      <w:r w:rsidRPr="008C28D7">
        <w:rPr>
          <w:noProof/>
        </w:rPr>
        <w:t>Verification</w:t>
      </w:r>
    </w:p>
    <w:p w:rsidR="00E90FF4" w:rsidRPr="00297EDF" w:rsidRDefault="00E90FF4" w:rsidP="00E90FF4">
      <w:pPr>
        <w:pStyle w:val="ppBodyText"/>
        <w:numPr>
          <w:ilvl w:val="0"/>
          <w:numId w:val="0"/>
        </w:numPr>
      </w:pPr>
      <w:r>
        <w:t xml:space="preserve">The lab includes a test project that will verify that you have correctly implemented the scenarios by running the tests for Exercise 3 </w:t>
      </w:r>
    </w:p>
    <w:p w:rsidR="00E90FF4" w:rsidRDefault="00E90FF4" w:rsidP="00E90FF4">
      <w:pPr>
        <w:pStyle w:val="ppNumberList"/>
      </w:pPr>
      <w:r>
        <w:t xml:space="preserve">Open the Test List Editor.  From the menu, select </w:t>
      </w:r>
      <w:r w:rsidRPr="00B16044">
        <w:rPr>
          <w:b/>
        </w:rPr>
        <w:t>Tests</w:t>
      </w:r>
      <w:r>
        <w:t xml:space="preserve"> /</w:t>
      </w:r>
      <w:r>
        <w:rPr>
          <w:b/>
        </w:rPr>
        <w:t xml:space="preserve"> Windows / Test List Editor.</w:t>
      </w:r>
    </w:p>
    <w:p w:rsidR="00E90FF4" w:rsidRPr="008E703A" w:rsidRDefault="00E90FF4" w:rsidP="00E90FF4">
      <w:pPr>
        <w:pStyle w:val="ppNumberList"/>
      </w:pPr>
      <w:r>
        <w:t xml:space="preserve">Check the Test Lists for </w:t>
      </w:r>
      <w:r w:rsidRPr="008E703A">
        <w:rPr>
          <w:b/>
        </w:rPr>
        <w:t>Exercise 1</w:t>
      </w:r>
      <w:r>
        <w:rPr>
          <w:b/>
        </w:rPr>
        <w:t>, Exercise 2 and Exercise 3</w:t>
      </w:r>
    </w:p>
    <w:p w:rsidR="00E90FF4" w:rsidRDefault="008A392D" w:rsidP="00E90FF4">
      <w:pPr>
        <w:pStyle w:val="ppFigureIndent"/>
      </w:pPr>
      <w:r>
        <w:rPr>
          <w:noProof/>
          <w:lang w:bidi="ar-SA"/>
        </w:rPr>
        <w:drawing>
          <wp:inline distT="0" distB="0" distL="0" distR="0" wp14:anchorId="72EAF248" wp14:editId="3A5D9FE7">
            <wp:extent cx="1504950" cy="844550"/>
            <wp:effectExtent l="0" t="0" r="0" b="0"/>
            <wp:docPr id="30" name="Picture 30" descr="C:\Users\rojacobs\AppData\Local\Temp\SNAGHTML37a7f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ojacobs\AppData\Local\Temp\SNAGHTML37a7fdb.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04950" cy="844550"/>
                    </a:xfrm>
                    <a:prstGeom prst="rect">
                      <a:avLst/>
                    </a:prstGeom>
                    <a:noFill/>
                    <a:ln>
                      <a:noFill/>
                    </a:ln>
                  </pic:spPr>
                </pic:pic>
              </a:graphicData>
            </a:graphic>
          </wp:inline>
        </w:drawing>
      </w:r>
    </w:p>
    <w:p w:rsidR="00E90FF4" w:rsidRDefault="00E90FF4" w:rsidP="00E90FF4">
      <w:pPr>
        <w:pStyle w:val="ppNumberList"/>
      </w:pPr>
      <w:r>
        <w:t>On the Test List Toolbar Run the Checked Tests</w:t>
      </w:r>
    </w:p>
    <w:p w:rsidR="00E90FF4" w:rsidRDefault="00E90FF4" w:rsidP="00E90FF4">
      <w:pPr>
        <w:pStyle w:val="ppFigureIndent"/>
      </w:pPr>
      <w:r>
        <w:rPr>
          <w:noProof/>
          <w:lang w:bidi="ar-SA"/>
        </w:rPr>
        <w:drawing>
          <wp:inline distT="0" distB="0" distL="0" distR="0" wp14:anchorId="34CC4267" wp14:editId="1B1C28F6">
            <wp:extent cx="2276191" cy="1009524"/>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r:link="rId41"/>
                    <a:stretch>
                      <a:fillRect/>
                    </a:stretch>
                  </pic:blipFill>
                  <pic:spPr>
                    <a:xfrm>
                      <a:off x="0" y="0"/>
                      <a:ext cx="2276191" cy="1009524"/>
                    </a:xfrm>
                    <a:prstGeom prst="rect">
                      <a:avLst/>
                    </a:prstGeom>
                  </pic:spPr>
                </pic:pic>
              </a:graphicData>
            </a:graphic>
          </wp:inline>
        </w:drawing>
      </w:r>
    </w:p>
    <w:p w:rsidR="00E90FF4" w:rsidRDefault="00E90FF4" w:rsidP="00E90FF4">
      <w:pPr>
        <w:pStyle w:val="ppNumberList"/>
      </w:pPr>
      <w:r>
        <w:t xml:space="preserve">Verify that the tests pass, if they did not, </w:t>
      </w:r>
      <w:r w:rsidR="008A392D">
        <w:t>check the troubleshooting guide</w:t>
      </w:r>
    </w:p>
    <w:p w:rsidR="00E90FF4" w:rsidRPr="00BC6DA2" w:rsidRDefault="00E90FF4" w:rsidP="00E90FF4">
      <w:pPr>
        <w:pStyle w:val="ppBodyText"/>
      </w:pPr>
    </w:p>
    <w:p w:rsidR="00E90FF4" w:rsidRDefault="00E90FF4" w:rsidP="00E90FF4">
      <w:pPr>
        <w:pStyle w:val="ppListEnd"/>
      </w:pPr>
    </w:p>
    <w:p w:rsidR="00E90FF4" w:rsidRDefault="00E90FF4" w:rsidP="00E90FF4">
      <w:pPr>
        <w:pStyle w:val="Heading4"/>
        <w:rPr>
          <w:noProof/>
        </w:rPr>
      </w:pPr>
      <w:r>
        <w:rPr>
          <w:noProof/>
        </w:rPr>
        <w:t xml:space="preserve">Manual </w:t>
      </w:r>
      <w:r w:rsidRPr="008C28D7">
        <w:rPr>
          <w:noProof/>
        </w:rPr>
        <w:t>Verification</w:t>
      </w:r>
    </w:p>
    <w:p w:rsidR="00E90FF4" w:rsidRPr="00297EDF" w:rsidRDefault="00E90FF4" w:rsidP="00E90FF4">
      <w:pPr>
        <w:pStyle w:val="ppBodyText"/>
        <w:numPr>
          <w:ilvl w:val="0"/>
          <w:numId w:val="0"/>
        </w:numPr>
      </w:pPr>
      <w:r>
        <w:t>The lab includes a WPF application that will provide a user interface for our ATM machine</w:t>
      </w:r>
    </w:p>
    <w:p w:rsidR="00E90FF4" w:rsidRDefault="00E90FF4" w:rsidP="00E90FF4">
      <w:pPr>
        <w:pStyle w:val="ppNumberList"/>
      </w:pPr>
      <w:r>
        <w:t xml:space="preserve">Right click on </w:t>
      </w:r>
      <w:r w:rsidR="00E730C7" w:rsidRPr="00E730C7">
        <w:rPr>
          <w:b/>
        </w:rPr>
        <w:t>AtmStateMachine.WPF</w:t>
      </w:r>
      <w:r>
        <w:t xml:space="preserve"> and select </w:t>
      </w:r>
      <w:r w:rsidRPr="00B16044">
        <w:rPr>
          <w:b/>
        </w:rPr>
        <w:t>Set as StartUp Project</w:t>
      </w:r>
    </w:p>
    <w:p w:rsidR="00E90FF4" w:rsidRPr="008C513C" w:rsidRDefault="00E90FF4" w:rsidP="00E90FF4">
      <w:pPr>
        <w:pStyle w:val="ppNumberList"/>
      </w:pPr>
      <w:r>
        <w:t xml:space="preserve">Select </w:t>
      </w:r>
      <w:r w:rsidRPr="00B16044">
        <w:rPr>
          <w:b/>
        </w:rPr>
        <w:t>Debug</w:t>
      </w:r>
      <w:r>
        <w:t xml:space="preserve"> / </w:t>
      </w:r>
      <w:r w:rsidRPr="00B16044">
        <w:rPr>
          <w:b/>
        </w:rPr>
        <w:t>Start Without Debugging</w:t>
      </w:r>
    </w:p>
    <w:p w:rsidR="00E90FF4" w:rsidRPr="008C513C" w:rsidRDefault="00E90FF4" w:rsidP="00E90FF4">
      <w:pPr>
        <w:pStyle w:val="ppNumberList"/>
      </w:pPr>
      <w:r>
        <w:t xml:space="preserve">Verify the </w:t>
      </w:r>
      <w:r w:rsidR="000573EF" w:rsidRPr="007876F7">
        <w:rPr>
          <w:b/>
        </w:rPr>
        <w:t>Keypad Enter to Main Menu</w:t>
      </w:r>
      <w:r w:rsidR="000573EF">
        <w:t xml:space="preserve"> </w:t>
      </w:r>
      <w:r>
        <w:t>Scenario</w:t>
      </w:r>
    </w:p>
    <w:tbl>
      <w:tblPr>
        <w:tblStyle w:val="ppTableGrid"/>
        <w:tblW w:w="0" w:type="auto"/>
        <w:tblLook w:val="04A0" w:firstRow="1" w:lastRow="0" w:firstColumn="1" w:lastColumn="0" w:noHBand="0" w:noVBand="1"/>
      </w:tblPr>
      <w:tblGrid>
        <w:gridCol w:w="1746"/>
        <w:gridCol w:w="6966"/>
      </w:tblGrid>
      <w:tr w:rsidR="000573EF" w:rsidTr="009914D9">
        <w:trPr>
          <w:cnfStyle w:val="100000000000" w:firstRow="1" w:lastRow="0" w:firstColumn="0" w:lastColumn="0" w:oddVBand="0" w:evenVBand="0" w:oddHBand="0" w:evenHBand="0" w:firstRowFirstColumn="0" w:firstRowLastColumn="0" w:lastRowFirstColumn="0" w:lastRowLastColumn="0"/>
        </w:trPr>
        <w:tc>
          <w:tcPr>
            <w:tcW w:w="0" w:type="auto"/>
          </w:tcPr>
          <w:p w:rsidR="00E90FF4" w:rsidRDefault="00E90FF4" w:rsidP="009914D9">
            <w:pPr>
              <w:pStyle w:val="ppTableText"/>
            </w:pPr>
            <w:r>
              <w:t>Action</w:t>
            </w:r>
          </w:p>
        </w:tc>
        <w:tc>
          <w:tcPr>
            <w:tcW w:w="0" w:type="auto"/>
          </w:tcPr>
          <w:p w:rsidR="00E90FF4" w:rsidRDefault="00E90FF4" w:rsidP="009914D9">
            <w:pPr>
              <w:pStyle w:val="ppTableText"/>
            </w:pPr>
            <w:r>
              <w:t>Expected Result</w:t>
            </w:r>
          </w:p>
        </w:tc>
      </w:tr>
      <w:tr w:rsidR="000573EF" w:rsidTr="009914D9">
        <w:tc>
          <w:tcPr>
            <w:tcW w:w="0" w:type="auto"/>
          </w:tcPr>
          <w:p w:rsidR="00E90FF4" w:rsidRDefault="00E90FF4" w:rsidP="009914D9">
            <w:pPr>
              <w:pStyle w:val="ppTableText"/>
            </w:pPr>
            <w:r>
              <w:t xml:space="preserve">Click </w:t>
            </w:r>
            <w:r w:rsidRPr="00DD0C5D">
              <w:rPr>
                <w:b/>
              </w:rPr>
              <w:t>Power On</w:t>
            </w:r>
          </w:p>
        </w:tc>
        <w:tc>
          <w:tcPr>
            <w:tcW w:w="0" w:type="auto"/>
          </w:tcPr>
          <w:p w:rsidR="005F7CFA" w:rsidRPr="00E470D2" w:rsidRDefault="005F7CFA" w:rsidP="005F7CFA">
            <w:pPr>
              <w:pStyle w:val="ppTableText"/>
            </w:pPr>
            <w:r w:rsidRPr="00E470D2">
              <w:t xml:space="preserve">The Power On button should disable </w:t>
            </w:r>
          </w:p>
          <w:p w:rsidR="005F7CFA" w:rsidRPr="00E470D2" w:rsidRDefault="005F7CFA" w:rsidP="005F7CFA">
            <w:pPr>
              <w:pStyle w:val="ppTableText"/>
            </w:pPr>
            <w:r w:rsidRPr="00E470D2">
              <w:t xml:space="preserve">The Power Off button </w:t>
            </w:r>
            <w:r>
              <w:t>will enable</w:t>
            </w:r>
            <w:r w:rsidRPr="00E470D2">
              <w:t>.</w:t>
            </w:r>
          </w:p>
          <w:p w:rsidR="00E90FF4" w:rsidRDefault="005F7CFA" w:rsidP="005F7CFA">
            <w:pPr>
              <w:pStyle w:val="ppTableText"/>
            </w:pPr>
            <w:r w:rsidRPr="00E470D2">
              <w:t xml:space="preserve">You should briefly see </w:t>
            </w:r>
            <w:r>
              <w:t xml:space="preserve">“ATM Machine Simulator”, </w:t>
            </w:r>
            <w:r w:rsidRPr="00E470D2">
              <w:t>"Please Wait" followed by "</w:t>
            </w:r>
            <w:r>
              <w:t>Please insert your ATM card</w:t>
            </w:r>
            <w:r w:rsidRPr="00E470D2">
              <w:t>"</w:t>
            </w:r>
          </w:p>
        </w:tc>
      </w:tr>
      <w:tr w:rsidR="000573EF" w:rsidTr="009914D9">
        <w:tc>
          <w:tcPr>
            <w:tcW w:w="0" w:type="auto"/>
          </w:tcPr>
          <w:p w:rsidR="00E90FF4" w:rsidRDefault="00E90FF4" w:rsidP="009914D9">
            <w:pPr>
              <w:pStyle w:val="ppTableText"/>
            </w:pPr>
            <w:r>
              <w:t xml:space="preserve">Click </w:t>
            </w:r>
            <w:r>
              <w:rPr>
                <w:b/>
              </w:rPr>
              <w:t>Valid Card</w:t>
            </w:r>
          </w:p>
        </w:tc>
        <w:tc>
          <w:tcPr>
            <w:tcW w:w="0" w:type="auto"/>
          </w:tcPr>
          <w:p w:rsidR="00E90FF4" w:rsidRDefault="00E90FF4" w:rsidP="009914D9">
            <w:pPr>
              <w:pStyle w:val="ppTableText"/>
            </w:pPr>
            <w:r>
              <w:t xml:space="preserve">The ATM </w:t>
            </w:r>
            <w:r w:rsidR="000573EF">
              <w:t>will prompt</w:t>
            </w:r>
            <w:r>
              <w:t xml:space="preserve"> "Enter Your </w:t>
            </w:r>
            <w:r w:rsidR="00C14C39">
              <w:t>PIN</w:t>
            </w:r>
            <w:r>
              <w:t xml:space="preserve">" </w:t>
            </w:r>
          </w:p>
          <w:p w:rsidR="00E90FF4" w:rsidRDefault="00E90FF4" w:rsidP="009914D9">
            <w:pPr>
              <w:pStyle w:val="ppTableText"/>
            </w:pPr>
            <w:r>
              <w:t xml:space="preserve">The keypad </w:t>
            </w:r>
            <w:r w:rsidR="000573EF">
              <w:t>will enable</w:t>
            </w:r>
            <w:r>
              <w:t xml:space="preserve"> the digits and Clear button.</w:t>
            </w:r>
          </w:p>
          <w:p w:rsidR="00E90FF4" w:rsidRDefault="00E90FF4" w:rsidP="009914D9">
            <w:pPr>
              <w:pStyle w:val="ppTableText"/>
            </w:pPr>
            <w:r>
              <w:t xml:space="preserve">The Camera </w:t>
            </w:r>
            <w:r w:rsidR="00163C29">
              <w:t>circle</w:t>
            </w:r>
            <w:r>
              <w:t xml:space="preserve"> should turn red</w:t>
            </w:r>
          </w:p>
        </w:tc>
      </w:tr>
      <w:tr w:rsidR="000573EF" w:rsidTr="009914D9">
        <w:tc>
          <w:tcPr>
            <w:tcW w:w="0" w:type="auto"/>
          </w:tcPr>
          <w:p w:rsidR="00E90FF4" w:rsidRDefault="00E90FF4" w:rsidP="009914D9">
            <w:pPr>
              <w:pStyle w:val="ppTableText"/>
            </w:pPr>
            <w:r>
              <w:t>Click any Keypad digit</w:t>
            </w:r>
          </w:p>
          <w:p w:rsidR="00E90FF4" w:rsidRDefault="00E90FF4" w:rsidP="009914D9">
            <w:pPr>
              <w:pStyle w:val="ppTableText"/>
            </w:pPr>
            <w:r>
              <w:lastRenderedPageBreak/>
              <w:t>(repeat four times)</w:t>
            </w:r>
          </w:p>
        </w:tc>
        <w:tc>
          <w:tcPr>
            <w:tcW w:w="0" w:type="auto"/>
          </w:tcPr>
          <w:p w:rsidR="00E90FF4" w:rsidRDefault="00E90FF4" w:rsidP="009914D9">
            <w:pPr>
              <w:pStyle w:val="ppTableText"/>
            </w:pPr>
            <w:r>
              <w:lastRenderedPageBreak/>
              <w:t>Each time you click a digit the third display row will show a "*" for each digit</w:t>
            </w:r>
          </w:p>
          <w:p w:rsidR="00E90FF4" w:rsidRDefault="00E90FF4" w:rsidP="009914D9">
            <w:pPr>
              <w:pStyle w:val="ppTableText"/>
            </w:pPr>
            <w:r>
              <w:lastRenderedPageBreak/>
              <w:t xml:space="preserve">After the fourth digit the Keypad Enter button will enable </w:t>
            </w:r>
          </w:p>
        </w:tc>
      </w:tr>
      <w:tr w:rsidR="000573EF" w:rsidTr="009914D9">
        <w:tc>
          <w:tcPr>
            <w:tcW w:w="0" w:type="auto"/>
          </w:tcPr>
          <w:p w:rsidR="00E90FF4" w:rsidRDefault="00E90FF4" w:rsidP="009914D9">
            <w:pPr>
              <w:pStyle w:val="ppTableText"/>
            </w:pPr>
            <w:r>
              <w:lastRenderedPageBreak/>
              <w:t xml:space="preserve">Click the Keypad </w:t>
            </w:r>
            <w:r w:rsidRPr="00FB2E2E">
              <w:rPr>
                <w:b/>
              </w:rPr>
              <w:t>Enter</w:t>
            </w:r>
            <w:r>
              <w:rPr>
                <w:b/>
              </w:rPr>
              <w:t xml:space="preserve"> </w:t>
            </w:r>
            <w:r>
              <w:t xml:space="preserve">button </w:t>
            </w:r>
          </w:p>
        </w:tc>
        <w:tc>
          <w:tcPr>
            <w:tcW w:w="0" w:type="auto"/>
          </w:tcPr>
          <w:p w:rsidR="000573EF" w:rsidRDefault="000573EF" w:rsidP="009914D9">
            <w:pPr>
              <w:pStyle w:val="ppTableText"/>
            </w:pPr>
            <w:r>
              <w:t>You should see the State Main Menu message appear in the event list</w:t>
            </w:r>
          </w:p>
          <w:p w:rsidR="00E90FF4" w:rsidRDefault="00E90FF4" w:rsidP="000573EF">
            <w:pPr>
              <w:pStyle w:val="ppTableText"/>
            </w:pPr>
            <w:r>
              <w:t xml:space="preserve">Because we have not implemented the </w:t>
            </w:r>
            <w:r w:rsidR="000573EF">
              <w:t xml:space="preserve">main menu </w:t>
            </w:r>
            <w:r>
              <w:t xml:space="preserve">yet the </w:t>
            </w:r>
            <w:r w:rsidR="000573EF">
              <w:t xml:space="preserve">state machine will immediately progress to the Remove Card state and </w:t>
            </w:r>
            <w:r>
              <w:t xml:space="preserve">prompt "Please </w:t>
            </w:r>
            <w:r w:rsidR="000573EF">
              <w:t>remove your c</w:t>
            </w:r>
            <w:r>
              <w:t>ard"</w:t>
            </w:r>
          </w:p>
        </w:tc>
      </w:tr>
      <w:tr w:rsidR="000573EF" w:rsidTr="009914D9">
        <w:tc>
          <w:tcPr>
            <w:tcW w:w="0" w:type="auto"/>
          </w:tcPr>
          <w:p w:rsidR="000573EF" w:rsidRDefault="000573EF" w:rsidP="009914D9">
            <w:pPr>
              <w:pStyle w:val="ppTableText"/>
            </w:pPr>
            <w:r>
              <w:t xml:space="preserve">Click the </w:t>
            </w:r>
            <w:r w:rsidRPr="000573EF">
              <w:rPr>
                <w:b/>
              </w:rPr>
              <w:t>Remove Card</w:t>
            </w:r>
            <w:r>
              <w:t xml:space="preserve"> button</w:t>
            </w:r>
          </w:p>
        </w:tc>
        <w:tc>
          <w:tcPr>
            <w:tcW w:w="0" w:type="auto"/>
          </w:tcPr>
          <w:p w:rsidR="000573EF" w:rsidRPr="00E470D2" w:rsidRDefault="000573EF" w:rsidP="009914D9">
            <w:pPr>
              <w:pStyle w:val="ppTableText"/>
            </w:pPr>
            <w:r>
              <w:t xml:space="preserve">The ATM will prompt </w:t>
            </w:r>
            <w:r w:rsidR="00B974A7">
              <w:t>Please insert your ATM card</w:t>
            </w:r>
          </w:p>
        </w:tc>
      </w:tr>
      <w:tr w:rsidR="000573EF" w:rsidTr="009914D9">
        <w:tc>
          <w:tcPr>
            <w:tcW w:w="0" w:type="auto"/>
          </w:tcPr>
          <w:p w:rsidR="00E90FF4" w:rsidRDefault="00E90FF4" w:rsidP="009914D9">
            <w:pPr>
              <w:pStyle w:val="ppTableText"/>
            </w:pPr>
            <w:r>
              <w:t xml:space="preserve">Click the </w:t>
            </w:r>
            <w:r w:rsidRPr="006A6FFC">
              <w:rPr>
                <w:b/>
              </w:rPr>
              <w:t>Power Off</w:t>
            </w:r>
            <w:r>
              <w:t xml:space="preserve"> button</w:t>
            </w:r>
          </w:p>
        </w:tc>
        <w:tc>
          <w:tcPr>
            <w:tcW w:w="0" w:type="auto"/>
          </w:tcPr>
          <w:p w:rsidR="00E90FF4" w:rsidRPr="00E470D2" w:rsidRDefault="00E90FF4" w:rsidP="009914D9">
            <w:pPr>
              <w:pStyle w:val="ppTableText"/>
            </w:pPr>
            <w:r w:rsidRPr="00E470D2">
              <w:t>The ATM will clear the screen</w:t>
            </w:r>
          </w:p>
          <w:p w:rsidR="00E90FF4" w:rsidRPr="00E470D2" w:rsidRDefault="00E90FF4" w:rsidP="009914D9">
            <w:pPr>
              <w:pStyle w:val="ppTableText"/>
            </w:pPr>
            <w:r w:rsidRPr="00E470D2">
              <w:t>The Power On button will be enabled</w:t>
            </w:r>
          </w:p>
          <w:p w:rsidR="00E90FF4" w:rsidRDefault="00E90FF4" w:rsidP="009914D9">
            <w:pPr>
              <w:pStyle w:val="ppTableText"/>
            </w:pPr>
            <w:r w:rsidRPr="00E470D2">
              <w:t>The Power Off button will be disabled</w:t>
            </w:r>
          </w:p>
        </w:tc>
      </w:tr>
    </w:tbl>
    <w:p w:rsidR="00E90FF4" w:rsidRDefault="00E90FF4" w:rsidP="00E90FF4">
      <w:pPr>
        <w:pStyle w:val="ppFigureIndent"/>
      </w:pPr>
    </w:p>
    <w:p w:rsidR="00E90FF4" w:rsidRDefault="00E90FF4" w:rsidP="00E90FF4">
      <w:pPr>
        <w:pStyle w:val="ppNumberList"/>
      </w:pPr>
      <w:r>
        <w:t xml:space="preserve">Verify the </w:t>
      </w:r>
      <w:r w:rsidR="000573EF" w:rsidRPr="007876F7">
        <w:rPr>
          <w:b/>
        </w:rPr>
        <w:t xml:space="preserve">Keypad Cancel to </w:t>
      </w:r>
      <w:r w:rsidRPr="007876F7">
        <w:rPr>
          <w:b/>
        </w:rPr>
        <w:t>Remove Card</w:t>
      </w:r>
      <w:r>
        <w:t xml:space="preserve"> scenario</w:t>
      </w:r>
    </w:p>
    <w:tbl>
      <w:tblPr>
        <w:tblStyle w:val="ppTableGrid"/>
        <w:tblW w:w="0" w:type="auto"/>
        <w:tblLook w:val="04A0" w:firstRow="1" w:lastRow="0" w:firstColumn="1" w:lastColumn="0" w:noHBand="0" w:noVBand="1"/>
      </w:tblPr>
      <w:tblGrid>
        <w:gridCol w:w="2322"/>
        <w:gridCol w:w="6390"/>
      </w:tblGrid>
      <w:tr w:rsidR="00E90FF4" w:rsidTr="009914D9">
        <w:trPr>
          <w:cnfStyle w:val="100000000000" w:firstRow="1" w:lastRow="0" w:firstColumn="0" w:lastColumn="0" w:oddVBand="0" w:evenVBand="0" w:oddHBand="0" w:evenHBand="0" w:firstRowFirstColumn="0" w:firstRowLastColumn="0" w:lastRowFirstColumn="0" w:lastRowLastColumn="0"/>
        </w:trPr>
        <w:tc>
          <w:tcPr>
            <w:tcW w:w="0" w:type="auto"/>
          </w:tcPr>
          <w:p w:rsidR="00E90FF4" w:rsidRDefault="00E90FF4" w:rsidP="009914D9">
            <w:pPr>
              <w:pStyle w:val="ppTableText"/>
            </w:pPr>
            <w:r>
              <w:t>Action</w:t>
            </w:r>
          </w:p>
        </w:tc>
        <w:tc>
          <w:tcPr>
            <w:tcW w:w="0" w:type="auto"/>
          </w:tcPr>
          <w:p w:rsidR="00E90FF4" w:rsidRDefault="00E90FF4" w:rsidP="009914D9">
            <w:pPr>
              <w:pStyle w:val="ppTableText"/>
            </w:pPr>
            <w:r>
              <w:t>Expected Result</w:t>
            </w:r>
          </w:p>
        </w:tc>
      </w:tr>
      <w:tr w:rsidR="00E90FF4" w:rsidTr="009914D9">
        <w:tc>
          <w:tcPr>
            <w:tcW w:w="0" w:type="auto"/>
          </w:tcPr>
          <w:p w:rsidR="00E90FF4" w:rsidRDefault="00E90FF4" w:rsidP="009914D9">
            <w:pPr>
              <w:pStyle w:val="ppTableText"/>
            </w:pPr>
            <w:r>
              <w:t xml:space="preserve">Click </w:t>
            </w:r>
            <w:r w:rsidRPr="00DD0C5D">
              <w:rPr>
                <w:b/>
              </w:rPr>
              <w:t>Power On</w:t>
            </w:r>
          </w:p>
        </w:tc>
        <w:tc>
          <w:tcPr>
            <w:tcW w:w="0" w:type="auto"/>
          </w:tcPr>
          <w:p w:rsidR="00E90FF4" w:rsidRPr="00E470D2" w:rsidRDefault="00E90FF4" w:rsidP="009914D9">
            <w:pPr>
              <w:pStyle w:val="ppTableText"/>
            </w:pPr>
            <w:r w:rsidRPr="00E470D2">
              <w:t xml:space="preserve">The Power On button should disable </w:t>
            </w:r>
          </w:p>
          <w:p w:rsidR="00E90FF4" w:rsidRPr="00E470D2" w:rsidRDefault="00E90FF4" w:rsidP="009914D9">
            <w:pPr>
              <w:pStyle w:val="ppTableText"/>
            </w:pPr>
            <w:r w:rsidRPr="00E470D2">
              <w:t xml:space="preserve">The Power Off button </w:t>
            </w:r>
            <w:r w:rsidR="000573EF">
              <w:t>will enable</w:t>
            </w:r>
            <w:r w:rsidRPr="00E470D2">
              <w:t>.</w:t>
            </w:r>
          </w:p>
          <w:p w:rsidR="00E90FF4" w:rsidRDefault="00E90FF4" w:rsidP="009914D9">
            <w:pPr>
              <w:pStyle w:val="ppTableText"/>
            </w:pPr>
            <w:r w:rsidRPr="00E470D2">
              <w:t>You should briefly see "Please Wait" followed by "</w:t>
            </w:r>
            <w:r w:rsidR="00B974A7">
              <w:t>Please insert your ATM card</w:t>
            </w:r>
            <w:r w:rsidRPr="00E470D2">
              <w:t>"</w:t>
            </w:r>
          </w:p>
        </w:tc>
      </w:tr>
      <w:tr w:rsidR="000573EF" w:rsidTr="009914D9">
        <w:tc>
          <w:tcPr>
            <w:tcW w:w="0" w:type="auto"/>
          </w:tcPr>
          <w:p w:rsidR="000573EF" w:rsidRDefault="000573EF" w:rsidP="009914D9">
            <w:pPr>
              <w:pStyle w:val="ppTableText"/>
            </w:pPr>
            <w:r>
              <w:t xml:space="preserve">Click </w:t>
            </w:r>
            <w:r>
              <w:rPr>
                <w:b/>
              </w:rPr>
              <w:t>Valid Card</w:t>
            </w:r>
          </w:p>
        </w:tc>
        <w:tc>
          <w:tcPr>
            <w:tcW w:w="0" w:type="auto"/>
          </w:tcPr>
          <w:p w:rsidR="000573EF" w:rsidRDefault="000573EF" w:rsidP="009914D9">
            <w:pPr>
              <w:pStyle w:val="ppTableText"/>
            </w:pPr>
            <w:r>
              <w:t xml:space="preserve">The ATM will prompt "Enter Your </w:t>
            </w:r>
            <w:r w:rsidR="00C14C39">
              <w:t>PIN</w:t>
            </w:r>
            <w:r>
              <w:t xml:space="preserve">" </w:t>
            </w:r>
          </w:p>
          <w:p w:rsidR="000573EF" w:rsidRDefault="000573EF" w:rsidP="009914D9">
            <w:pPr>
              <w:pStyle w:val="ppTableText"/>
            </w:pPr>
            <w:r>
              <w:t>The keypad will enable the digits and Clear button.</w:t>
            </w:r>
          </w:p>
          <w:p w:rsidR="000573EF" w:rsidRDefault="000573EF" w:rsidP="009914D9">
            <w:pPr>
              <w:pStyle w:val="ppTableText"/>
            </w:pPr>
            <w:r>
              <w:t xml:space="preserve">The Camera </w:t>
            </w:r>
            <w:r w:rsidR="00163C29">
              <w:t>circle</w:t>
            </w:r>
            <w:r>
              <w:t xml:space="preserve"> should turn red</w:t>
            </w:r>
          </w:p>
        </w:tc>
      </w:tr>
      <w:tr w:rsidR="00E90FF4" w:rsidTr="009914D9">
        <w:tc>
          <w:tcPr>
            <w:tcW w:w="0" w:type="auto"/>
          </w:tcPr>
          <w:p w:rsidR="00E90FF4" w:rsidRDefault="00E90FF4" w:rsidP="000573EF">
            <w:pPr>
              <w:pStyle w:val="ppTableText"/>
            </w:pPr>
            <w:r>
              <w:t xml:space="preserve">Click </w:t>
            </w:r>
            <w:r w:rsidR="000573EF">
              <w:rPr>
                <w:b/>
              </w:rPr>
              <w:t>Cancel</w:t>
            </w:r>
          </w:p>
        </w:tc>
        <w:tc>
          <w:tcPr>
            <w:tcW w:w="0" w:type="auto"/>
          </w:tcPr>
          <w:p w:rsidR="00E90FF4" w:rsidRDefault="000573EF" w:rsidP="009914D9">
            <w:pPr>
              <w:pStyle w:val="ppTableText"/>
            </w:pPr>
            <w:r>
              <w:t>The ATM will prompt "Please remove your card"</w:t>
            </w:r>
          </w:p>
        </w:tc>
      </w:tr>
      <w:tr w:rsidR="00E90FF4" w:rsidTr="009914D9">
        <w:tc>
          <w:tcPr>
            <w:tcW w:w="0" w:type="auto"/>
          </w:tcPr>
          <w:p w:rsidR="00E90FF4" w:rsidRDefault="00E90FF4" w:rsidP="009914D9">
            <w:pPr>
              <w:pStyle w:val="ppTableText"/>
            </w:pPr>
            <w:r>
              <w:t xml:space="preserve">Click </w:t>
            </w:r>
            <w:r w:rsidRPr="006A6FFC">
              <w:rPr>
                <w:b/>
              </w:rPr>
              <w:t>Remove Card</w:t>
            </w:r>
          </w:p>
        </w:tc>
        <w:tc>
          <w:tcPr>
            <w:tcW w:w="0" w:type="auto"/>
          </w:tcPr>
          <w:p w:rsidR="00E90FF4" w:rsidRDefault="00E90FF4" w:rsidP="009914D9">
            <w:pPr>
              <w:pStyle w:val="ppTableText"/>
            </w:pPr>
            <w:r>
              <w:t>The ATM will prompt "</w:t>
            </w:r>
            <w:r w:rsidR="00B974A7">
              <w:t>Please insert your ATM card</w:t>
            </w:r>
            <w:r>
              <w:t>"</w:t>
            </w:r>
          </w:p>
          <w:p w:rsidR="00E90FF4" w:rsidRDefault="00E90FF4" w:rsidP="009914D9">
            <w:pPr>
              <w:pStyle w:val="ppTableText"/>
            </w:pPr>
            <w:r>
              <w:t xml:space="preserve">The Camera </w:t>
            </w:r>
            <w:r w:rsidR="00163C29">
              <w:t>circle</w:t>
            </w:r>
            <w:r>
              <w:t xml:space="preserve"> should turn black</w:t>
            </w:r>
          </w:p>
        </w:tc>
      </w:tr>
      <w:tr w:rsidR="00E90FF4" w:rsidTr="009914D9">
        <w:tc>
          <w:tcPr>
            <w:tcW w:w="0" w:type="auto"/>
          </w:tcPr>
          <w:p w:rsidR="00E90FF4" w:rsidRDefault="00E90FF4" w:rsidP="009914D9">
            <w:pPr>
              <w:pStyle w:val="ppTableText"/>
            </w:pPr>
            <w:r>
              <w:t xml:space="preserve">Click the </w:t>
            </w:r>
            <w:r w:rsidRPr="006A6FFC">
              <w:rPr>
                <w:b/>
              </w:rPr>
              <w:t>Power Off</w:t>
            </w:r>
            <w:r>
              <w:t xml:space="preserve"> button</w:t>
            </w:r>
          </w:p>
        </w:tc>
        <w:tc>
          <w:tcPr>
            <w:tcW w:w="0" w:type="auto"/>
          </w:tcPr>
          <w:p w:rsidR="00E90FF4" w:rsidRPr="00E470D2" w:rsidRDefault="00E90FF4" w:rsidP="009914D9">
            <w:pPr>
              <w:pStyle w:val="ppTableText"/>
            </w:pPr>
            <w:r w:rsidRPr="00E470D2">
              <w:t>The ATM will clear the screen</w:t>
            </w:r>
          </w:p>
          <w:p w:rsidR="00E90FF4" w:rsidRPr="00E470D2" w:rsidRDefault="00E90FF4" w:rsidP="009914D9">
            <w:pPr>
              <w:pStyle w:val="ppTableText"/>
            </w:pPr>
            <w:r w:rsidRPr="00E470D2">
              <w:t>The Power On button will be enabled</w:t>
            </w:r>
          </w:p>
          <w:p w:rsidR="00E90FF4" w:rsidRDefault="00E90FF4" w:rsidP="009914D9">
            <w:pPr>
              <w:pStyle w:val="ppTableText"/>
            </w:pPr>
            <w:r w:rsidRPr="00E470D2">
              <w:t>The Power Off button will be disabled</w:t>
            </w:r>
          </w:p>
        </w:tc>
      </w:tr>
    </w:tbl>
    <w:p w:rsidR="00E90FF4" w:rsidRPr="008C513C" w:rsidRDefault="00E90FF4" w:rsidP="00E90FF4">
      <w:pPr>
        <w:pStyle w:val="ppBodyTextIndent"/>
      </w:pPr>
    </w:p>
    <w:p w:rsidR="000573EF" w:rsidRDefault="000573EF" w:rsidP="000573EF">
      <w:pPr>
        <w:pStyle w:val="ppNumberList"/>
      </w:pPr>
      <w:r>
        <w:t xml:space="preserve">Verify the </w:t>
      </w:r>
      <w:r w:rsidRPr="007876F7">
        <w:rPr>
          <w:b/>
        </w:rPr>
        <w:t>User Timeout to Remove Card</w:t>
      </w:r>
      <w:r>
        <w:t xml:space="preserve"> scenario</w:t>
      </w:r>
    </w:p>
    <w:tbl>
      <w:tblPr>
        <w:tblStyle w:val="ppTableGrid"/>
        <w:tblW w:w="0" w:type="auto"/>
        <w:tblLook w:val="04A0" w:firstRow="1" w:lastRow="0" w:firstColumn="1" w:lastColumn="0" w:noHBand="0" w:noVBand="1"/>
      </w:tblPr>
      <w:tblGrid>
        <w:gridCol w:w="2289"/>
        <w:gridCol w:w="6423"/>
      </w:tblGrid>
      <w:tr w:rsidR="000573EF" w:rsidTr="009914D9">
        <w:trPr>
          <w:cnfStyle w:val="100000000000" w:firstRow="1" w:lastRow="0" w:firstColumn="0" w:lastColumn="0" w:oddVBand="0" w:evenVBand="0" w:oddHBand="0" w:evenHBand="0" w:firstRowFirstColumn="0" w:firstRowLastColumn="0" w:lastRowFirstColumn="0" w:lastRowLastColumn="0"/>
        </w:trPr>
        <w:tc>
          <w:tcPr>
            <w:tcW w:w="0" w:type="auto"/>
          </w:tcPr>
          <w:p w:rsidR="000573EF" w:rsidRDefault="000573EF" w:rsidP="009914D9">
            <w:pPr>
              <w:pStyle w:val="ppTableText"/>
            </w:pPr>
            <w:r>
              <w:t>Action</w:t>
            </w:r>
          </w:p>
        </w:tc>
        <w:tc>
          <w:tcPr>
            <w:tcW w:w="0" w:type="auto"/>
          </w:tcPr>
          <w:p w:rsidR="000573EF" w:rsidRDefault="000573EF" w:rsidP="009914D9">
            <w:pPr>
              <w:pStyle w:val="ppTableText"/>
            </w:pPr>
            <w:r>
              <w:t>Expected Result</w:t>
            </w:r>
          </w:p>
        </w:tc>
      </w:tr>
      <w:tr w:rsidR="000573EF" w:rsidTr="009914D9">
        <w:tc>
          <w:tcPr>
            <w:tcW w:w="0" w:type="auto"/>
          </w:tcPr>
          <w:p w:rsidR="000573EF" w:rsidRDefault="000573EF" w:rsidP="009914D9">
            <w:pPr>
              <w:pStyle w:val="ppTableText"/>
            </w:pPr>
            <w:r>
              <w:t xml:space="preserve">Click </w:t>
            </w:r>
            <w:r w:rsidRPr="00DD0C5D">
              <w:rPr>
                <w:b/>
              </w:rPr>
              <w:t>Power On</w:t>
            </w:r>
          </w:p>
        </w:tc>
        <w:tc>
          <w:tcPr>
            <w:tcW w:w="0" w:type="auto"/>
          </w:tcPr>
          <w:p w:rsidR="000573EF" w:rsidRPr="00E470D2" w:rsidRDefault="000573EF" w:rsidP="009914D9">
            <w:pPr>
              <w:pStyle w:val="ppTableText"/>
            </w:pPr>
            <w:r w:rsidRPr="00E470D2">
              <w:t xml:space="preserve">The Power On button should disable </w:t>
            </w:r>
          </w:p>
          <w:p w:rsidR="000573EF" w:rsidRPr="00E470D2" w:rsidRDefault="000573EF" w:rsidP="009914D9">
            <w:pPr>
              <w:pStyle w:val="ppTableText"/>
            </w:pPr>
            <w:r w:rsidRPr="00E470D2">
              <w:t xml:space="preserve">The Power Off button </w:t>
            </w:r>
            <w:r>
              <w:t>will enable</w:t>
            </w:r>
            <w:r w:rsidRPr="00E470D2">
              <w:t>.</w:t>
            </w:r>
          </w:p>
          <w:p w:rsidR="000573EF" w:rsidRDefault="000573EF" w:rsidP="009914D9">
            <w:pPr>
              <w:pStyle w:val="ppTableText"/>
            </w:pPr>
            <w:r w:rsidRPr="00E470D2">
              <w:t>You should briefly see "Please Wait" followed by "</w:t>
            </w:r>
            <w:r w:rsidR="00B974A7">
              <w:t>Please insert your ATM card</w:t>
            </w:r>
            <w:r w:rsidRPr="00E470D2">
              <w:t>"</w:t>
            </w:r>
          </w:p>
        </w:tc>
      </w:tr>
      <w:tr w:rsidR="000573EF" w:rsidTr="009914D9">
        <w:tc>
          <w:tcPr>
            <w:tcW w:w="0" w:type="auto"/>
          </w:tcPr>
          <w:p w:rsidR="000573EF" w:rsidRDefault="000573EF" w:rsidP="009914D9">
            <w:pPr>
              <w:pStyle w:val="ppTableText"/>
            </w:pPr>
            <w:r>
              <w:t xml:space="preserve">Click </w:t>
            </w:r>
            <w:r>
              <w:rPr>
                <w:b/>
              </w:rPr>
              <w:t>Valid Card</w:t>
            </w:r>
          </w:p>
        </w:tc>
        <w:tc>
          <w:tcPr>
            <w:tcW w:w="0" w:type="auto"/>
          </w:tcPr>
          <w:p w:rsidR="000573EF" w:rsidRDefault="000573EF" w:rsidP="009914D9">
            <w:pPr>
              <w:pStyle w:val="ppTableText"/>
            </w:pPr>
            <w:r>
              <w:t xml:space="preserve">The ATM will prompt "Enter Your </w:t>
            </w:r>
            <w:r w:rsidR="00C14C39">
              <w:t>PIN</w:t>
            </w:r>
            <w:r>
              <w:t xml:space="preserve">" </w:t>
            </w:r>
          </w:p>
          <w:p w:rsidR="000573EF" w:rsidRDefault="000573EF" w:rsidP="009914D9">
            <w:pPr>
              <w:pStyle w:val="ppTableText"/>
            </w:pPr>
            <w:r>
              <w:t>The keypad will enable the digits and Clear button.</w:t>
            </w:r>
          </w:p>
          <w:p w:rsidR="000573EF" w:rsidRDefault="000573EF" w:rsidP="009914D9">
            <w:pPr>
              <w:pStyle w:val="ppTableText"/>
            </w:pPr>
            <w:r>
              <w:t xml:space="preserve">The Camera </w:t>
            </w:r>
            <w:r w:rsidR="00163C29">
              <w:t>circle</w:t>
            </w:r>
            <w:r>
              <w:t xml:space="preserve"> should turn red</w:t>
            </w:r>
          </w:p>
        </w:tc>
      </w:tr>
      <w:tr w:rsidR="000573EF" w:rsidTr="009914D9">
        <w:tc>
          <w:tcPr>
            <w:tcW w:w="0" w:type="auto"/>
          </w:tcPr>
          <w:p w:rsidR="000573EF" w:rsidRDefault="000573EF" w:rsidP="009914D9">
            <w:pPr>
              <w:pStyle w:val="ppTableText"/>
            </w:pPr>
            <w:r>
              <w:lastRenderedPageBreak/>
              <w:t>Wait for 30 seconds</w:t>
            </w:r>
          </w:p>
        </w:tc>
        <w:tc>
          <w:tcPr>
            <w:tcW w:w="0" w:type="auto"/>
          </w:tcPr>
          <w:p w:rsidR="00764495" w:rsidRDefault="00764495" w:rsidP="009914D9">
            <w:pPr>
              <w:pStyle w:val="ppTableText"/>
            </w:pPr>
            <w:r>
              <w:t>You will see a trace message saying "You have 30 seconds to enter a command"</w:t>
            </w:r>
          </w:p>
          <w:p w:rsidR="00764495" w:rsidRDefault="00764495" w:rsidP="009914D9">
            <w:pPr>
              <w:pStyle w:val="ppTableText"/>
            </w:pPr>
            <w:r>
              <w:t>After the timeout</w:t>
            </w:r>
          </w:p>
          <w:p w:rsidR="000573EF" w:rsidRDefault="000573EF" w:rsidP="009914D9">
            <w:pPr>
              <w:pStyle w:val="ppTableText"/>
            </w:pPr>
            <w:r>
              <w:t>The ATM will prompt "Please remove your card"</w:t>
            </w:r>
          </w:p>
          <w:p w:rsidR="00764495" w:rsidRDefault="00764495" w:rsidP="009914D9">
            <w:pPr>
              <w:pStyle w:val="ppTableText"/>
            </w:pPr>
            <w:r>
              <w:t xml:space="preserve">The </w:t>
            </w:r>
            <w:r w:rsidRPr="00764495">
              <w:rPr>
                <w:b/>
              </w:rPr>
              <w:t>Remove Card</w:t>
            </w:r>
            <w:r>
              <w:t xml:space="preserve"> button will be enabled</w:t>
            </w:r>
          </w:p>
        </w:tc>
      </w:tr>
      <w:tr w:rsidR="000573EF" w:rsidTr="009914D9">
        <w:tc>
          <w:tcPr>
            <w:tcW w:w="0" w:type="auto"/>
          </w:tcPr>
          <w:p w:rsidR="000573EF" w:rsidRDefault="000573EF" w:rsidP="009914D9">
            <w:pPr>
              <w:pStyle w:val="ppTableText"/>
            </w:pPr>
            <w:r>
              <w:t xml:space="preserve">Click </w:t>
            </w:r>
            <w:r w:rsidRPr="006A6FFC">
              <w:rPr>
                <w:b/>
              </w:rPr>
              <w:t>Remove Card</w:t>
            </w:r>
          </w:p>
        </w:tc>
        <w:tc>
          <w:tcPr>
            <w:tcW w:w="0" w:type="auto"/>
          </w:tcPr>
          <w:p w:rsidR="000573EF" w:rsidRDefault="000573EF" w:rsidP="009914D9">
            <w:pPr>
              <w:pStyle w:val="ppTableText"/>
            </w:pPr>
            <w:r>
              <w:t>The ATM will prompt "</w:t>
            </w:r>
            <w:r w:rsidR="00B974A7">
              <w:t>Please insert your ATM card</w:t>
            </w:r>
            <w:r>
              <w:t>"</w:t>
            </w:r>
          </w:p>
          <w:p w:rsidR="000573EF" w:rsidRDefault="000573EF" w:rsidP="009914D9">
            <w:pPr>
              <w:pStyle w:val="ppTableText"/>
            </w:pPr>
            <w:r>
              <w:t xml:space="preserve">The Camera </w:t>
            </w:r>
            <w:r w:rsidR="00163C29">
              <w:t>circle</w:t>
            </w:r>
            <w:r>
              <w:t xml:space="preserve"> should turn black</w:t>
            </w:r>
          </w:p>
        </w:tc>
      </w:tr>
      <w:tr w:rsidR="000573EF" w:rsidTr="009914D9">
        <w:tc>
          <w:tcPr>
            <w:tcW w:w="0" w:type="auto"/>
          </w:tcPr>
          <w:p w:rsidR="000573EF" w:rsidRDefault="000573EF" w:rsidP="009914D9">
            <w:pPr>
              <w:pStyle w:val="ppTableText"/>
            </w:pPr>
            <w:r>
              <w:t xml:space="preserve">Click the </w:t>
            </w:r>
            <w:r w:rsidRPr="006A6FFC">
              <w:rPr>
                <w:b/>
              </w:rPr>
              <w:t>Power Off</w:t>
            </w:r>
            <w:r>
              <w:t xml:space="preserve"> button</w:t>
            </w:r>
          </w:p>
        </w:tc>
        <w:tc>
          <w:tcPr>
            <w:tcW w:w="0" w:type="auto"/>
          </w:tcPr>
          <w:p w:rsidR="000573EF" w:rsidRPr="00E470D2" w:rsidRDefault="000573EF" w:rsidP="009914D9">
            <w:pPr>
              <w:pStyle w:val="ppTableText"/>
            </w:pPr>
            <w:r w:rsidRPr="00E470D2">
              <w:t>The ATM will clear the screen</w:t>
            </w:r>
          </w:p>
          <w:p w:rsidR="000573EF" w:rsidRPr="00E470D2" w:rsidRDefault="000573EF" w:rsidP="009914D9">
            <w:pPr>
              <w:pStyle w:val="ppTableText"/>
            </w:pPr>
            <w:r w:rsidRPr="00E470D2">
              <w:t>The Power On button will be enabled</w:t>
            </w:r>
          </w:p>
          <w:p w:rsidR="000573EF" w:rsidRDefault="000573EF" w:rsidP="009914D9">
            <w:pPr>
              <w:pStyle w:val="ppTableText"/>
            </w:pPr>
            <w:r w:rsidRPr="00E470D2">
              <w:t>The Power Off button will be disabled</w:t>
            </w:r>
          </w:p>
        </w:tc>
      </w:tr>
    </w:tbl>
    <w:p w:rsidR="000573EF" w:rsidRPr="008C513C" w:rsidRDefault="000573EF" w:rsidP="000573EF">
      <w:pPr>
        <w:pStyle w:val="ppBodyTextIndent"/>
      </w:pPr>
    </w:p>
    <w:p w:rsidR="00826A6E" w:rsidRPr="00826A6E" w:rsidRDefault="00826A6E" w:rsidP="009914D9">
      <w:pPr>
        <w:pStyle w:val="ppListEnd"/>
      </w:pPr>
    </w:p>
    <w:bookmarkStart w:id="43" w:name="_Toc288137435" w:displacedByCustomXml="next"/>
    <w:sdt>
      <w:sdtPr>
        <w:alias w:val="Topic"/>
        <w:tag w:val="d1b0d9e6-8e95-41cf-8291-70e939bb54d7"/>
        <w:id w:val="-707954296"/>
        <w:placeholder>
          <w:docPart w:val="DefaultPlaceholder_1082065158"/>
        </w:placeholder>
        <w:text/>
      </w:sdtPr>
      <w:sdtContent>
        <w:p w:rsidR="00695BF0" w:rsidRDefault="009914D9" w:rsidP="009914D9">
          <w:pPr>
            <w:pStyle w:val="ppTopic"/>
          </w:pPr>
          <w:r>
            <w:t>Exercise 4: Implement the Main Menu</w:t>
          </w:r>
        </w:p>
      </w:sdtContent>
    </w:sdt>
    <w:bookmarkEnd w:id="43" w:displacedByCustomXml="prev"/>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2798"/>
      </w:tblGrid>
      <w:tr w:rsidR="006B3AC1" w:rsidRPr="006B3AC1" w:rsidTr="006C33FD">
        <w:tc>
          <w:tcPr>
            <w:tcW w:w="0" w:type="auto"/>
          </w:tcPr>
          <w:p w:rsidR="006B3AC1" w:rsidRPr="006B3AC1" w:rsidRDefault="006B3AC1" w:rsidP="006C33FD">
            <w:pPr>
              <w:pStyle w:val="ppTableText"/>
              <w:rPr>
                <w:rFonts w:eastAsia="Arial Unicode MS"/>
              </w:rPr>
            </w:pPr>
            <w:r w:rsidRPr="006B3AC1">
              <w:rPr>
                <w:rFonts w:eastAsia="Arial Unicode MS"/>
                <w:noProof/>
              </w:rPr>
              <w:drawing>
                <wp:inline distT="0" distB="0" distL="0" distR="0" wp14:anchorId="0D05EA73" wp14:editId="36FFE710">
                  <wp:extent cx="457200" cy="457200"/>
                  <wp:effectExtent l="0" t="0" r="0" b="0"/>
                  <wp:docPr id="67" name="Picture 67" descr="C:\Users\rojacobs\AppData\Local\Microsoft\Windows\Temporary Internet Files\Content.IE5\DF10ZJWG\MC9004316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jacobs\AppData\Local\Microsoft\Windows\Temporary Internet Files\Content.IE5\DF10ZJWG\MC900431606[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vAlign w:val="center"/>
          </w:tcPr>
          <w:p w:rsidR="006B3AC1" w:rsidRPr="006B3AC1" w:rsidRDefault="006B3AC1" w:rsidP="006C33FD">
            <w:pPr>
              <w:pStyle w:val="ppTableText"/>
              <w:jc w:val="center"/>
              <w:rPr>
                <w:rFonts w:eastAsia="Arial Unicode MS"/>
              </w:rPr>
            </w:pPr>
            <w:hyperlink r:id="rId72" w:history="1">
              <w:r>
                <w:rPr>
                  <w:rStyle w:val="Hyperlink"/>
                  <w:rFonts w:eastAsia="Arial Unicode MS"/>
                </w:rPr>
                <w:t>Watch Exercise 4 on endpoint.tv</w:t>
              </w:r>
            </w:hyperlink>
          </w:p>
        </w:tc>
      </w:tr>
    </w:tbl>
    <w:p w:rsidR="009914D9" w:rsidRDefault="001E7700" w:rsidP="009914D9">
      <w:pPr>
        <w:pStyle w:val="ppBodyText"/>
      </w:pPr>
      <w:r>
        <w:t xml:space="preserve">In this exercise, you will implement </w:t>
      </w:r>
      <w:r w:rsidR="009914D9">
        <w:t>the main menu</w:t>
      </w:r>
      <w:r>
        <w:t xml:space="preserve">.  </w:t>
      </w:r>
      <w:r w:rsidR="009914D9">
        <w:t>You may be thinking, i</w:t>
      </w:r>
      <w:r>
        <w:t>f we implement the entire set of ATM scenarios, our diagram is going to be v</w:t>
      </w:r>
      <w:bookmarkStart w:id="44" w:name="_GoBack"/>
      <w:bookmarkEnd w:id="44"/>
      <w:r>
        <w:t xml:space="preserve">ery busy.  To avoid this, </w:t>
      </w:r>
      <w:r w:rsidR="00A16894">
        <w:t>you</w:t>
      </w:r>
      <w:r>
        <w:t xml:space="preserve"> </w:t>
      </w:r>
      <w:r w:rsidR="00A16894">
        <w:t xml:space="preserve">will </w:t>
      </w:r>
      <w:r>
        <w:t xml:space="preserve">implement a state machine within a state machine to keep </w:t>
      </w:r>
      <w:r w:rsidR="00A16894">
        <w:t>the</w:t>
      </w:r>
      <w:r>
        <w:t xml:space="preserve"> diagram </w:t>
      </w:r>
      <w:r w:rsidR="0055717D">
        <w:t>manageable</w:t>
      </w:r>
      <w:r>
        <w:t>.</w:t>
      </w:r>
      <w:r w:rsidR="009914D9" w:rsidRPr="009914D9">
        <w:t xml:space="preserve"> </w:t>
      </w:r>
    </w:p>
    <w:p w:rsidR="009907A2" w:rsidRDefault="00C75A17" w:rsidP="009914D9">
      <w:pPr>
        <w:pStyle w:val="ppBodyText"/>
        <w:numPr>
          <w:ilvl w:val="0"/>
          <w:numId w:val="0"/>
        </w:numPr>
      </w:pPr>
      <w:r>
        <w:t>In this</w:t>
      </w:r>
      <w:r w:rsidR="009907A2">
        <w:t xml:space="preserve"> final exercise</w:t>
      </w:r>
      <w:r>
        <w:t>,</w:t>
      </w:r>
      <w:r w:rsidR="009907A2">
        <w:t xml:space="preserve"> </w:t>
      </w:r>
      <w:r>
        <w:t xml:space="preserve">you </w:t>
      </w:r>
      <w:r w:rsidR="009907A2">
        <w:t>will implement the following scenarios</w:t>
      </w:r>
    </w:p>
    <w:tbl>
      <w:tblPr>
        <w:tblStyle w:val="ppTableGrid"/>
        <w:tblW w:w="0" w:type="auto"/>
        <w:tblInd w:w="0" w:type="dxa"/>
        <w:tblLook w:val="04A0" w:firstRow="1" w:lastRow="0" w:firstColumn="1" w:lastColumn="0" w:noHBand="0" w:noVBand="1"/>
      </w:tblPr>
      <w:tblGrid>
        <w:gridCol w:w="2413"/>
        <w:gridCol w:w="2432"/>
        <w:gridCol w:w="4731"/>
      </w:tblGrid>
      <w:tr w:rsidR="009907A2" w:rsidTr="00D36631">
        <w:trPr>
          <w:cnfStyle w:val="100000000000" w:firstRow="1" w:lastRow="0" w:firstColumn="0" w:lastColumn="0" w:oddVBand="0" w:evenVBand="0" w:oddHBand="0" w:evenHBand="0" w:firstRowFirstColumn="0" w:firstRowLastColumn="0" w:lastRowFirstColumn="0" w:lastRowLastColumn="0"/>
        </w:trPr>
        <w:tc>
          <w:tcPr>
            <w:tcW w:w="0" w:type="auto"/>
          </w:tcPr>
          <w:p w:rsidR="009907A2" w:rsidRDefault="009907A2" w:rsidP="00D36631">
            <w:pPr>
              <w:pStyle w:val="ppTableText"/>
              <w:rPr>
                <w:rFonts w:eastAsia="Arial Unicode MS"/>
              </w:rPr>
            </w:pPr>
            <w:r>
              <w:rPr>
                <w:rFonts w:eastAsia="Arial Unicode MS"/>
              </w:rPr>
              <w:t>Given</w:t>
            </w:r>
          </w:p>
        </w:tc>
        <w:tc>
          <w:tcPr>
            <w:tcW w:w="0" w:type="auto"/>
          </w:tcPr>
          <w:p w:rsidR="009907A2" w:rsidRDefault="009907A2" w:rsidP="00D36631">
            <w:pPr>
              <w:pStyle w:val="ppTableText"/>
              <w:rPr>
                <w:rFonts w:eastAsia="Arial Unicode MS"/>
              </w:rPr>
            </w:pPr>
            <w:r>
              <w:rPr>
                <w:rFonts w:eastAsia="Arial Unicode MS"/>
              </w:rPr>
              <w:t>When</w:t>
            </w:r>
          </w:p>
        </w:tc>
        <w:tc>
          <w:tcPr>
            <w:tcW w:w="0" w:type="auto"/>
          </w:tcPr>
          <w:p w:rsidR="009907A2" w:rsidRDefault="009907A2" w:rsidP="00D36631">
            <w:pPr>
              <w:pStyle w:val="ppTableText"/>
              <w:rPr>
                <w:rFonts w:eastAsia="Arial Unicode MS"/>
              </w:rPr>
            </w:pPr>
            <w:r>
              <w:rPr>
                <w:rFonts w:eastAsia="Arial Unicode MS"/>
              </w:rPr>
              <w:t>Then</w:t>
            </w:r>
          </w:p>
        </w:tc>
      </w:tr>
      <w:tr w:rsidR="009907A2" w:rsidTr="00D36631">
        <w:tc>
          <w:tcPr>
            <w:tcW w:w="0" w:type="auto"/>
          </w:tcPr>
          <w:p w:rsidR="009907A2" w:rsidRPr="0023303E" w:rsidRDefault="009907A2" w:rsidP="009907A2">
            <w:pPr>
              <w:pStyle w:val="ppTableText"/>
              <w:rPr>
                <w:rFonts w:eastAsia="Arial Unicode MS"/>
              </w:rPr>
            </w:pPr>
            <w:r>
              <w:rPr>
                <w:rFonts w:eastAsia="Arial Unicode MS"/>
              </w:rPr>
              <w:t>A user has inserted a valid card and input a 4 digit PIN</w:t>
            </w:r>
          </w:p>
        </w:tc>
        <w:tc>
          <w:tcPr>
            <w:tcW w:w="0" w:type="auto"/>
          </w:tcPr>
          <w:p w:rsidR="009907A2" w:rsidRDefault="009907A2" w:rsidP="009907A2">
            <w:pPr>
              <w:pStyle w:val="ppTableText"/>
              <w:rPr>
                <w:rFonts w:eastAsia="Arial Unicode MS"/>
              </w:rPr>
            </w:pPr>
            <w:r>
              <w:rPr>
                <w:rFonts w:eastAsia="Arial Unicode MS"/>
              </w:rPr>
              <w:t>The user completes PIN entry by pressing Keypad Enter</w:t>
            </w:r>
          </w:p>
        </w:tc>
        <w:tc>
          <w:tcPr>
            <w:tcW w:w="0" w:type="auto"/>
          </w:tcPr>
          <w:p w:rsidR="009907A2" w:rsidRPr="0023303E" w:rsidRDefault="009907A2" w:rsidP="009907A2">
            <w:pPr>
              <w:pStyle w:val="ppTableText"/>
              <w:rPr>
                <w:rFonts w:eastAsia="Arial Unicode MS"/>
              </w:rPr>
            </w:pPr>
            <w:r>
              <w:rPr>
                <w:rFonts w:eastAsia="Arial Unicode MS"/>
              </w:rPr>
              <w:t>The transaction menu should display Withdraw and Deposit commands and enable the side buttons associated with the commands</w:t>
            </w:r>
          </w:p>
        </w:tc>
      </w:tr>
      <w:tr w:rsidR="009907A2" w:rsidTr="00D36631">
        <w:tc>
          <w:tcPr>
            <w:tcW w:w="0" w:type="auto"/>
          </w:tcPr>
          <w:p w:rsidR="009907A2" w:rsidRPr="0023303E" w:rsidRDefault="009907A2" w:rsidP="00D36631">
            <w:pPr>
              <w:pStyle w:val="ppTableText"/>
              <w:rPr>
                <w:rFonts w:eastAsia="Arial Unicode MS"/>
              </w:rPr>
            </w:pPr>
            <w:r>
              <w:rPr>
                <w:rFonts w:eastAsia="Arial Unicode MS"/>
              </w:rPr>
              <w:t>The transaction menu is displayed</w:t>
            </w:r>
          </w:p>
        </w:tc>
        <w:tc>
          <w:tcPr>
            <w:tcW w:w="0" w:type="auto"/>
          </w:tcPr>
          <w:p w:rsidR="009907A2" w:rsidRPr="0023303E" w:rsidRDefault="009907A2" w:rsidP="009907A2">
            <w:pPr>
              <w:pStyle w:val="ppTableText"/>
              <w:rPr>
                <w:rFonts w:eastAsia="Arial Unicode MS"/>
              </w:rPr>
            </w:pPr>
            <w:r>
              <w:rPr>
                <w:rFonts w:eastAsia="Arial Unicode MS"/>
              </w:rPr>
              <w:t>The user fails to select a command before the timeout</w:t>
            </w:r>
          </w:p>
        </w:tc>
        <w:tc>
          <w:tcPr>
            <w:tcW w:w="0" w:type="auto"/>
          </w:tcPr>
          <w:p w:rsidR="009907A2" w:rsidRDefault="009907A2" w:rsidP="00D36631">
            <w:pPr>
              <w:pStyle w:val="ppTableText"/>
              <w:rPr>
                <w:rFonts w:eastAsia="Arial Unicode MS"/>
              </w:rPr>
            </w:pPr>
            <w:r>
              <w:rPr>
                <w:rFonts w:eastAsia="Arial Unicode MS"/>
              </w:rPr>
              <w:t>The user transaction is cancelled</w:t>
            </w:r>
          </w:p>
          <w:p w:rsidR="009907A2" w:rsidRPr="0023303E" w:rsidRDefault="009907A2" w:rsidP="00D36631">
            <w:pPr>
              <w:pStyle w:val="ppTableText"/>
              <w:rPr>
                <w:rFonts w:eastAsia="Arial Unicode MS"/>
              </w:rPr>
            </w:pPr>
            <w:r>
              <w:rPr>
                <w:rFonts w:eastAsia="Arial Unicode MS"/>
              </w:rPr>
              <w:t>The ATM will prompt the user to remove their card</w:t>
            </w:r>
          </w:p>
        </w:tc>
      </w:tr>
      <w:tr w:rsidR="009907A2" w:rsidTr="00D36631">
        <w:tc>
          <w:tcPr>
            <w:tcW w:w="0" w:type="auto"/>
          </w:tcPr>
          <w:p w:rsidR="009907A2" w:rsidRDefault="009907A2" w:rsidP="00D36631">
            <w:pPr>
              <w:pStyle w:val="ppTableText"/>
              <w:rPr>
                <w:rFonts w:eastAsia="Arial Unicode MS"/>
              </w:rPr>
            </w:pPr>
            <w:r>
              <w:rPr>
                <w:rFonts w:eastAsia="Arial Unicode MS"/>
              </w:rPr>
              <w:t>The transaction menu is displayed</w:t>
            </w:r>
          </w:p>
        </w:tc>
        <w:tc>
          <w:tcPr>
            <w:tcW w:w="0" w:type="auto"/>
          </w:tcPr>
          <w:p w:rsidR="009907A2" w:rsidRDefault="009907A2" w:rsidP="00D36631">
            <w:pPr>
              <w:pStyle w:val="ppTableText"/>
              <w:rPr>
                <w:rFonts w:eastAsia="Arial Unicode MS"/>
              </w:rPr>
            </w:pPr>
            <w:r>
              <w:rPr>
                <w:rFonts w:eastAsia="Arial Unicode MS"/>
              </w:rPr>
              <w:t>The user presses the cancel button</w:t>
            </w:r>
          </w:p>
        </w:tc>
        <w:tc>
          <w:tcPr>
            <w:tcW w:w="0" w:type="auto"/>
          </w:tcPr>
          <w:p w:rsidR="009907A2" w:rsidRDefault="009907A2" w:rsidP="009907A2">
            <w:pPr>
              <w:pStyle w:val="ppTableText"/>
              <w:rPr>
                <w:rFonts w:eastAsia="Arial Unicode MS"/>
              </w:rPr>
            </w:pPr>
            <w:r>
              <w:rPr>
                <w:rFonts w:eastAsia="Arial Unicode MS"/>
              </w:rPr>
              <w:t>The user transaction is cancelled</w:t>
            </w:r>
          </w:p>
          <w:p w:rsidR="009907A2" w:rsidRPr="0023303E" w:rsidRDefault="009907A2" w:rsidP="009907A2">
            <w:pPr>
              <w:pStyle w:val="ppTableText"/>
              <w:rPr>
                <w:rFonts w:eastAsia="Arial Unicode MS"/>
              </w:rPr>
            </w:pPr>
            <w:r>
              <w:rPr>
                <w:rFonts w:eastAsia="Arial Unicode MS"/>
              </w:rPr>
              <w:t>The ATM will prompt the user to remove their card</w:t>
            </w:r>
          </w:p>
        </w:tc>
      </w:tr>
    </w:tbl>
    <w:p w:rsidR="009907A2" w:rsidRDefault="009907A2" w:rsidP="009907A2">
      <w:pPr>
        <w:pStyle w:val="ppBodyText"/>
        <w:numPr>
          <w:ilvl w:val="0"/>
          <w:numId w:val="0"/>
        </w:numPr>
      </w:pPr>
    </w:p>
    <w:p w:rsidR="009907A2" w:rsidRDefault="009907A2" w:rsidP="009907A2">
      <w:pPr>
        <w:pStyle w:val="ppBodyText"/>
        <w:numPr>
          <w:ilvl w:val="0"/>
          <w:numId w:val="0"/>
        </w:numPr>
      </w:pPr>
      <w:r>
        <w:t>Once again, we have analyzed the scenarios to describe our S</w:t>
      </w:r>
      <w:r w:rsidR="00A16894">
        <w:t>tate Machine implementation.  You</w:t>
      </w:r>
      <w:r>
        <w:t xml:space="preserve"> will implement the Main Menu state </w:t>
      </w:r>
      <w:r w:rsidR="00A16894">
        <w:t xml:space="preserve">by composing </w:t>
      </w:r>
      <w:r w:rsidR="0055717D">
        <w:t xml:space="preserve">the </w:t>
      </w:r>
      <w:r w:rsidR="00B2495F">
        <w:t>ATM StateMachine</w:t>
      </w:r>
      <w:r w:rsidR="0055717D">
        <w:t xml:space="preserve"> with </w:t>
      </w:r>
      <w:r w:rsidR="00A16894">
        <w:t xml:space="preserve">an </w:t>
      </w:r>
      <w:r>
        <w:t>inner state machine.  The transitions and states below are for the inner state machine</w:t>
      </w:r>
      <w:r w:rsidR="009847D1">
        <w:t xml:space="preserve">.  For the Withdraw and Deposit </w:t>
      </w:r>
      <w:r w:rsidR="00C75A17">
        <w:t>states,</w:t>
      </w:r>
      <w:r w:rsidR="009847D1">
        <w:t xml:space="preserve"> there would be more implementation in a real system but for this </w:t>
      </w:r>
      <w:r w:rsidR="00A16894">
        <w:t xml:space="preserve">lab, you </w:t>
      </w:r>
      <w:r w:rsidR="009847D1">
        <w:t xml:space="preserve">will </w:t>
      </w:r>
      <w:r w:rsidR="00A16894">
        <w:t xml:space="preserve">use </w:t>
      </w:r>
      <w:r w:rsidR="009847D1">
        <w:t>a null transition to the Exit state.</w:t>
      </w:r>
    </w:p>
    <w:tbl>
      <w:tblPr>
        <w:tblStyle w:val="ppTableGrid"/>
        <w:tblW w:w="0" w:type="auto"/>
        <w:tblInd w:w="0" w:type="dxa"/>
        <w:tblLook w:val="04A0" w:firstRow="1" w:lastRow="0" w:firstColumn="1" w:lastColumn="0" w:noHBand="0" w:noVBand="1"/>
      </w:tblPr>
      <w:tblGrid>
        <w:gridCol w:w="1336"/>
        <w:gridCol w:w="1641"/>
        <w:gridCol w:w="1018"/>
        <w:gridCol w:w="1347"/>
        <w:gridCol w:w="1553"/>
        <w:gridCol w:w="1307"/>
        <w:gridCol w:w="1374"/>
      </w:tblGrid>
      <w:tr w:rsidR="009847D1" w:rsidTr="00D36631">
        <w:trPr>
          <w:cnfStyle w:val="100000000000" w:firstRow="1" w:lastRow="0" w:firstColumn="0" w:lastColumn="0" w:oddVBand="0" w:evenVBand="0" w:oddHBand="0" w:evenHBand="0" w:firstRowFirstColumn="0" w:firstRowLastColumn="0" w:lastRowFirstColumn="0" w:lastRowLastColumn="0"/>
        </w:trPr>
        <w:tc>
          <w:tcPr>
            <w:tcW w:w="0" w:type="auto"/>
          </w:tcPr>
          <w:p w:rsidR="009907A2" w:rsidRDefault="009907A2" w:rsidP="00D36631">
            <w:pPr>
              <w:pStyle w:val="ppTableText"/>
            </w:pPr>
            <w:r>
              <w:lastRenderedPageBreak/>
              <w:t>State</w:t>
            </w:r>
          </w:p>
        </w:tc>
        <w:tc>
          <w:tcPr>
            <w:tcW w:w="0" w:type="auto"/>
          </w:tcPr>
          <w:p w:rsidR="009907A2" w:rsidRDefault="009907A2" w:rsidP="00D36631">
            <w:pPr>
              <w:pStyle w:val="ppTableText"/>
            </w:pPr>
            <w:r>
              <w:t>Enter Actions</w:t>
            </w:r>
          </w:p>
        </w:tc>
        <w:tc>
          <w:tcPr>
            <w:tcW w:w="0" w:type="auto"/>
          </w:tcPr>
          <w:p w:rsidR="009907A2" w:rsidRDefault="009907A2" w:rsidP="00D36631">
            <w:pPr>
              <w:pStyle w:val="ppTableText"/>
            </w:pPr>
            <w:r>
              <w:t>Exit Actions</w:t>
            </w:r>
          </w:p>
        </w:tc>
        <w:tc>
          <w:tcPr>
            <w:tcW w:w="0" w:type="auto"/>
          </w:tcPr>
          <w:p w:rsidR="009907A2" w:rsidRDefault="009907A2" w:rsidP="00D36631">
            <w:pPr>
              <w:pStyle w:val="ppTableText"/>
            </w:pPr>
            <w:r>
              <w:t>Transition Event</w:t>
            </w:r>
          </w:p>
        </w:tc>
        <w:tc>
          <w:tcPr>
            <w:tcW w:w="0" w:type="auto"/>
          </w:tcPr>
          <w:p w:rsidR="009907A2" w:rsidRDefault="009907A2" w:rsidP="00D36631">
            <w:pPr>
              <w:pStyle w:val="ppTableText"/>
            </w:pPr>
            <w:r>
              <w:t>Transition Enabled When</w:t>
            </w:r>
          </w:p>
        </w:tc>
        <w:tc>
          <w:tcPr>
            <w:tcW w:w="0" w:type="auto"/>
          </w:tcPr>
          <w:p w:rsidR="009907A2" w:rsidRDefault="009907A2" w:rsidP="00D36631">
            <w:pPr>
              <w:pStyle w:val="ppTableText"/>
            </w:pPr>
            <w:r>
              <w:t>Transition Action</w:t>
            </w:r>
          </w:p>
        </w:tc>
        <w:tc>
          <w:tcPr>
            <w:tcW w:w="0" w:type="auto"/>
          </w:tcPr>
          <w:p w:rsidR="009907A2" w:rsidRDefault="009907A2" w:rsidP="00D36631">
            <w:pPr>
              <w:pStyle w:val="ppTableText"/>
            </w:pPr>
            <w:r>
              <w:t>Destination State</w:t>
            </w:r>
          </w:p>
        </w:tc>
      </w:tr>
      <w:tr w:rsidR="009847D1" w:rsidTr="00D36631">
        <w:tc>
          <w:tcPr>
            <w:tcW w:w="0" w:type="auto"/>
          </w:tcPr>
          <w:p w:rsidR="009907A2" w:rsidRDefault="009907A2" w:rsidP="00D36631">
            <w:pPr>
              <w:pStyle w:val="ppTableText"/>
            </w:pPr>
            <w:r>
              <w:t>Transaction Menu</w:t>
            </w:r>
          </w:p>
        </w:tc>
        <w:tc>
          <w:tcPr>
            <w:tcW w:w="0" w:type="auto"/>
          </w:tcPr>
          <w:p w:rsidR="009907A2" w:rsidRDefault="009847D1" w:rsidP="00D36631">
            <w:pPr>
              <w:pStyle w:val="ppTableText"/>
            </w:pPr>
            <w:r>
              <w:t>Display Transaction prompts</w:t>
            </w:r>
          </w:p>
        </w:tc>
        <w:tc>
          <w:tcPr>
            <w:tcW w:w="0" w:type="auto"/>
          </w:tcPr>
          <w:p w:rsidR="009907A2" w:rsidRDefault="009907A2" w:rsidP="00D36631">
            <w:pPr>
              <w:pStyle w:val="ppTableText"/>
            </w:pPr>
            <w:r>
              <w:t>Clear Screen</w:t>
            </w:r>
          </w:p>
        </w:tc>
        <w:tc>
          <w:tcPr>
            <w:tcW w:w="0" w:type="auto"/>
          </w:tcPr>
          <w:p w:rsidR="009907A2" w:rsidRDefault="009847D1" w:rsidP="00D36631">
            <w:pPr>
              <w:pStyle w:val="ppTableText"/>
            </w:pPr>
            <w:r>
              <w:t>Button 1 (Withdraw)</w:t>
            </w:r>
          </w:p>
        </w:tc>
        <w:tc>
          <w:tcPr>
            <w:tcW w:w="0" w:type="auto"/>
          </w:tcPr>
          <w:p w:rsidR="009907A2" w:rsidRDefault="009907A2" w:rsidP="00D36631">
            <w:pPr>
              <w:pStyle w:val="ppTableText"/>
            </w:pPr>
          </w:p>
        </w:tc>
        <w:tc>
          <w:tcPr>
            <w:tcW w:w="0" w:type="auto"/>
          </w:tcPr>
          <w:p w:rsidR="009907A2" w:rsidRDefault="009907A2" w:rsidP="00D36631">
            <w:pPr>
              <w:pStyle w:val="ppTableText"/>
            </w:pPr>
          </w:p>
        </w:tc>
        <w:tc>
          <w:tcPr>
            <w:tcW w:w="0" w:type="auto"/>
          </w:tcPr>
          <w:p w:rsidR="009907A2" w:rsidRDefault="009847D1" w:rsidP="00D36631">
            <w:pPr>
              <w:pStyle w:val="ppTableText"/>
            </w:pPr>
            <w:r>
              <w:t>Withdraw</w:t>
            </w:r>
          </w:p>
        </w:tc>
      </w:tr>
      <w:tr w:rsidR="009847D1" w:rsidTr="00D36631">
        <w:tc>
          <w:tcPr>
            <w:tcW w:w="0" w:type="auto"/>
            <w:gridSpan w:val="3"/>
            <w:vMerge w:val="restart"/>
          </w:tcPr>
          <w:p w:rsidR="009847D1" w:rsidRDefault="009847D1" w:rsidP="00D36631">
            <w:pPr>
              <w:pStyle w:val="ppTableText"/>
            </w:pPr>
          </w:p>
        </w:tc>
        <w:tc>
          <w:tcPr>
            <w:tcW w:w="0" w:type="auto"/>
          </w:tcPr>
          <w:p w:rsidR="009847D1" w:rsidRDefault="009847D1" w:rsidP="009847D1">
            <w:pPr>
              <w:pStyle w:val="ppTableText"/>
            </w:pPr>
            <w:r>
              <w:t>Button 3 (Deposit)</w:t>
            </w:r>
          </w:p>
        </w:tc>
        <w:tc>
          <w:tcPr>
            <w:tcW w:w="0" w:type="auto"/>
          </w:tcPr>
          <w:p w:rsidR="009847D1" w:rsidRDefault="009847D1" w:rsidP="00D36631">
            <w:pPr>
              <w:pStyle w:val="ppTableText"/>
            </w:pPr>
          </w:p>
        </w:tc>
        <w:tc>
          <w:tcPr>
            <w:tcW w:w="0" w:type="auto"/>
          </w:tcPr>
          <w:p w:rsidR="009847D1" w:rsidRDefault="009847D1" w:rsidP="00D36631">
            <w:pPr>
              <w:pStyle w:val="ppTableText"/>
            </w:pPr>
          </w:p>
        </w:tc>
        <w:tc>
          <w:tcPr>
            <w:tcW w:w="0" w:type="auto"/>
          </w:tcPr>
          <w:p w:rsidR="009847D1" w:rsidRDefault="009847D1" w:rsidP="00D36631">
            <w:pPr>
              <w:pStyle w:val="ppTableText"/>
            </w:pPr>
            <w:r>
              <w:t>Deposit</w:t>
            </w:r>
          </w:p>
        </w:tc>
      </w:tr>
      <w:tr w:rsidR="009847D1" w:rsidTr="00D36631">
        <w:tc>
          <w:tcPr>
            <w:tcW w:w="0" w:type="auto"/>
            <w:gridSpan w:val="3"/>
            <w:vMerge/>
          </w:tcPr>
          <w:p w:rsidR="009847D1" w:rsidRDefault="009847D1" w:rsidP="00D36631">
            <w:pPr>
              <w:pStyle w:val="ppTableText"/>
            </w:pPr>
          </w:p>
        </w:tc>
        <w:tc>
          <w:tcPr>
            <w:tcW w:w="0" w:type="auto"/>
          </w:tcPr>
          <w:p w:rsidR="009847D1" w:rsidRDefault="009847D1" w:rsidP="00D36631">
            <w:pPr>
              <w:pStyle w:val="ppTableText"/>
            </w:pPr>
            <w:r>
              <w:t>Timeout</w:t>
            </w:r>
          </w:p>
        </w:tc>
        <w:tc>
          <w:tcPr>
            <w:tcW w:w="0" w:type="auto"/>
          </w:tcPr>
          <w:p w:rsidR="009847D1" w:rsidRDefault="009847D1" w:rsidP="00D36631">
            <w:pPr>
              <w:pStyle w:val="ppTableText"/>
            </w:pPr>
          </w:p>
        </w:tc>
        <w:tc>
          <w:tcPr>
            <w:tcW w:w="0" w:type="auto"/>
          </w:tcPr>
          <w:p w:rsidR="009847D1" w:rsidRDefault="009847D1" w:rsidP="00D36631">
            <w:pPr>
              <w:pStyle w:val="ppTableText"/>
            </w:pPr>
          </w:p>
        </w:tc>
        <w:tc>
          <w:tcPr>
            <w:tcW w:w="0" w:type="auto"/>
          </w:tcPr>
          <w:p w:rsidR="009847D1" w:rsidRDefault="009847D1" w:rsidP="00D36631">
            <w:pPr>
              <w:pStyle w:val="ppTableText"/>
            </w:pPr>
            <w:r>
              <w:t>Exit</w:t>
            </w:r>
          </w:p>
        </w:tc>
      </w:tr>
      <w:tr w:rsidR="009847D1" w:rsidTr="00D36631">
        <w:tc>
          <w:tcPr>
            <w:tcW w:w="0" w:type="auto"/>
            <w:gridSpan w:val="3"/>
            <w:vMerge/>
          </w:tcPr>
          <w:p w:rsidR="009847D1" w:rsidRDefault="009847D1" w:rsidP="00D36631">
            <w:pPr>
              <w:pStyle w:val="ppTableText"/>
            </w:pPr>
          </w:p>
        </w:tc>
        <w:tc>
          <w:tcPr>
            <w:tcW w:w="0" w:type="auto"/>
          </w:tcPr>
          <w:p w:rsidR="009847D1" w:rsidRDefault="009847D1" w:rsidP="00D36631">
            <w:pPr>
              <w:pStyle w:val="ppTableText"/>
            </w:pPr>
            <w:r>
              <w:t>Keypad Cancel</w:t>
            </w:r>
          </w:p>
        </w:tc>
        <w:tc>
          <w:tcPr>
            <w:tcW w:w="0" w:type="auto"/>
          </w:tcPr>
          <w:p w:rsidR="009847D1" w:rsidRDefault="009847D1" w:rsidP="00D36631">
            <w:pPr>
              <w:pStyle w:val="ppTableText"/>
            </w:pPr>
          </w:p>
        </w:tc>
        <w:tc>
          <w:tcPr>
            <w:tcW w:w="0" w:type="auto"/>
          </w:tcPr>
          <w:p w:rsidR="009847D1" w:rsidRDefault="009847D1" w:rsidP="00D36631">
            <w:pPr>
              <w:pStyle w:val="ppTableText"/>
            </w:pPr>
          </w:p>
        </w:tc>
        <w:tc>
          <w:tcPr>
            <w:tcW w:w="0" w:type="auto"/>
          </w:tcPr>
          <w:p w:rsidR="009847D1" w:rsidRDefault="009847D1" w:rsidP="00D36631">
            <w:pPr>
              <w:pStyle w:val="ppTableText"/>
            </w:pPr>
            <w:r>
              <w:t>Exit</w:t>
            </w:r>
          </w:p>
        </w:tc>
      </w:tr>
      <w:tr w:rsidR="009847D1" w:rsidTr="00D36631">
        <w:tc>
          <w:tcPr>
            <w:tcW w:w="0" w:type="auto"/>
          </w:tcPr>
          <w:p w:rsidR="009847D1" w:rsidRDefault="009847D1" w:rsidP="00D36631">
            <w:pPr>
              <w:pStyle w:val="ppTableText"/>
            </w:pPr>
            <w:r>
              <w:t>Withdraw</w:t>
            </w:r>
          </w:p>
        </w:tc>
        <w:tc>
          <w:tcPr>
            <w:tcW w:w="0" w:type="auto"/>
          </w:tcPr>
          <w:p w:rsidR="009847D1" w:rsidRDefault="009847D1" w:rsidP="00D36631">
            <w:pPr>
              <w:pStyle w:val="ppTableText"/>
            </w:pPr>
          </w:p>
        </w:tc>
        <w:tc>
          <w:tcPr>
            <w:tcW w:w="0" w:type="auto"/>
          </w:tcPr>
          <w:p w:rsidR="009847D1" w:rsidRDefault="009847D1" w:rsidP="00D36631">
            <w:pPr>
              <w:pStyle w:val="ppTableText"/>
            </w:pPr>
          </w:p>
        </w:tc>
        <w:tc>
          <w:tcPr>
            <w:tcW w:w="0" w:type="auto"/>
          </w:tcPr>
          <w:p w:rsidR="009847D1" w:rsidRDefault="009847D1" w:rsidP="00D36631">
            <w:pPr>
              <w:pStyle w:val="ppTableText"/>
            </w:pPr>
            <w:r>
              <w:t>Null</w:t>
            </w:r>
          </w:p>
        </w:tc>
        <w:tc>
          <w:tcPr>
            <w:tcW w:w="0" w:type="auto"/>
          </w:tcPr>
          <w:p w:rsidR="009847D1" w:rsidRDefault="009847D1" w:rsidP="00D36631">
            <w:pPr>
              <w:pStyle w:val="ppTableText"/>
            </w:pPr>
          </w:p>
        </w:tc>
        <w:tc>
          <w:tcPr>
            <w:tcW w:w="0" w:type="auto"/>
          </w:tcPr>
          <w:p w:rsidR="009847D1" w:rsidRDefault="009847D1" w:rsidP="00D36631">
            <w:pPr>
              <w:pStyle w:val="ppTableText"/>
            </w:pPr>
          </w:p>
        </w:tc>
        <w:tc>
          <w:tcPr>
            <w:tcW w:w="0" w:type="auto"/>
          </w:tcPr>
          <w:p w:rsidR="009847D1" w:rsidRDefault="009847D1" w:rsidP="00D36631">
            <w:pPr>
              <w:pStyle w:val="ppTableText"/>
            </w:pPr>
            <w:r>
              <w:t>Exit</w:t>
            </w:r>
          </w:p>
        </w:tc>
      </w:tr>
      <w:tr w:rsidR="009847D1" w:rsidTr="00D36631">
        <w:tc>
          <w:tcPr>
            <w:tcW w:w="0" w:type="auto"/>
          </w:tcPr>
          <w:p w:rsidR="009847D1" w:rsidRDefault="009847D1" w:rsidP="00D36631">
            <w:pPr>
              <w:pStyle w:val="ppTableText"/>
            </w:pPr>
            <w:r>
              <w:t>Deposit</w:t>
            </w:r>
          </w:p>
        </w:tc>
        <w:tc>
          <w:tcPr>
            <w:tcW w:w="0" w:type="auto"/>
          </w:tcPr>
          <w:p w:rsidR="009847D1" w:rsidRDefault="009847D1" w:rsidP="00D36631">
            <w:pPr>
              <w:pStyle w:val="ppTableText"/>
            </w:pPr>
          </w:p>
        </w:tc>
        <w:tc>
          <w:tcPr>
            <w:tcW w:w="0" w:type="auto"/>
          </w:tcPr>
          <w:p w:rsidR="009847D1" w:rsidRDefault="009847D1" w:rsidP="00D36631">
            <w:pPr>
              <w:pStyle w:val="ppTableText"/>
            </w:pPr>
          </w:p>
        </w:tc>
        <w:tc>
          <w:tcPr>
            <w:tcW w:w="0" w:type="auto"/>
          </w:tcPr>
          <w:p w:rsidR="009847D1" w:rsidRDefault="009847D1" w:rsidP="00D36631">
            <w:pPr>
              <w:pStyle w:val="ppTableText"/>
            </w:pPr>
            <w:r>
              <w:t>Null</w:t>
            </w:r>
          </w:p>
        </w:tc>
        <w:tc>
          <w:tcPr>
            <w:tcW w:w="0" w:type="auto"/>
          </w:tcPr>
          <w:p w:rsidR="009847D1" w:rsidRDefault="009847D1" w:rsidP="00D36631">
            <w:pPr>
              <w:pStyle w:val="ppTableText"/>
            </w:pPr>
          </w:p>
        </w:tc>
        <w:tc>
          <w:tcPr>
            <w:tcW w:w="0" w:type="auto"/>
          </w:tcPr>
          <w:p w:rsidR="009847D1" w:rsidRDefault="009847D1" w:rsidP="00D36631">
            <w:pPr>
              <w:pStyle w:val="ppTableText"/>
            </w:pPr>
          </w:p>
        </w:tc>
        <w:tc>
          <w:tcPr>
            <w:tcW w:w="0" w:type="auto"/>
          </w:tcPr>
          <w:p w:rsidR="009847D1" w:rsidRDefault="009847D1" w:rsidP="00D36631">
            <w:pPr>
              <w:pStyle w:val="ppTableText"/>
            </w:pPr>
            <w:r>
              <w:t>Exit</w:t>
            </w:r>
          </w:p>
        </w:tc>
      </w:tr>
    </w:tbl>
    <w:p w:rsidR="009907A2" w:rsidRDefault="009907A2" w:rsidP="009914D9">
      <w:pPr>
        <w:pStyle w:val="ppBodyText"/>
        <w:numPr>
          <w:ilvl w:val="0"/>
          <w:numId w:val="0"/>
        </w:numPr>
      </w:pPr>
    </w:p>
    <w:p w:rsidR="009914D9" w:rsidRDefault="009914D9" w:rsidP="009914D9">
      <w:pPr>
        <w:pStyle w:val="ppProcedureStart"/>
      </w:pPr>
      <w:bookmarkStart w:id="45" w:name="_Toc288137436"/>
      <w:r>
        <w:t xml:space="preserve">Task 0 – Open the </w:t>
      </w:r>
      <w:r w:rsidR="002E638D">
        <w:t>Solution</w:t>
      </w:r>
      <w:bookmarkEnd w:id="45"/>
    </w:p>
    <w:p w:rsidR="00C75A17" w:rsidRPr="00CC4449" w:rsidRDefault="00C75A17" w:rsidP="00C75A17">
      <w:pPr>
        <w:pStyle w:val="ppNumberList"/>
      </w:pPr>
      <w:r>
        <w:t xml:space="preserve">Open the begin </w:t>
      </w:r>
      <w:r w:rsidR="002E638D">
        <w:t>Solution</w:t>
      </w:r>
      <w:r>
        <w:t xml:space="preserve"> under </w:t>
      </w:r>
      <w:r w:rsidRPr="00D36631">
        <w:rPr>
          <w:b/>
        </w:rPr>
        <w:t xml:space="preserve">(Lab Folder)\Exercise </w:t>
      </w:r>
      <w:r>
        <w:rPr>
          <w:b/>
        </w:rPr>
        <w:t>4</w:t>
      </w:r>
      <w:r w:rsidRPr="00D36631">
        <w:rPr>
          <w:b/>
        </w:rPr>
        <w:t>\Begin\AtmStateMachine.sln</w:t>
      </w:r>
      <w:r>
        <w:rPr>
          <w:b/>
        </w:rPr>
        <w:t xml:space="preserve"> </w:t>
      </w:r>
      <w:r w:rsidRPr="004B7349">
        <w:t xml:space="preserve">or if you prefer continue with the </w:t>
      </w:r>
      <w:r w:rsidR="002E638D">
        <w:t>Solution</w:t>
      </w:r>
      <w:r w:rsidRPr="004B7349">
        <w:t xml:space="preserve"> you completed</w:t>
      </w:r>
      <w:r>
        <w:t xml:space="preserve"> at the end of Exercise 3</w:t>
      </w:r>
      <w:r w:rsidRPr="004B7349">
        <w:t>.</w:t>
      </w:r>
    </w:p>
    <w:p w:rsidR="00C75A17" w:rsidRPr="00CC4449" w:rsidRDefault="00C75A17" w:rsidP="00C75A17">
      <w:pPr>
        <w:pStyle w:val="ppNumberList"/>
      </w:pPr>
      <w:r w:rsidRPr="00CC4449">
        <w:t xml:space="preserve">Build the </w:t>
      </w:r>
      <w:r w:rsidR="002E638D">
        <w:t>Solution</w:t>
      </w:r>
    </w:p>
    <w:p w:rsidR="009914D9" w:rsidRDefault="009914D9" w:rsidP="009914D9">
      <w:pPr>
        <w:pStyle w:val="ppListEnd"/>
      </w:pPr>
    </w:p>
    <w:p w:rsidR="009914D9" w:rsidRDefault="009914D9" w:rsidP="009914D9">
      <w:pPr>
        <w:pStyle w:val="ppProcedureStart"/>
      </w:pPr>
      <w:bookmarkStart w:id="46" w:name="_Toc288137437"/>
      <w:r>
        <w:t>Task 1 – Add the Inner State Machine</w:t>
      </w:r>
      <w:bookmarkEnd w:id="46"/>
    </w:p>
    <w:p w:rsidR="0055717D" w:rsidRDefault="0055717D" w:rsidP="0055717D">
      <w:pPr>
        <w:pStyle w:val="ppNumberList"/>
      </w:pPr>
      <w:r>
        <w:t xml:space="preserve">Open </w:t>
      </w:r>
      <w:r w:rsidRPr="0059123B">
        <w:rPr>
          <w:b/>
        </w:rPr>
        <w:t>AtmActivity.xaml</w:t>
      </w:r>
      <w:r>
        <w:rPr>
          <w:b/>
        </w:rPr>
        <w:t xml:space="preserve"> </w:t>
      </w:r>
      <w:r w:rsidRPr="006E7794">
        <w:t>from the</w:t>
      </w:r>
      <w:r>
        <w:rPr>
          <w:b/>
        </w:rPr>
        <w:t xml:space="preserve"> AtmStateMachine.Activities </w:t>
      </w:r>
      <w:r w:rsidRPr="006E7794">
        <w:t>project</w:t>
      </w:r>
    </w:p>
    <w:p w:rsidR="009914D9" w:rsidRDefault="009914D9" w:rsidP="009914D9">
      <w:pPr>
        <w:pStyle w:val="ppNumberList"/>
      </w:pPr>
      <w:r>
        <w:t xml:space="preserve">Double click the </w:t>
      </w:r>
      <w:r w:rsidRPr="009914D9">
        <w:rPr>
          <w:b/>
        </w:rPr>
        <w:t>Main Menu</w:t>
      </w:r>
      <w:r>
        <w:t xml:space="preserve"> state to open it</w:t>
      </w:r>
    </w:p>
    <w:p w:rsidR="009914D9" w:rsidRDefault="009914D9" w:rsidP="009914D9">
      <w:pPr>
        <w:pStyle w:val="ppNumberList"/>
      </w:pPr>
      <w:r>
        <w:t xml:space="preserve">Drop a </w:t>
      </w:r>
      <w:r w:rsidRPr="009914D9">
        <w:rPr>
          <w:b/>
        </w:rPr>
        <w:t>StateMachine</w:t>
      </w:r>
      <w:r>
        <w:t xml:space="preserve"> activity into the Entry pane and set the </w:t>
      </w:r>
      <w:r w:rsidRPr="009914D9">
        <w:rPr>
          <w:b/>
        </w:rPr>
        <w:t>DisplayName</w:t>
      </w:r>
      <w:r>
        <w:t xml:space="preserve"> to </w:t>
      </w:r>
      <w:r w:rsidR="009847D1">
        <w:rPr>
          <w:b/>
        </w:rPr>
        <w:t xml:space="preserve">Transaction Menu </w:t>
      </w:r>
      <w:r w:rsidRPr="009914D9">
        <w:rPr>
          <w:b/>
        </w:rPr>
        <w:t>StateMachine</w:t>
      </w:r>
    </w:p>
    <w:p w:rsidR="009914D9" w:rsidRDefault="009914D9" w:rsidP="009914D9">
      <w:pPr>
        <w:pStyle w:val="ppListEnd"/>
      </w:pPr>
    </w:p>
    <w:p w:rsidR="009907A2" w:rsidRDefault="009907A2" w:rsidP="009907A2">
      <w:pPr>
        <w:pStyle w:val="ppProcedureStart"/>
      </w:pPr>
      <w:bookmarkStart w:id="47" w:name="_Toc288137438"/>
      <w:r>
        <w:t>Ta</w:t>
      </w:r>
      <w:r w:rsidR="002E638D">
        <w:t xml:space="preserve">sk 2 – Configure the </w:t>
      </w:r>
      <w:r w:rsidR="00643C67">
        <w:t xml:space="preserve">Transaction Menu </w:t>
      </w:r>
      <w:r w:rsidR="002E638D">
        <w:t>I</w:t>
      </w:r>
      <w:r>
        <w:t xml:space="preserve">nitial </w:t>
      </w:r>
      <w:r w:rsidR="002E638D">
        <w:t>S</w:t>
      </w:r>
      <w:r>
        <w:t>tate</w:t>
      </w:r>
      <w:bookmarkEnd w:id="47"/>
    </w:p>
    <w:p w:rsidR="009907A2" w:rsidRDefault="009907A2" w:rsidP="009907A2">
      <w:pPr>
        <w:pStyle w:val="ppNumberList"/>
      </w:pPr>
      <w:r>
        <w:t xml:space="preserve">Double click the </w:t>
      </w:r>
      <w:r w:rsidR="00643C67" w:rsidRPr="00643C67">
        <w:rPr>
          <w:b/>
        </w:rPr>
        <w:t>Transaction Menu</w:t>
      </w:r>
      <w:r w:rsidRPr="009914D9">
        <w:rPr>
          <w:b/>
        </w:rPr>
        <w:t xml:space="preserve"> StateMachine</w:t>
      </w:r>
      <w:r>
        <w:rPr>
          <w:b/>
        </w:rPr>
        <w:t xml:space="preserve"> </w:t>
      </w:r>
      <w:r w:rsidRPr="009907A2">
        <w:t>to open it</w:t>
      </w:r>
    </w:p>
    <w:p w:rsidR="009907A2" w:rsidRPr="009907A2" w:rsidRDefault="0059123B" w:rsidP="009907A2">
      <w:pPr>
        <w:pStyle w:val="ppNumberList"/>
      </w:pPr>
      <w:r>
        <w:t xml:space="preserve">Change the </w:t>
      </w:r>
      <w:r w:rsidRPr="0059123B">
        <w:rPr>
          <w:b/>
        </w:rPr>
        <w:t>DisplayName</w:t>
      </w:r>
      <w:r>
        <w:t xml:space="preserve"> property of </w:t>
      </w:r>
      <w:r w:rsidR="009907A2" w:rsidRPr="00C75A17">
        <w:rPr>
          <w:b/>
        </w:rPr>
        <w:t>State1</w:t>
      </w:r>
      <w:r w:rsidR="009907A2">
        <w:t xml:space="preserve"> to </w:t>
      </w:r>
      <w:r w:rsidR="009907A2">
        <w:rPr>
          <w:b/>
        </w:rPr>
        <w:t xml:space="preserve">Transaction </w:t>
      </w:r>
      <w:r w:rsidR="009907A2" w:rsidRPr="009907A2">
        <w:rPr>
          <w:b/>
        </w:rPr>
        <w:t>Menu</w:t>
      </w:r>
    </w:p>
    <w:p w:rsidR="009907A2" w:rsidRDefault="009907A2" w:rsidP="009907A2">
      <w:pPr>
        <w:pStyle w:val="ppNumberList"/>
      </w:pPr>
      <w:r>
        <w:t xml:space="preserve">Double click </w:t>
      </w:r>
      <w:r>
        <w:rPr>
          <w:b/>
        </w:rPr>
        <w:t xml:space="preserve">Transaction </w:t>
      </w:r>
      <w:r w:rsidRPr="009907A2">
        <w:rPr>
          <w:b/>
        </w:rPr>
        <w:t>Menu</w:t>
      </w:r>
      <w:r>
        <w:rPr>
          <w:b/>
        </w:rPr>
        <w:t xml:space="preserve"> </w:t>
      </w:r>
      <w:r w:rsidRPr="009907A2">
        <w:t>to open it</w:t>
      </w:r>
    </w:p>
    <w:p w:rsidR="009907A2" w:rsidRDefault="0078260C" w:rsidP="009907A2">
      <w:pPr>
        <w:pStyle w:val="ppNumberList"/>
      </w:pPr>
      <w:r>
        <w:t>Drop</w:t>
      </w:r>
      <w:r w:rsidR="009847D1">
        <w:t xml:space="preserve"> a </w:t>
      </w:r>
      <w:r w:rsidR="009847D1" w:rsidRPr="009847D1">
        <w:rPr>
          <w:b/>
        </w:rPr>
        <w:t>Sequence</w:t>
      </w:r>
      <w:r w:rsidR="009847D1">
        <w:t xml:space="preserve"> on the </w:t>
      </w:r>
      <w:r w:rsidR="009847D1" w:rsidRPr="009847D1">
        <w:rPr>
          <w:b/>
        </w:rPr>
        <w:t>Entry</w:t>
      </w:r>
      <w:r w:rsidR="009847D1">
        <w:t xml:space="preserve"> pane</w:t>
      </w:r>
    </w:p>
    <w:p w:rsidR="009847D1" w:rsidRDefault="0078260C" w:rsidP="009907A2">
      <w:pPr>
        <w:pStyle w:val="ppNumberList"/>
      </w:pPr>
      <w:r>
        <w:t>Drop</w:t>
      </w:r>
      <w:r w:rsidR="009847D1">
        <w:t xml:space="preserve"> a Prompt activity on the Sequence and set the properties</w:t>
      </w:r>
    </w:p>
    <w:tbl>
      <w:tblPr>
        <w:tblStyle w:val="ppTableGrid"/>
        <w:tblW w:w="0" w:type="auto"/>
        <w:tblLook w:val="04A0" w:firstRow="1" w:lastRow="0" w:firstColumn="1" w:lastColumn="0" w:noHBand="0" w:noVBand="1"/>
      </w:tblPr>
      <w:tblGrid>
        <w:gridCol w:w="1287"/>
        <w:gridCol w:w="1687"/>
      </w:tblGrid>
      <w:tr w:rsidR="009847D1" w:rsidTr="00D36631">
        <w:trPr>
          <w:cnfStyle w:val="100000000000" w:firstRow="1" w:lastRow="0" w:firstColumn="0" w:lastColumn="0" w:oddVBand="0" w:evenVBand="0" w:oddHBand="0" w:evenHBand="0" w:firstRowFirstColumn="0" w:firstRowLastColumn="0" w:lastRowFirstColumn="0" w:lastRowLastColumn="0"/>
        </w:trPr>
        <w:tc>
          <w:tcPr>
            <w:tcW w:w="0" w:type="auto"/>
          </w:tcPr>
          <w:p w:rsidR="009847D1" w:rsidRDefault="009847D1" w:rsidP="00D36631">
            <w:pPr>
              <w:pStyle w:val="ppTableText"/>
            </w:pPr>
            <w:r>
              <w:t>Property</w:t>
            </w:r>
          </w:p>
        </w:tc>
        <w:tc>
          <w:tcPr>
            <w:tcW w:w="0" w:type="auto"/>
          </w:tcPr>
          <w:p w:rsidR="009847D1" w:rsidRDefault="009847D1" w:rsidP="00D36631">
            <w:pPr>
              <w:pStyle w:val="ppTableText"/>
            </w:pPr>
            <w:r>
              <w:t>Value</w:t>
            </w:r>
          </w:p>
        </w:tc>
      </w:tr>
      <w:tr w:rsidR="009847D1" w:rsidTr="00D36631">
        <w:tc>
          <w:tcPr>
            <w:tcW w:w="0" w:type="auto"/>
          </w:tcPr>
          <w:p w:rsidR="009847D1" w:rsidRDefault="009847D1" w:rsidP="00D36631">
            <w:pPr>
              <w:pStyle w:val="ppTableText"/>
            </w:pPr>
            <w:r>
              <w:t>DisplayName</w:t>
            </w:r>
          </w:p>
        </w:tc>
        <w:tc>
          <w:tcPr>
            <w:tcW w:w="0" w:type="auto"/>
          </w:tcPr>
          <w:p w:rsidR="009847D1" w:rsidRDefault="009847D1" w:rsidP="00D36631">
            <w:pPr>
              <w:pStyle w:val="ppTableText"/>
            </w:pPr>
            <w:r>
              <w:t>Prompt Withdraw</w:t>
            </w:r>
          </w:p>
        </w:tc>
      </w:tr>
      <w:tr w:rsidR="009847D1" w:rsidTr="00D36631">
        <w:tc>
          <w:tcPr>
            <w:tcW w:w="0" w:type="auto"/>
          </w:tcPr>
          <w:p w:rsidR="009847D1" w:rsidRDefault="009847D1" w:rsidP="00D36631">
            <w:pPr>
              <w:pStyle w:val="ppTableText"/>
            </w:pPr>
            <w:r>
              <w:t>Line</w:t>
            </w:r>
          </w:p>
        </w:tc>
        <w:tc>
          <w:tcPr>
            <w:tcW w:w="0" w:type="auto"/>
          </w:tcPr>
          <w:p w:rsidR="009847D1" w:rsidRDefault="009847D1" w:rsidP="00D36631">
            <w:pPr>
              <w:pStyle w:val="ppTableText"/>
            </w:pPr>
            <w:r>
              <w:t>1</w:t>
            </w:r>
          </w:p>
        </w:tc>
      </w:tr>
      <w:tr w:rsidR="009847D1" w:rsidTr="00D36631">
        <w:tc>
          <w:tcPr>
            <w:tcW w:w="0" w:type="auto"/>
          </w:tcPr>
          <w:p w:rsidR="009847D1" w:rsidRDefault="009847D1" w:rsidP="00D36631">
            <w:pPr>
              <w:pStyle w:val="ppTableText"/>
            </w:pPr>
            <w:r>
              <w:t>Text</w:t>
            </w:r>
          </w:p>
        </w:tc>
        <w:tc>
          <w:tcPr>
            <w:tcW w:w="0" w:type="auto"/>
          </w:tcPr>
          <w:p w:rsidR="009847D1" w:rsidRDefault="00C75A17" w:rsidP="00D36631">
            <w:pPr>
              <w:pStyle w:val="ppTableText"/>
            </w:pPr>
            <w:r>
              <w:t>Prompts.Withdraw</w:t>
            </w:r>
          </w:p>
        </w:tc>
      </w:tr>
      <w:tr w:rsidR="009847D1" w:rsidTr="00D36631">
        <w:tc>
          <w:tcPr>
            <w:tcW w:w="0" w:type="auto"/>
          </w:tcPr>
          <w:p w:rsidR="009847D1" w:rsidRDefault="009847D1" w:rsidP="00D36631">
            <w:pPr>
              <w:pStyle w:val="ppTableText"/>
            </w:pPr>
            <w:r>
              <w:lastRenderedPageBreak/>
              <w:t>Transition</w:t>
            </w:r>
          </w:p>
        </w:tc>
        <w:tc>
          <w:tcPr>
            <w:tcW w:w="0" w:type="auto"/>
          </w:tcPr>
          <w:p w:rsidR="009847D1" w:rsidRDefault="009847D1" w:rsidP="00D36631">
            <w:pPr>
              <w:pStyle w:val="ppTableText"/>
            </w:pPr>
            <w:r>
              <w:t>Withdraw</w:t>
            </w:r>
          </w:p>
        </w:tc>
      </w:tr>
    </w:tbl>
    <w:p w:rsidR="009847D1" w:rsidRDefault="009847D1" w:rsidP="00C75A17">
      <w:pPr>
        <w:pStyle w:val="ppBodyTextIndent"/>
      </w:pPr>
    </w:p>
    <w:p w:rsidR="009847D1" w:rsidRDefault="009847D1" w:rsidP="009907A2">
      <w:pPr>
        <w:pStyle w:val="ppNumberList"/>
      </w:pPr>
      <w:r>
        <w:t xml:space="preserve">Drop another </w:t>
      </w:r>
      <w:r w:rsidRPr="00643C67">
        <w:rPr>
          <w:b/>
        </w:rPr>
        <w:t>Prompt</w:t>
      </w:r>
      <w:r>
        <w:t xml:space="preserve"> activity </w:t>
      </w:r>
      <w:r w:rsidR="0055717D">
        <w:t xml:space="preserve"> below </w:t>
      </w:r>
      <w:r w:rsidR="0055717D" w:rsidRPr="0055717D">
        <w:rPr>
          <w:b/>
        </w:rPr>
        <w:t>Prompt Withdraw</w:t>
      </w:r>
      <w:r w:rsidR="0055717D">
        <w:t xml:space="preserve"> </w:t>
      </w:r>
      <w:r>
        <w:t>for the Deposit prompt and set the properties</w:t>
      </w:r>
    </w:p>
    <w:tbl>
      <w:tblPr>
        <w:tblStyle w:val="ppTableGrid"/>
        <w:tblW w:w="0" w:type="auto"/>
        <w:tblLook w:val="04A0" w:firstRow="1" w:lastRow="0" w:firstColumn="1" w:lastColumn="0" w:noHBand="0" w:noVBand="1"/>
      </w:tblPr>
      <w:tblGrid>
        <w:gridCol w:w="1287"/>
        <w:gridCol w:w="1547"/>
      </w:tblGrid>
      <w:tr w:rsidR="009847D1" w:rsidTr="00D36631">
        <w:trPr>
          <w:cnfStyle w:val="100000000000" w:firstRow="1" w:lastRow="0" w:firstColumn="0" w:lastColumn="0" w:oddVBand="0" w:evenVBand="0" w:oddHBand="0" w:evenHBand="0" w:firstRowFirstColumn="0" w:firstRowLastColumn="0" w:lastRowFirstColumn="0" w:lastRowLastColumn="0"/>
        </w:trPr>
        <w:tc>
          <w:tcPr>
            <w:tcW w:w="0" w:type="auto"/>
          </w:tcPr>
          <w:p w:rsidR="009847D1" w:rsidRDefault="009847D1" w:rsidP="00D36631">
            <w:pPr>
              <w:pStyle w:val="ppTableText"/>
            </w:pPr>
            <w:r>
              <w:t>Property</w:t>
            </w:r>
          </w:p>
        </w:tc>
        <w:tc>
          <w:tcPr>
            <w:tcW w:w="0" w:type="auto"/>
          </w:tcPr>
          <w:p w:rsidR="009847D1" w:rsidRDefault="009847D1" w:rsidP="00D36631">
            <w:pPr>
              <w:pStyle w:val="ppTableText"/>
            </w:pPr>
            <w:r>
              <w:t>Value</w:t>
            </w:r>
          </w:p>
        </w:tc>
      </w:tr>
      <w:tr w:rsidR="009847D1" w:rsidTr="00D36631">
        <w:tc>
          <w:tcPr>
            <w:tcW w:w="0" w:type="auto"/>
          </w:tcPr>
          <w:p w:rsidR="009847D1" w:rsidRDefault="009847D1" w:rsidP="00D36631">
            <w:pPr>
              <w:pStyle w:val="ppTableText"/>
            </w:pPr>
            <w:r>
              <w:t>DisplayName</w:t>
            </w:r>
          </w:p>
        </w:tc>
        <w:tc>
          <w:tcPr>
            <w:tcW w:w="0" w:type="auto"/>
          </w:tcPr>
          <w:p w:rsidR="009847D1" w:rsidRDefault="009847D1" w:rsidP="009847D1">
            <w:pPr>
              <w:pStyle w:val="ppTableText"/>
            </w:pPr>
            <w:r>
              <w:t>Prompt Deposit</w:t>
            </w:r>
          </w:p>
        </w:tc>
      </w:tr>
      <w:tr w:rsidR="009847D1" w:rsidTr="00D36631">
        <w:tc>
          <w:tcPr>
            <w:tcW w:w="0" w:type="auto"/>
          </w:tcPr>
          <w:p w:rsidR="009847D1" w:rsidRDefault="009847D1" w:rsidP="00D36631">
            <w:pPr>
              <w:pStyle w:val="ppTableText"/>
            </w:pPr>
            <w:r>
              <w:t>Line</w:t>
            </w:r>
          </w:p>
        </w:tc>
        <w:tc>
          <w:tcPr>
            <w:tcW w:w="0" w:type="auto"/>
          </w:tcPr>
          <w:p w:rsidR="009847D1" w:rsidRDefault="009847D1" w:rsidP="00D36631">
            <w:pPr>
              <w:pStyle w:val="ppTableText"/>
            </w:pPr>
            <w:r>
              <w:t>3</w:t>
            </w:r>
          </w:p>
        </w:tc>
      </w:tr>
      <w:tr w:rsidR="009847D1" w:rsidTr="00D36631">
        <w:tc>
          <w:tcPr>
            <w:tcW w:w="0" w:type="auto"/>
          </w:tcPr>
          <w:p w:rsidR="009847D1" w:rsidRDefault="009847D1" w:rsidP="00D36631">
            <w:pPr>
              <w:pStyle w:val="ppTableText"/>
            </w:pPr>
            <w:r>
              <w:t>Text</w:t>
            </w:r>
          </w:p>
        </w:tc>
        <w:tc>
          <w:tcPr>
            <w:tcW w:w="0" w:type="auto"/>
          </w:tcPr>
          <w:p w:rsidR="009847D1" w:rsidRDefault="00C75A17" w:rsidP="00D36631">
            <w:pPr>
              <w:pStyle w:val="ppTableText"/>
            </w:pPr>
            <w:r>
              <w:t>Prompts.Deposit</w:t>
            </w:r>
          </w:p>
        </w:tc>
      </w:tr>
      <w:tr w:rsidR="009847D1" w:rsidTr="00D36631">
        <w:tc>
          <w:tcPr>
            <w:tcW w:w="0" w:type="auto"/>
          </w:tcPr>
          <w:p w:rsidR="009847D1" w:rsidRDefault="009847D1" w:rsidP="00D36631">
            <w:pPr>
              <w:pStyle w:val="ppTableText"/>
            </w:pPr>
            <w:r>
              <w:t>Transition</w:t>
            </w:r>
          </w:p>
        </w:tc>
        <w:tc>
          <w:tcPr>
            <w:tcW w:w="0" w:type="auto"/>
          </w:tcPr>
          <w:p w:rsidR="009847D1" w:rsidRDefault="009847D1" w:rsidP="00D36631">
            <w:pPr>
              <w:pStyle w:val="ppTableText"/>
            </w:pPr>
            <w:r>
              <w:t>Deposit</w:t>
            </w:r>
          </w:p>
        </w:tc>
      </w:tr>
    </w:tbl>
    <w:p w:rsidR="009847D1" w:rsidRDefault="009847D1" w:rsidP="009847D1">
      <w:pPr>
        <w:pStyle w:val="ppBodyTextIndent"/>
      </w:pPr>
    </w:p>
    <w:p w:rsidR="009847D1" w:rsidRDefault="009847D1" w:rsidP="009907A2">
      <w:pPr>
        <w:pStyle w:val="ppNumberList"/>
      </w:pPr>
      <w:r>
        <w:t xml:space="preserve">In the </w:t>
      </w:r>
      <w:r w:rsidRPr="00D45874">
        <w:rPr>
          <w:b/>
        </w:rPr>
        <w:t>Exit</w:t>
      </w:r>
      <w:r>
        <w:t xml:space="preserve"> pane </w:t>
      </w:r>
      <w:r w:rsidR="0078260C">
        <w:t>Drop</w:t>
      </w:r>
      <w:r>
        <w:t xml:space="preserve"> a </w:t>
      </w:r>
      <w:r w:rsidRPr="009847D1">
        <w:rPr>
          <w:b/>
        </w:rPr>
        <w:t>ClearView</w:t>
      </w:r>
      <w:r>
        <w:t xml:space="preserve"> activity</w:t>
      </w:r>
    </w:p>
    <w:p w:rsidR="009907A2" w:rsidRDefault="009907A2" w:rsidP="009907A2">
      <w:pPr>
        <w:pStyle w:val="ppListEnd"/>
      </w:pPr>
    </w:p>
    <w:p w:rsidR="009847D1" w:rsidRDefault="009847D1" w:rsidP="009847D1">
      <w:pPr>
        <w:pStyle w:val="ppProcedureStart"/>
      </w:pPr>
      <w:bookmarkStart w:id="48" w:name="_Toc288137439"/>
      <w:r>
        <w:t xml:space="preserve">Task </w:t>
      </w:r>
      <w:r w:rsidR="002E638D">
        <w:t>3</w:t>
      </w:r>
      <w:r>
        <w:t xml:space="preserve"> – Add the Final State</w:t>
      </w:r>
      <w:bookmarkEnd w:id="48"/>
    </w:p>
    <w:p w:rsidR="009847D1" w:rsidRPr="009847D1" w:rsidRDefault="009847D1" w:rsidP="009847D1">
      <w:pPr>
        <w:pStyle w:val="ppBodyTextIndent"/>
      </w:pPr>
      <w:r>
        <w:t>Our inner state machine must have a Final State.  This state marks the point where our inner state machine is complete and control will return to the outer sta</w:t>
      </w:r>
      <w:r w:rsidR="00643C67">
        <w:t>te machine</w:t>
      </w:r>
    </w:p>
    <w:p w:rsidR="009847D1" w:rsidRPr="009847D1" w:rsidRDefault="009847D1" w:rsidP="009847D1">
      <w:pPr>
        <w:pStyle w:val="ppNumberList"/>
      </w:pPr>
      <w:r>
        <w:t xml:space="preserve">Navigate back to the </w:t>
      </w:r>
      <w:r>
        <w:rPr>
          <w:b/>
        </w:rPr>
        <w:t xml:space="preserve">Transaction Menu </w:t>
      </w:r>
      <w:r w:rsidRPr="009914D9">
        <w:rPr>
          <w:b/>
        </w:rPr>
        <w:t>StateMachine</w:t>
      </w:r>
    </w:p>
    <w:p w:rsidR="009847D1" w:rsidRDefault="0078260C" w:rsidP="009847D1">
      <w:pPr>
        <w:pStyle w:val="ppNumberList"/>
      </w:pPr>
      <w:r>
        <w:t>Drop</w:t>
      </w:r>
      <w:r w:rsidR="009847D1" w:rsidRPr="00852E3B">
        <w:t xml:space="preserve"> a</w:t>
      </w:r>
      <w:r w:rsidR="009847D1">
        <w:rPr>
          <w:b/>
        </w:rPr>
        <w:t xml:space="preserve"> Final State</w:t>
      </w:r>
      <w:r w:rsidR="00852E3B">
        <w:t xml:space="preserve"> activity and auto connect it or draw a transition from the </w:t>
      </w:r>
      <w:r w:rsidR="00852E3B" w:rsidRPr="00EB1C79">
        <w:rPr>
          <w:b/>
        </w:rPr>
        <w:t>Transaction Menu</w:t>
      </w:r>
      <w:r w:rsidR="00852E3B">
        <w:t xml:space="preserve"> state to the </w:t>
      </w:r>
      <w:r w:rsidR="00852E3B" w:rsidRPr="00643C67">
        <w:rPr>
          <w:b/>
        </w:rPr>
        <w:t>Final State</w:t>
      </w:r>
    </w:p>
    <w:p w:rsidR="00852E3B" w:rsidRDefault="00852E3B" w:rsidP="009847D1">
      <w:pPr>
        <w:pStyle w:val="ppNumberList"/>
      </w:pPr>
      <w:r>
        <w:t xml:space="preserve">To make our intention clear, set the </w:t>
      </w:r>
      <w:r w:rsidRPr="00852E3B">
        <w:rPr>
          <w:b/>
        </w:rPr>
        <w:t>DisplayName</w:t>
      </w:r>
      <w:r>
        <w:t xml:space="preserve"> of the Final State to </w:t>
      </w:r>
      <w:r w:rsidRPr="00EB1C79">
        <w:rPr>
          <w:b/>
        </w:rPr>
        <w:t>Exit</w:t>
      </w:r>
      <w:r>
        <w:t>.  This will indicate that this is not the end but simply the exit point of this menu</w:t>
      </w:r>
    </w:p>
    <w:p w:rsidR="00852E3B" w:rsidRPr="00852E3B" w:rsidRDefault="00852E3B" w:rsidP="009847D1">
      <w:pPr>
        <w:pStyle w:val="ppNumberList"/>
      </w:pPr>
      <w:r>
        <w:t xml:space="preserve">Rename the transition </w:t>
      </w:r>
      <w:r w:rsidRPr="00852E3B">
        <w:rPr>
          <w:b/>
        </w:rPr>
        <w:t>T1</w:t>
      </w:r>
      <w:r>
        <w:t xml:space="preserve"> to </w:t>
      </w:r>
      <w:r w:rsidRPr="00852E3B">
        <w:rPr>
          <w:b/>
        </w:rPr>
        <w:t>Cancel</w:t>
      </w:r>
    </w:p>
    <w:p w:rsidR="00852E3B" w:rsidRDefault="00852E3B" w:rsidP="009847D1">
      <w:pPr>
        <w:pStyle w:val="ppNumberList"/>
      </w:pPr>
      <w:r w:rsidRPr="00852E3B">
        <w:t>Double</w:t>
      </w:r>
      <w:r>
        <w:t xml:space="preserve"> click the </w:t>
      </w:r>
      <w:r w:rsidRPr="00852E3B">
        <w:rPr>
          <w:b/>
        </w:rPr>
        <w:t>Cancel</w:t>
      </w:r>
      <w:r>
        <w:t xml:space="preserve"> transition to open it</w:t>
      </w:r>
    </w:p>
    <w:p w:rsidR="00852E3B" w:rsidRDefault="0078260C" w:rsidP="009847D1">
      <w:pPr>
        <w:pStyle w:val="ppNumberList"/>
      </w:pPr>
      <w:r>
        <w:t>Drop</w:t>
      </w:r>
      <w:r w:rsidR="00852E3B">
        <w:t xml:space="preserve"> a </w:t>
      </w:r>
      <w:r w:rsidR="00852E3B" w:rsidRPr="00852E3B">
        <w:rPr>
          <w:b/>
        </w:rPr>
        <w:t>WaitForTransition</w:t>
      </w:r>
      <w:r w:rsidR="00852E3B">
        <w:t xml:space="preserve"> activity </w:t>
      </w:r>
      <w:r w:rsidR="008947B0">
        <w:t xml:space="preserve">in the Trigger pane </w:t>
      </w:r>
      <w:r w:rsidR="00852E3B">
        <w:t>and set the properties</w:t>
      </w:r>
    </w:p>
    <w:tbl>
      <w:tblPr>
        <w:tblStyle w:val="ppTableGrid"/>
        <w:tblW w:w="0" w:type="auto"/>
        <w:tblLook w:val="04A0" w:firstRow="1" w:lastRow="0" w:firstColumn="1" w:lastColumn="0" w:noHBand="0" w:noVBand="1"/>
      </w:tblPr>
      <w:tblGrid>
        <w:gridCol w:w="1327"/>
        <w:gridCol w:w="1507"/>
      </w:tblGrid>
      <w:tr w:rsidR="00852E3B" w:rsidTr="00D36631">
        <w:trPr>
          <w:cnfStyle w:val="100000000000" w:firstRow="1" w:lastRow="0" w:firstColumn="0" w:lastColumn="0" w:oddVBand="0" w:evenVBand="0" w:oddHBand="0" w:evenHBand="0" w:firstRowFirstColumn="0" w:firstRowLastColumn="0" w:lastRowFirstColumn="0" w:lastRowLastColumn="0"/>
        </w:trPr>
        <w:tc>
          <w:tcPr>
            <w:tcW w:w="0" w:type="auto"/>
          </w:tcPr>
          <w:p w:rsidR="00852E3B" w:rsidRDefault="00852E3B" w:rsidP="00D36631">
            <w:pPr>
              <w:pStyle w:val="ppTableText"/>
            </w:pPr>
            <w:r>
              <w:t>Property</w:t>
            </w:r>
          </w:p>
        </w:tc>
        <w:tc>
          <w:tcPr>
            <w:tcW w:w="0" w:type="auto"/>
          </w:tcPr>
          <w:p w:rsidR="00852E3B" w:rsidRDefault="00852E3B" w:rsidP="00D36631">
            <w:pPr>
              <w:pStyle w:val="ppTableText"/>
            </w:pPr>
            <w:r>
              <w:t>Value</w:t>
            </w:r>
          </w:p>
        </w:tc>
      </w:tr>
      <w:tr w:rsidR="00852E3B" w:rsidTr="00D36631">
        <w:tc>
          <w:tcPr>
            <w:tcW w:w="0" w:type="auto"/>
          </w:tcPr>
          <w:p w:rsidR="00852E3B" w:rsidRDefault="00852E3B" w:rsidP="00D36631">
            <w:pPr>
              <w:pStyle w:val="ppTableText"/>
            </w:pPr>
            <w:r>
              <w:t>AtmTransition</w:t>
            </w:r>
          </w:p>
        </w:tc>
        <w:tc>
          <w:tcPr>
            <w:tcW w:w="0" w:type="auto"/>
          </w:tcPr>
          <w:p w:rsidR="00852E3B" w:rsidRDefault="00852E3B" w:rsidP="00D36631">
            <w:pPr>
              <w:pStyle w:val="ppTableText"/>
            </w:pPr>
            <w:r>
              <w:t>KeypadCancel</w:t>
            </w:r>
          </w:p>
        </w:tc>
      </w:tr>
      <w:tr w:rsidR="00852E3B" w:rsidTr="00D36631">
        <w:tc>
          <w:tcPr>
            <w:tcW w:w="0" w:type="auto"/>
          </w:tcPr>
          <w:p w:rsidR="00852E3B" w:rsidRDefault="00852E3B" w:rsidP="00D36631">
            <w:pPr>
              <w:pStyle w:val="ppTableText"/>
            </w:pPr>
            <w:r>
              <w:t>DisplayName</w:t>
            </w:r>
          </w:p>
        </w:tc>
        <w:tc>
          <w:tcPr>
            <w:tcW w:w="0" w:type="auto"/>
          </w:tcPr>
          <w:p w:rsidR="00852E3B" w:rsidRDefault="00852E3B" w:rsidP="00D36631">
            <w:pPr>
              <w:pStyle w:val="ppTableText"/>
            </w:pPr>
            <w:r>
              <w:t>Wait For Cancel</w:t>
            </w:r>
          </w:p>
        </w:tc>
      </w:tr>
      <w:tr w:rsidR="008947B0" w:rsidTr="00D36631">
        <w:tc>
          <w:tcPr>
            <w:tcW w:w="0" w:type="auto"/>
          </w:tcPr>
          <w:p w:rsidR="008947B0" w:rsidRDefault="008947B0" w:rsidP="00D36631">
            <w:pPr>
              <w:pStyle w:val="ppTableText"/>
            </w:pPr>
            <w:r>
              <w:t>Result</w:t>
            </w:r>
          </w:p>
        </w:tc>
        <w:tc>
          <w:tcPr>
            <w:tcW w:w="0" w:type="auto"/>
          </w:tcPr>
          <w:p w:rsidR="008947B0" w:rsidRDefault="008947B0" w:rsidP="00D36631">
            <w:pPr>
              <w:pStyle w:val="ppTableText"/>
            </w:pPr>
          </w:p>
        </w:tc>
      </w:tr>
    </w:tbl>
    <w:p w:rsidR="00852E3B" w:rsidRPr="00852E3B" w:rsidRDefault="00852E3B" w:rsidP="00852E3B">
      <w:pPr>
        <w:pStyle w:val="ppBodyTextIndent"/>
      </w:pPr>
    </w:p>
    <w:p w:rsidR="009847D1" w:rsidRDefault="009847D1" w:rsidP="009847D1">
      <w:pPr>
        <w:pStyle w:val="ppListEnd"/>
      </w:pPr>
    </w:p>
    <w:p w:rsidR="00412E6D" w:rsidRDefault="00412E6D" w:rsidP="00412E6D">
      <w:pPr>
        <w:pStyle w:val="ppProcedureStart"/>
      </w:pPr>
      <w:bookmarkStart w:id="49" w:name="_Toc288137440"/>
      <w:r>
        <w:t xml:space="preserve">Task </w:t>
      </w:r>
      <w:r w:rsidR="002E638D">
        <w:t>4 – Add the Timeout T</w:t>
      </w:r>
      <w:r>
        <w:t>ransition</w:t>
      </w:r>
      <w:bookmarkEnd w:id="49"/>
    </w:p>
    <w:p w:rsidR="00412E6D" w:rsidRPr="009847D1" w:rsidRDefault="00412E6D" w:rsidP="00412E6D">
      <w:pPr>
        <w:pStyle w:val="ppNumberList"/>
      </w:pPr>
      <w:r>
        <w:t xml:space="preserve">Navigate back to the </w:t>
      </w:r>
      <w:r>
        <w:rPr>
          <w:b/>
        </w:rPr>
        <w:t xml:space="preserve">Transaction Menu </w:t>
      </w:r>
      <w:r w:rsidRPr="009914D9">
        <w:rPr>
          <w:b/>
        </w:rPr>
        <w:t>StateMachine</w:t>
      </w:r>
    </w:p>
    <w:p w:rsidR="00412E6D" w:rsidRDefault="00412E6D" w:rsidP="00412E6D">
      <w:pPr>
        <w:pStyle w:val="ppNumberList"/>
      </w:pPr>
      <w:r>
        <w:t>Draw a</w:t>
      </w:r>
      <w:r w:rsidR="0082125B">
        <w:t>nother</w:t>
      </w:r>
      <w:r>
        <w:t xml:space="preserve"> transition from the </w:t>
      </w:r>
      <w:r w:rsidRPr="00412E6D">
        <w:rPr>
          <w:b/>
        </w:rPr>
        <w:t>Transaction Menu</w:t>
      </w:r>
      <w:r>
        <w:t xml:space="preserve"> to the </w:t>
      </w:r>
      <w:r w:rsidRPr="00412E6D">
        <w:rPr>
          <w:b/>
        </w:rPr>
        <w:t>Exit</w:t>
      </w:r>
      <w:r>
        <w:t xml:space="preserve"> state</w:t>
      </w:r>
    </w:p>
    <w:p w:rsidR="00412E6D" w:rsidRPr="00412E6D" w:rsidRDefault="00412E6D" w:rsidP="00412E6D">
      <w:pPr>
        <w:pStyle w:val="ppNumberList"/>
      </w:pPr>
      <w:r>
        <w:t xml:space="preserve">Set the </w:t>
      </w:r>
      <w:r w:rsidRPr="00412E6D">
        <w:rPr>
          <w:b/>
        </w:rPr>
        <w:t>DisplayName</w:t>
      </w:r>
      <w:r>
        <w:t xml:space="preserve"> to </w:t>
      </w:r>
      <w:r w:rsidRPr="00412E6D">
        <w:rPr>
          <w:b/>
        </w:rPr>
        <w:t>Timeout</w:t>
      </w:r>
    </w:p>
    <w:p w:rsidR="00412E6D" w:rsidRDefault="00412E6D" w:rsidP="00412E6D">
      <w:pPr>
        <w:pStyle w:val="ppNumberList"/>
      </w:pPr>
      <w:r w:rsidRPr="00412E6D">
        <w:lastRenderedPageBreak/>
        <w:t>Double click the</w:t>
      </w:r>
      <w:r>
        <w:rPr>
          <w:b/>
        </w:rPr>
        <w:t xml:space="preserve"> Timeout </w:t>
      </w:r>
      <w:r w:rsidRPr="00412E6D">
        <w:t>transition to open it</w:t>
      </w:r>
    </w:p>
    <w:p w:rsidR="00412E6D" w:rsidRDefault="0078260C" w:rsidP="00412E6D">
      <w:pPr>
        <w:pStyle w:val="ppNumberList"/>
      </w:pPr>
      <w:r>
        <w:t>Drop</w:t>
      </w:r>
      <w:r w:rsidR="00412E6D">
        <w:t xml:space="preserve"> a </w:t>
      </w:r>
      <w:r w:rsidR="00412E6D" w:rsidRPr="00643C67">
        <w:rPr>
          <w:b/>
        </w:rPr>
        <w:t>Delay</w:t>
      </w:r>
      <w:r w:rsidR="00412E6D">
        <w:t xml:space="preserve"> activity</w:t>
      </w:r>
      <w:r w:rsidR="008947B0">
        <w:t xml:space="preserve"> in the Trigger pane</w:t>
      </w:r>
      <w:r w:rsidR="00412E6D">
        <w:t xml:space="preserve"> and set the properties</w:t>
      </w:r>
    </w:p>
    <w:tbl>
      <w:tblPr>
        <w:tblStyle w:val="ppTableGrid"/>
        <w:tblW w:w="0" w:type="auto"/>
        <w:tblLook w:val="04A0" w:firstRow="1" w:lastRow="0" w:firstColumn="1" w:lastColumn="0" w:noHBand="0" w:noVBand="1"/>
      </w:tblPr>
      <w:tblGrid>
        <w:gridCol w:w="1287"/>
        <w:gridCol w:w="1567"/>
      </w:tblGrid>
      <w:tr w:rsidR="00412E6D" w:rsidTr="00D36631">
        <w:trPr>
          <w:cnfStyle w:val="100000000000" w:firstRow="1" w:lastRow="0" w:firstColumn="0" w:lastColumn="0" w:oddVBand="0" w:evenVBand="0" w:oddHBand="0" w:evenHBand="0" w:firstRowFirstColumn="0" w:firstRowLastColumn="0" w:lastRowFirstColumn="0" w:lastRowLastColumn="0"/>
        </w:trPr>
        <w:tc>
          <w:tcPr>
            <w:tcW w:w="0" w:type="auto"/>
          </w:tcPr>
          <w:p w:rsidR="00412E6D" w:rsidRDefault="00412E6D" w:rsidP="00D36631">
            <w:pPr>
              <w:pStyle w:val="ppTableText"/>
            </w:pPr>
            <w:r>
              <w:t>Property</w:t>
            </w:r>
          </w:p>
        </w:tc>
        <w:tc>
          <w:tcPr>
            <w:tcW w:w="0" w:type="auto"/>
          </w:tcPr>
          <w:p w:rsidR="00412E6D" w:rsidRDefault="00412E6D" w:rsidP="00D36631">
            <w:pPr>
              <w:pStyle w:val="ppTableText"/>
            </w:pPr>
            <w:r>
              <w:t>Value</w:t>
            </w:r>
          </w:p>
        </w:tc>
      </w:tr>
      <w:tr w:rsidR="00412E6D" w:rsidTr="00D36631">
        <w:tc>
          <w:tcPr>
            <w:tcW w:w="0" w:type="auto"/>
          </w:tcPr>
          <w:p w:rsidR="00412E6D" w:rsidRDefault="00412E6D" w:rsidP="00D36631">
            <w:pPr>
              <w:pStyle w:val="ppTableText"/>
            </w:pPr>
            <w:r>
              <w:t>DisplayName</w:t>
            </w:r>
          </w:p>
        </w:tc>
        <w:tc>
          <w:tcPr>
            <w:tcW w:w="0" w:type="auto"/>
          </w:tcPr>
          <w:p w:rsidR="00412E6D" w:rsidRDefault="00412E6D" w:rsidP="00D36631">
            <w:pPr>
              <w:pStyle w:val="ppTableText"/>
            </w:pPr>
            <w:r>
              <w:t>Wait for Timeout</w:t>
            </w:r>
          </w:p>
        </w:tc>
      </w:tr>
      <w:tr w:rsidR="00412E6D" w:rsidTr="00D36631">
        <w:tc>
          <w:tcPr>
            <w:tcW w:w="0" w:type="auto"/>
          </w:tcPr>
          <w:p w:rsidR="00412E6D" w:rsidRDefault="00412E6D" w:rsidP="00D36631">
            <w:pPr>
              <w:pStyle w:val="ppTableText"/>
            </w:pPr>
            <w:r>
              <w:t>Duration</w:t>
            </w:r>
          </w:p>
        </w:tc>
        <w:tc>
          <w:tcPr>
            <w:tcW w:w="0" w:type="auto"/>
          </w:tcPr>
          <w:p w:rsidR="00412E6D" w:rsidRDefault="00412E6D" w:rsidP="00D36631">
            <w:pPr>
              <w:pStyle w:val="ppTableText"/>
            </w:pPr>
            <w:r>
              <w:t>Settings.Timeout</w:t>
            </w:r>
          </w:p>
        </w:tc>
      </w:tr>
    </w:tbl>
    <w:p w:rsidR="00412E6D" w:rsidRDefault="00412E6D" w:rsidP="00412E6D">
      <w:pPr>
        <w:pStyle w:val="ppBodyTextIndent"/>
      </w:pPr>
    </w:p>
    <w:p w:rsidR="00412E6D" w:rsidRDefault="00412E6D" w:rsidP="00412E6D">
      <w:pPr>
        <w:pStyle w:val="ppListEnd"/>
      </w:pPr>
    </w:p>
    <w:p w:rsidR="00852E3B" w:rsidRDefault="00852E3B" w:rsidP="00852E3B">
      <w:pPr>
        <w:pStyle w:val="ppProcedureStart"/>
      </w:pPr>
      <w:bookmarkStart w:id="50" w:name="_Toc288137441"/>
      <w:r>
        <w:t xml:space="preserve">Task </w:t>
      </w:r>
      <w:r w:rsidR="002E638D">
        <w:t>5</w:t>
      </w:r>
      <w:r>
        <w:t xml:space="preserve"> – Add the Withdraw State</w:t>
      </w:r>
      <w:bookmarkEnd w:id="50"/>
    </w:p>
    <w:p w:rsidR="00852E3B" w:rsidRPr="009847D1" w:rsidRDefault="00852E3B" w:rsidP="00EB1C79">
      <w:pPr>
        <w:pStyle w:val="ppNumberList"/>
      </w:pPr>
      <w:r>
        <w:t xml:space="preserve">Navigate back to the </w:t>
      </w:r>
      <w:r w:rsidRPr="00EB1C79">
        <w:rPr>
          <w:b/>
        </w:rPr>
        <w:t>Transaction Menu StateMachine</w:t>
      </w:r>
    </w:p>
    <w:p w:rsidR="00852E3B" w:rsidRDefault="0078260C" w:rsidP="00EB1C79">
      <w:pPr>
        <w:pStyle w:val="ppNumberList"/>
      </w:pPr>
      <w:r>
        <w:t>Drop</w:t>
      </w:r>
      <w:r w:rsidR="00852E3B" w:rsidRPr="00852E3B">
        <w:t xml:space="preserve"> a</w:t>
      </w:r>
      <w:r w:rsidR="00852E3B">
        <w:rPr>
          <w:b/>
        </w:rPr>
        <w:t xml:space="preserve"> State</w:t>
      </w:r>
      <w:r w:rsidR="00852E3B">
        <w:t xml:space="preserve"> activity and auto connect it or draw a transition from the </w:t>
      </w:r>
      <w:r w:rsidR="00852E3B" w:rsidRPr="00EB1C79">
        <w:rPr>
          <w:b/>
        </w:rPr>
        <w:t>Transaction Menu</w:t>
      </w:r>
      <w:r w:rsidR="00852E3B">
        <w:t xml:space="preserve"> state to the new state.</w:t>
      </w:r>
    </w:p>
    <w:p w:rsidR="00852E3B" w:rsidRDefault="00852E3B" w:rsidP="00EB1C79">
      <w:pPr>
        <w:pStyle w:val="ppNumberList"/>
      </w:pPr>
      <w:r>
        <w:t xml:space="preserve">Set the </w:t>
      </w:r>
      <w:r w:rsidRPr="00852E3B">
        <w:rPr>
          <w:b/>
        </w:rPr>
        <w:t>DisplayName</w:t>
      </w:r>
      <w:r>
        <w:t xml:space="preserve"> of the state to </w:t>
      </w:r>
      <w:r w:rsidRPr="00852E3B">
        <w:rPr>
          <w:b/>
        </w:rPr>
        <w:t>Withdraw</w:t>
      </w:r>
    </w:p>
    <w:p w:rsidR="00852E3B" w:rsidRPr="00852E3B" w:rsidRDefault="00852E3B" w:rsidP="00EB1C79">
      <w:pPr>
        <w:pStyle w:val="ppNumberList"/>
      </w:pPr>
      <w:r>
        <w:t xml:space="preserve">Rename the transition </w:t>
      </w:r>
      <w:r w:rsidRPr="00852E3B">
        <w:rPr>
          <w:b/>
        </w:rPr>
        <w:t>T1</w:t>
      </w:r>
      <w:r>
        <w:t xml:space="preserve"> to </w:t>
      </w:r>
      <w:r>
        <w:rPr>
          <w:b/>
        </w:rPr>
        <w:t>Button1</w:t>
      </w:r>
    </w:p>
    <w:p w:rsidR="00852E3B" w:rsidRDefault="00852E3B" w:rsidP="00EB1C79">
      <w:pPr>
        <w:pStyle w:val="ppNumberList"/>
      </w:pPr>
      <w:r w:rsidRPr="00852E3B">
        <w:t>Double</w:t>
      </w:r>
      <w:r>
        <w:t xml:space="preserve"> click the </w:t>
      </w:r>
      <w:r>
        <w:rPr>
          <w:b/>
        </w:rPr>
        <w:t>Button1</w:t>
      </w:r>
      <w:r>
        <w:t xml:space="preserve"> transition to open it</w:t>
      </w:r>
    </w:p>
    <w:p w:rsidR="00852E3B" w:rsidRDefault="0078260C" w:rsidP="00EB1C79">
      <w:pPr>
        <w:pStyle w:val="ppNumberList"/>
      </w:pPr>
      <w:r>
        <w:t>Drop</w:t>
      </w:r>
      <w:r w:rsidR="00852E3B">
        <w:t xml:space="preserve"> a </w:t>
      </w:r>
      <w:r w:rsidR="00852E3B" w:rsidRPr="00852E3B">
        <w:rPr>
          <w:b/>
        </w:rPr>
        <w:t>WaitForTransition</w:t>
      </w:r>
      <w:r w:rsidR="00852E3B">
        <w:t xml:space="preserve"> activity </w:t>
      </w:r>
      <w:r w:rsidR="008947B0">
        <w:t xml:space="preserve"> on the Trigger pane </w:t>
      </w:r>
      <w:r w:rsidR="00852E3B">
        <w:t>and set the properties</w:t>
      </w:r>
    </w:p>
    <w:tbl>
      <w:tblPr>
        <w:tblStyle w:val="ppTableGrid"/>
        <w:tblW w:w="0" w:type="auto"/>
        <w:tblLook w:val="04A0" w:firstRow="1" w:lastRow="0" w:firstColumn="1" w:lastColumn="0" w:noHBand="0" w:noVBand="1"/>
      </w:tblPr>
      <w:tblGrid>
        <w:gridCol w:w="1327"/>
        <w:gridCol w:w="1567"/>
      </w:tblGrid>
      <w:tr w:rsidR="00852E3B" w:rsidTr="00D36631">
        <w:trPr>
          <w:cnfStyle w:val="100000000000" w:firstRow="1" w:lastRow="0" w:firstColumn="0" w:lastColumn="0" w:oddVBand="0" w:evenVBand="0" w:oddHBand="0" w:evenHBand="0" w:firstRowFirstColumn="0" w:firstRowLastColumn="0" w:lastRowFirstColumn="0" w:lastRowLastColumn="0"/>
        </w:trPr>
        <w:tc>
          <w:tcPr>
            <w:tcW w:w="0" w:type="auto"/>
          </w:tcPr>
          <w:p w:rsidR="00852E3B" w:rsidRDefault="00852E3B" w:rsidP="00D36631">
            <w:pPr>
              <w:pStyle w:val="ppTableText"/>
            </w:pPr>
            <w:r>
              <w:t>Property</w:t>
            </w:r>
          </w:p>
        </w:tc>
        <w:tc>
          <w:tcPr>
            <w:tcW w:w="0" w:type="auto"/>
          </w:tcPr>
          <w:p w:rsidR="00852E3B" w:rsidRDefault="00852E3B" w:rsidP="00D36631">
            <w:pPr>
              <w:pStyle w:val="ppTableText"/>
            </w:pPr>
            <w:r>
              <w:t>Value</w:t>
            </w:r>
          </w:p>
        </w:tc>
      </w:tr>
      <w:tr w:rsidR="00852E3B" w:rsidTr="00D36631">
        <w:tc>
          <w:tcPr>
            <w:tcW w:w="0" w:type="auto"/>
          </w:tcPr>
          <w:p w:rsidR="00852E3B" w:rsidRDefault="00852E3B" w:rsidP="00D36631">
            <w:pPr>
              <w:pStyle w:val="ppTableText"/>
            </w:pPr>
            <w:r>
              <w:t>AtmTransition</w:t>
            </w:r>
          </w:p>
        </w:tc>
        <w:tc>
          <w:tcPr>
            <w:tcW w:w="0" w:type="auto"/>
          </w:tcPr>
          <w:p w:rsidR="00852E3B" w:rsidRDefault="000A1ADF" w:rsidP="00D36631">
            <w:pPr>
              <w:pStyle w:val="ppTableText"/>
            </w:pPr>
            <w:r>
              <w:t>Withdraw</w:t>
            </w:r>
          </w:p>
        </w:tc>
      </w:tr>
      <w:tr w:rsidR="00852E3B" w:rsidTr="00D36631">
        <w:tc>
          <w:tcPr>
            <w:tcW w:w="0" w:type="auto"/>
          </w:tcPr>
          <w:p w:rsidR="00852E3B" w:rsidRDefault="00852E3B" w:rsidP="00D36631">
            <w:pPr>
              <w:pStyle w:val="ppTableText"/>
            </w:pPr>
            <w:r>
              <w:t>DisplayName</w:t>
            </w:r>
          </w:p>
        </w:tc>
        <w:tc>
          <w:tcPr>
            <w:tcW w:w="0" w:type="auto"/>
          </w:tcPr>
          <w:p w:rsidR="00852E3B" w:rsidRDefault="00852E3B" w:rsidP="00D36631">
            <w:pPr>
              <w:pStyle w:val="ppTableText"/>
            </w:pPr>
            <w:r>
              <w:t>Wait For Button1</w:t>
            </w:r>
          </w:p>
        </w:tc>
      </w:tr>
      <w:tr w:rsidR="000F00B0" w:rsidTr="00D36631">
        <w:tc>
          <w:tcPr>
            <w:tcW w:w="0" w:type="auto"/>
          </w:tcPr>
          <w:p w:rsidR="000F00B0" w:rsidRDefault="000F00B0" w:rsidP="00D36631">
            <w:pPr>
              <w:pStyle w:val="ppTableText"/>
            </w:pPr>
            <w:r>
              <w:t>Result</w:t>
            </w:r>
          </w:p>
        </w:tc>
        <w:tc>
          <w:tcPr>
            <w:tcW w:w="0" w:type="auto"/>
          </w:tcPr>
          <w:p w:rsidR="000F00B0" w:rsidRDefault="000F00B0" w:rsidP="00D36631">
            <w:pPr>
              <w:pStyle w:val="ppTableText"/>
            </w:pPr>
          </w:p>
        </w:tc>
      </w:tr>
    </w:tbl>
    <w:p w:rsidR="00852E3B" w:rsidRDefault="00852E3B" w:rsidP="00852E3B">
      <w:pPr>
        <w:pStyle w:val="ppBodyTextIndent"/>
      </w:pPr>
    </w:p>
    <w:p w:rsidR="00852E3B" w:rsidRDefault="00852E3B" w:rsidP="00852E3B">
      <w:pPr>
        <w:pStyle w:val="ppListEnd"/>
      </w:pPr>
    </w:p>
    <w:p w:rsidR="00852E3B" w:rsidRDefault="00852E3B" w:rsidP="00852E3B">
      <w:pPr>
        <w:pStyle w:val="ppProcedureStart"/>
      </w:pPr>
      <w:bookmarkStart w:id="51" w:name="_Toc288137442"/>
      <w:r>
        <w:t xml:space="preserve">Task </w:t>
      </w:r>
      <w:r w:rsidR="002E638D">
        <w:t>6</w:t>
      </w:r>
      <w:r>
        <w:t xml:space="preserve"> – Add the Deposit State</w:t>
      </w:r>
      <w:bookmarkEnd w:id="51"/>
    </w:p>
    <w:p w:rsidR="00852E3B" w:rsidRPr="009847D1" w:rsidRDefault="00852E3B" w:rsidP="00852E3B">
      <w:pPr>
        <w:pStyle w:val="ppNumberList"/>
      </w:pPr>
      <w:r>
        <w:t xml:space="preserve">Navigate back to the </w:t>
      </w:r>
      <w:r>
        <w:rPr>
          <w:b/>
        </w:rPr>
        <w:t xml:space="preserve">Transaction Menu </w:t>
      </w:r>
      <w:r w:rsidRPr="009914D9">
        <w:rPr>
          <w:b/>
        </w:rPr>
        <w:t>StateMachine</w:t>
      </w:r>
    </w:p>
    <w:p w:rsidR="00852E3B" w:rsidRDefault="0078260C" w:rsidP="00852E3B">
      <w:pPr>
        <w:pStyle w:val="ppNumberList"/>
      </w:pPr>
      <w:r>
        <w:t>Drop</w:t>
      </w:r>
      <w:r w:rsidR="00852E3B" w:rsidRPr="00852E3B">
        <w:t xml:space="preserve"> a</w:t>
      </w:r>
      <w:r w:rsidR="00852E3B">
        <w:rPr>
          <w:b/>
        </w:rPr>
        <w:t xml:space="preserve"> State</w:t>
      </w:r>
      <w:r w:rsidR="00852E3B">
        <w:t xml:space="preserve"> activity and auto connect it or draw a transition from the Transaction Menu state to the new state.</w:t>
      </w:r>
    </w:p>
    <w:p w:rsidR="00852E3B" w:rsidRDefault="00852E3B" w:rsidP="00852E3B">
      <w:pPr>
        <w:pStyle w:val="ppNumberList"/>
      </w:pPr>
      <w:r>
        <w:t xml:space="preserve">Set the </w:t>
      </w:r>
      <w:r w:rsidRPr="00852E3B">
        <w:rPr>
          <w:b/>
        </w:rPr>
        <w:t>DisplayName</w:t>
      </w:r>
      <w:r>
        <w:t xml:space="preserve"> of the state to </w:t>
      </w:r>
      <w:r>
        <w:rPr>
          <w:b/>
        </w:rPr>
        <w:t>Deposit</w:t>
      </w:r>
    </w:p>
    <w:p w:rsidR="00852E3B" w:rsidRPr="00852E3B" w:rsidRDefault="00852E3B" w:rsidP="00852E3B">
      <w:pPr>
        <w:pStyle w:val="ppNumberList"/>
      </w:pPr>
      <w:r>
        <w:t xml:space="preserve">Rename the transition </w:t>
      </w:r>
      <w:r w:rsidRPr="00852E3B">
        <w:rPr>
          <w:b/>
        </w:rPr>
        <w:t>T1</w:t>
      </w:r>
      <w:r>
        <w:t xml:space="preserve"> to </w:t>
      </w:r>
      <w:r>
        <w:rPr>
          <w:b/>
        </w:rPr>
        <w:t>Button3</w:t>
      </w:r>
    </w:p>
    <w:p w:rsidR="00852E3B" w:rsidRDefault="00852E3B" w:rsidP="00852E3B">
      <w:pPr>
        <w:pStyle w:val="ppNumberList"/>
      </w:pPr>
      <w:r w:rsidRPr="00852E3B">
        <w:t>Double</w:t>
      </w:r>
      <w:r>
        <w:t xml:space="preserve"> click the </w:t>
      </w:r>
      <w:r>
        <w:rPr>
          <w:b/>
        </w:rPr>
        <w:t>Button3</w:t>
      </w:r>
      <w:r>
        <w:t xml:space="preserve"> transition to open it</w:t>
      </w:r>
    </w:p>
    <w:p w:rsidR="00852E3B" w:rsidRDefault="0078260C" w:rsidP="00852E3B">
      <w:pPr>
        <w:pStyle w:val="ppNumberList"/>
      </w:pPr>
      <w:r>
        <w:t>Drop</w:t>
      </w:r>
      <w:r w:rsidR="00852E3B">
        <w:t xml:space="preserve"> a </w:t>
      </w:r>
      <w:r w:rsidR="00852E3B" w:rsidRPr="00852E3B">
        <w:rPr>
          <w:b/>
        </w:rPr>
        <w:t>WaitForTransition</w:t>
      </w:r>
      <w:r w:rsidR="00852E3B">
        <w:t xml:space="preserve"> activity </w:t>
      </w:r>
      <w:r w:rsidR="000F00B0">
        <w:t xml:space="preserve">on the Trigger pane </w:t>
      </w:r>
      <w:r w:rsidR="00852E3B">
        <w:t>and set the properties</w:t>
      </w:r>
    </w:p>
    <w:tbl>
      <w:tblPr>
        <w:tblStyle w:val="ppTableGrid"/>
        <w:tblW w:w="0" w:type="auto"/>
        <w:tblLook w:val="04A0" w:firstRow="1" w:lastRow="0" w:firstColumn="1" w:lastColumn="0" w:noHBand="0" w:noVBand="1"/>
      </w:tblPr>
      <w:tblGrid>
        <w:gridCol w:w="1327"/>
        <w:gridCol w:w="1567"/>
      </w:tblGrid>
      <w:tr w:rsidR="00852E3B" w:rsidTr="00D36631">
        <w:trPr>
          <w:cnfStyle w:val="100000000000" w:firstRow="1" w:lastRow="0" w:firstColumn="0" w:lastColumn="0" w:oddVBand="0" w:evenVBand="0" w:oddHBand="0" w:evenHBand="0" w:firstRowFirstColumn="0" w:firstRowLastColumn="0" w:lastRowFirstColumn="0" w:lastRowLastColumn="0"/>
        </w:trPr>
        <w:tc>
          <w:tcPr>
            <w:tcW w:w="0" w:type="auto"/>
          </w:tcPr>
          <w:p w:rsidR="00852E3B" w:rsidRDefault="00852E3B" w:rsidP="00D36631">
            <w:pPr>
              <w:pStyle w:val="ppTableText"/>
            </w:pPr>
            <w:r>
              <w:t>Property</w:t>
            </w:r>
          </w:p>
        </w:tc>
        <w:tc>
          <w:tcPr>
            <w:tcW w:w="0" w:type="auto"/>
          </w:tcPr>
          <w:p w:rsidR="00852E3B" w:rsidRDefault="00852E3B" w:rsidP="00D36631">
            <w:pPr>
              <w:pStyle w:val="ppTableText"/>
            </w:pPr>
            <w:r>
              <w:t>Value</w:t>
            </w:r>
          </w:p>
        </w:tc>
      </w:tr>
      <w:tr w:rsidR="00852E3B" w:rsidTr="00D36631">
        <w:tc>
          <w:tcPr>
            <w:tcW w:w="0" w:type="auto"/>
          </w:tcPr>
          <w:p w:rsidR="00852E3B" w:rsidRDefault="00852E3B" w:rsidP="00D36631">
            <w:pPr>
              <w:pStyle w:val="ppTableText"/>
            </w:pPr>
            <w:r>
              <w:t>AtmTransition</w:t>
            </w:r>
          </w:p>
        </w:tc>
        <w:tc>
          <w:tcPr>
            <w:tcW w:w="0" w:type="auto"/>
          </w:tcPr>
          <w:p w:rsidR="00852E3B" w:rsidRDefault="000A1ADF" w:rsidP="00D36631">
            <w:pPr>
              <w:pStyle w:val="ppTableText"/>
            </w:pPr>
            <w:r>
              <w:t>Deposit</w:t>
            </w:r>
          </w:p>
        </w:tc>
      </w:tr>
      <w:tr w:rsidR="00852E3B" w:rsidTr="00D36631">
        <w:tc>
          <w:tcPr>
            <w:tcW w:w="0" w:type="auto"/>
          </w:tcPr>
          <w:p w:rsidR="00852E3B" w:rsidRDefault="00852E3B" w:rsidP="00D36631">
            <w:pPr>
              <w:pStyle w:val="ppTableText"/>
            </w:pPr>
            <w:r>
              <w:t>DisplayName</w:t>
            </w:r>
          </w:p>
        </w:tc>
        <w:tc>
          <w:tcPr>
            <w:tcW w:w="0" w:type="auto"/>
          </w:tcPr>
          <w:p w:rsidR="00852E3B" w:rsidRDefault="00852E3B" w:rsidP="00D36631">
            <w:pPr>
              <w:pStyle w:val="ppTableText"/>
            </w:pPr>
            <w:r>
              <w:t>Wait For Button3</w:t>
            </w:r>
          </w:p>
        </w:tc>
      </w:tr>
      <w:tr w:rsidR="000F00B0" w:rsidTr="00D36631">
        <w:tc>
          <w:tcPr>
            <w:tcW w:w="0" w:type="auto"/>
          </w:tcPr>
          <w:p w:rsidR="000F00B0" w:rsidRDefault="000F00B0" w:rsidP="00D36631">
            <w:pPr>
              <w:pStyle w:val="ppTableText"/>
            </w:pPr>
            <w:r>
              <w:lastRenderedPageBreak/>
              <w:t>Result</w:t>
            </w:r>
          </w:p>
        </w:tc>
        <w:tc>
          <w:tcPr>
            <w:tcW w:w="0" w:type="auto"/>
          </w:tcPr>
          <w:p w:rsidR="000F00B0" w:rsidRDefault="000F00B0" w:rsidP="00D36631">
            <w:pPr>
              <w:pStyle w:val="ppTableText"/>
            </w:pPr>
          </w:p>
        </w:tc>
      </w:tr>
    </w:tbl>
    <w:p w:rsidR="00852E3B" w:rsidRDefault="00852E3B" w:rsidP="00852E3B">
      <w:pPr>
        <w:pStyle w:val="ppBodyTextIndent"/>
      </w:pPr>
    </w:p>
    <w:p w:rsidR="00852E3B" w:rsidRDefault="00852E3B" w:rsidP="00852E3B">
      <w:pPr>
        <w:pStyle w:val="ppListEnd"/>
      </w:pPr>
    </w:p>
    <w:p w:rsidR="00852E3B" w:rsidRDefault="00852E3B" w:rsidP="00852E3B">
      <w:pPr>
        <w:pStyle w:val="ppProcedureStart"/>
      </w:pPr>
      <w:bookmarkStart w:id="52" w:name="_Toc288137443"/>
      <w:r>
        <w:t xml:space="preserve">Task </w:t>
      </w:r>
      <w:r w:rsidR="002E638D">
        <w:t>7</w:t>
      </w:r>
      <w:r>
        <w:t xml:space="preserve"> – Add Null Transitions from Withdraw and Deposit to Exit</w:t>
      </w:r>
      <w:bookmarkEnd w:id="52"/>
    </w:p>
    <w:p w:rsidR="00852E3B" w:rsidRPr="00852E3B" w:rsidRDefault="00852E3B" w:rsidP="00852E3B">
      <w:pPr>
        <w:pStyle w:val="ppBodyTextIndent"/>
      </w:pPr>
      <w:r>
        <w:t xml:space="preserve">For </w:t>
      </w:r>
      <w:r w:rsidR="002B12FE">
        <w:t>the</w:t>
      </w:r>
      <w:r>
        <w:t xml:space="preserve"> state machine to be </w:t>
      </w:r>
      <w:r w:rsidR="002B12FE">
        <w:t>valid,</w:t>
      </w:r>
      <w:r>
        <w:t xml:space="preserve"> the Withdraw and Deposit states must have at least one transition.</w:t>
      </w:r>
    </w:p>
    <w:p w:rsidR="000F00B0" w:rsidRPr="009847D1" w:rsidRDefault="000F00B0" w:rsidP="000F00B0">
      <w:pPr>
        <w:pStyle w:val="ppNumberList"/>
      </w:pPr>
      <w:r>
        <w:t xml:space="preserve">Navigate back to the </w:t>
      </w:r>
      <w:r>
        <w:rPr>
          <w:b/>
        </w:rPr>
        <w:t xml:space="preserve">Transaction Menu </w:t>
      </w:r>
      <w:r w:rsidRPr="009914D9">
        <w:rPr>
          <w:b/>
        </w:rPr>
        <w:t>StateMachine</w:t>
      </w:r>
    </w:p>
    <w:p w:rsidR="00852E3B" w:rsidRPr="00852E3B" w:rsidRDefault="00852E3B" w:rsidP="00852E3B">
      <w:pPr>
        <w:pStyle w:val="ppNumberList"/>
      </w:pPr>
      <w:r>
        <w:t xml:space="preserve">Draw a transition from </w:t>
      </w:r>
      <w:r w:rsidRPr="00643C67">
        <w:rPr>
          <w:b/>
        </w:rPr>
        <w:t>Withdraw</w:t>
      </w:r>
      <w:r>
        <w:t xml:space="preserve"> to </w:t>
      </w:r>
      <w:r w:rsidRPr="00643C67">
        <w:rPr>
          <w:b/>
        </w:rPr>
        <w:t>Exit</w:t>
      </w:r>
      <w:r>
        <w:t xml:space="preserve"> and set the </w:t>
      </w:r>
      <w:r w:rsidRPr="00852E3B">
        <w:rPr>
          <w:b/>
        </w:rPr>
        <w:t>DisplayName</w:t>
      </w:r>
      <w:r>
        <w:t xml:space="preserve"> to </w:t>
      </w:r>
      <w:r w:rsidRPr="00852E3B">
        <w:rPr>
          <w:b/>
        </w:rPr>
        <w:t>Null</w:t>
      </w:r>
    </w:p>
    <w:p w:rsidR="00852E3B" w:rsidRDefault="00852E3B" w:rsidP="00852E3B">
      <w:pPr>
        <w:pStyle w:val="ppNumberList"/>
      </w:pPr>
      <w:r>
        <w:t xml:space="preserve">Draw a transition from </w:t>
      </w:r>
      <w:r w:rsidRPr="00643C67">
        <w:rPr>
          <w:b/>
        </w:rPr>
        <w:t>Deposit</w:t>
      </w:r>
      <w:r>
        <w:t xml:space="preserve"> to </w:t>
      </w:r>
      <w:r w:rsidRPr="00643C67">
        <w:rPr>
          <w:b/>
        </w:rPr>
        <w:t>Exit</w:t>
      </w:r>
      <w:r>
        <w:t xml:space="preserve"> and set the </w:t>
      </w:r>
      <w:r w:rsidRPr="00852E3B">
        <w:rPr>
          <w:b/>
        </w:rPr>
        <w:t>DisplayName</w:t>
      </w:r>
      <w:r>
        <w:t xml:space="preserve"> to </w:t>
      </w:r>
      <w:r w:rsidRPr="00852E3B">
        <w:rPr>
          <w:b/>
        </w:rPr>
        <w:t>Null</w:t>
      </w:r>
    </w:p>
    <w:p w:rsidR="00852E3B" w:rsidRDefault="00852E3B" w:rsidP="00852E3B">
      <w:pPr>
        <w:pStyle w:val="ppListEnd"/>
      </w:pPr>
    </w:p>
    <w:p w:rsidR="008828D2" w:rsidRDefault="00412E6D" w:rsidP="008828D2">
      <w:pPr>
        <w:pStyle w:val="ppBodyText"/>
      </w:pPr>
      <w:r>
        <w:rPr>
          <w:noProof/>
          <w:lang w:bidi="ar-SA"/>
        </w:rPr>
        <w:drawing>
          <wp:inline distT="0" distB="0" distL="0" distR="0" wp14:anchorId="39CB198F" wp14:editId="3FA0597E">
            <wp:extent cx="4876800" cy="4362450"/>
            <wp:effectExtent l="0" t="0" r="0" b="0"/>
            <wp:docPr id="33" name="Picture 33" descr="C:\Users\rojacobs\AppData\Local\Temp\SNAGHTML3e31c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jacobs\AppData\Local\Temp\SNAGHTML3e31cf6.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876800" cy="4362450"/>
                    </a:xfrm>
                    <a:prstGeom prst="rect">
                      <a:avLst/>
                    </a:prstGeom>
                    <a:noFill/>
                    <a:ln>
                      <a:noFill/>
                    </a:ln>
                  </pic:spPr>
                </pic:pic>
              </a:graphicData>
            </a:graphic>
          </wp:inline>
        </w:drawing>
      </w:r>
    </w:p>
    <w:p w:rsidR="008828D2" w:rsidRPr="008828D2" w:rsidRDefault="008828D2" w:rsidP="008828D2">
      <w:pPr>
        <w:pStyle w:val="ppFigureCaption"/>
        <w:rPr>
          <w:b/>
        </w:rPr>
      </w:pPr>
      <w:r w:rsidRPr="008828D2">
        <w:rPr>
          <w:b/>
        </w:rPr>
        <w:t>The completed inner state machine</w:t>
      </w:r>
    </w:p>
    <w:p w:rsidR="00852E3B" w:rsidRPr="00852E3B" w:rsidRDefault="00852E3B" w:rsidP="008828D2">
      <w:pPr>
        <w:pStyle w:val="ppListEnd"/>
      </w:pPr>
    </w:p>
    <w:bookmarkStart w:id="53" w:name="_Toc288137444" w:displacedByCustomXml="next"/>
    <w:sdt>
      <w:sdtPr>
        <w:rPr>
          <w:i/>
        </w:rPr>
        <w:alias w:val="Topic"/>
        <w:tag w:val="7e670714-3a25-42d6-a33e-78b646322b23"/>
        <w:id w:val="1534233669"/>
        <w:placeholder>
          <w:docPart w:val="5E6112E507AC486B8E932D1A78525E44"/>
        </w:placeholder>
        <w:text/>
      </w:sdtPr>
      <w:sdtContent>
        <w:p w:rsidR="008828D2" w:rsidRPr="008828D2" w:rsidRDefault="008828D2" w:rsidP="008828D2">
          <w:pPr>
            <w:pStyle w:val="Heading3"/>
            <w:rPr>
              <w:i/>
            </w:rPr>
          </w:pPr>
          <w:r w:rsidRPr="008828D2">
            <w:rPr>
              <w:i/>
            </w:rPr>
            <w:t>Exercise 4 Verification</w:t>
          </w:r>
        </w:p>
      </w:sdtContent>
    </w:sdt>
    <w:bookmarkEnd w:id="53" w:displacedByCustomXml="prev"/>
    <w:p w:rsidR="008828D2" w:rsidRDefault="008828D2" w:rsidP="008828D2">
      <w:pPr>
        <w:pStyle w:val="ppBodyText"/>
      </w:pPr>
      <w:r>
        <w:t>To verify that the scenarios implemented in this exercise are working correctly</w:t>
      </w:r>
    </w:p>
    <w:p w:rsidR="008828D2" w:rsidRDefault="008828D2" w:rsidP="008828D2">
      <w:pPr>
        <w:pStyle w:val="Heading4"/>
        <w:rPr>
          <w:noProof/>
        </w:rPr>
      </w:pPr>
      <w:r>
        <w:rPr>
          <w:noProof/>
        </w:rPr>
        <w:lastRenderedPageBreak/>
        <w:t>Build the Solution</w:t>
      </w:r>
    </w:p>
    <w:p w:rsidR="008828D2" w:rsidRDefault="008828D2" w:rsidP="008828D2">
      <w:pPr>
        <w:pStyle w:val="ppNumberList"/>
      </w:pPr>
      <w:r>
        <w:t>Select Build / Build Solution.  It should compile without error.</w:t>
      </w:r>
    </w:p>
    <w:p w:rsidR="008828D2" w:rsidRDefault="008828D2" w:rsidP="008828D2">
      <w:pPr>
        <w:pStyle w:val="ppNumberList"/>
      </w:pPr>
      <w:r>
        <w:t>Correct any compile errors.</w:t>
      </w:r>
    </w:p>
    <w:p w:rsidR="008828D2" w:rsidRDefault="008828D2" w:rsidP="008828D2">
      <w:pPr>
        <w:pStyle w:val="ppListEnd"/>
        <w:rPr>
          <w:noProof/>
        </w:rPr>
      </w:pPr>
    </w:p>
    <w:p w:rsidR="008828D2" w:rsidRDefault="008828D2" w:rsidP="008828D2">
      <w:pPr>
        <w:pStyle w:val="Heading4"/>
        <w:rPr>
          <w:noProof/>
        </w:rPr>
      </w:pPr>
      <w:r>
        <w:rPr>
          <w:noProof/>
        </w:rPr>
        <w:t xml:space="preserve">Unit Test </w:t>
      </w:r>
      <w:r w:rsidRPr="008C28D7">
        <w:rPr>
          <w:noProof/>
        </w:rPr>
        <w:t>Verification</w:t>
      </w:r>
    </w:p>
    <w:p w:rsidR="008828D2" w:rsidRPr="00297EDF" w:rsidRDefault="008828D2" w:rsidP="008828D2">
      <w:pPr>
        <w:pStyle w:val="ppBodyText"/>
        <w:numPr>
          <w:ilvl w:val="0"/>
          <w:numId w:val="0"/>
        </w:numPr>
      </w:pPr>
      <w:r>
        <w:t xml:space="preserve">The lab includes a test project that will verify that you have correctly implemented the scenarios by running the tests for Exercise 4 </w:t>
      </w:r>
    </w:p>
    <w:p w:rsidR="008828D2" w:rsidRDefault="008828D2" w:rsidP="008828D2">
      <w:pPr>
        <w:pStyle w:val="ppNumberList"/>
      </w:pPr>
      <w:r>
        <w:t xml:space="preserve">Open the Test List Editor.  From the menu, select </w:t>
      </w:r>
      <w:r w:rsidRPr="00B16044">
        <w:rPr>
          <w:b/>
        </w:rPr>
        <w:t>Tests</w:t>
      </w:r>
      <w:r>
        <w:t xml:space="preserve"> /</w:t>
      </w:r>
      <w:r>
        <w:rPr>
          <w:b/>
        </w:rPr>
        <w:t xml:space="preserve"> Windows / Test List Editor.</w:t>
      </w:r>
    </w:p>
    <w:p w:rsidR="008828D2" w:rsidRPr="008E703A" w:rsidRDefault="008828D2" w:rsidP="008828D2">
      <w:pPr>
        <w:pStyle w:val="ppNumberList"/>
      </w:pPr>
      <w:r>
        <w:t xml:space="preserve">Check the Test Lists for </w:t>
      </w:r>
      <w:r w:rsidRPr="008E703A">
        <w:rPr>
          <w:b/>
        </w:rPr>
        <w:t>Exercise 1</w:t>
      </w:r>
      <w:r>
        <w:rPr>
          <w:b/>
        </w:rPr>
        <w:t>, Exercise 2, Exercise 3 and Exercise 4</w:t>
      </w:r>
    </w:p>
    <w:p w:rsidR="008828D2" w:rsidRDefault="00412E6D" w:rsidP="008828D2">
      <w:pPr>
        <w:pStyle w:val="ppFigureIndent"/>
      </w:pPr>
      <w:r>
        <w:rPr>
          <w:noProof/>
          <w:lang w:bidi="ar-SA"/>
        </w:rPr>
        <w:drawing>
          <wp:inline distT="0" distB="0" distL="0" distR="0" wp14:anchorId="36E5DA5A" wp14:editId="2AF66F6F">
            <wp:extent cx="1530350" cy="984250"/>
            <wp:effectExtent l="0" t="0" r="0" b="0"/>
            <wp:docPr id="34" name="Picture 34" descr="C:\Users\rojacobs\AppData\Local\Temp\SNAGHTML3ec64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jacobs\AppData\Local\Temp\SNAGHTML3ec64bf.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530350" cy="984250"/>
                    </a:xfrm>
                    <a:prstGeom prst="rect">
                      <a:avLst/>
                    </a:prstGeom>
                    <a:noFill/>
                    <a:ln>
                      <a:noFill/>
                    </a:ln>
                  </pic:spPr>
                </pic:pic>
              </a:graphicData>
            </a:graphic>
          </wp:inline>
        </w:drawing>
      </w:r>
    </w:p>
    <w:p w:rsidR="008828D2" w:rsidRDefault="008828D2" w:rsidP="008828D2">
      <w:pPr>
        <w:pStyle w:val="ppNumberList"/>
      </w:pPr>
      <w:r>
        <w:t>On the Test List Toolbar Run the Checked Tests</w:t>
      </w:r>
    </w:p>
    <w:p w:rsidR="008828D2" w:rsidRDefault="008828D2" w:rsidP="008828D2">
      <w:pPr>
        <w:pStyle w:val="ppFigureIndent"/>
      </w:pPr>
      <w:r>
        <w:rPr>
          <w:noProof/>
          <w:lang w:bidi="ar-SA"/>
        </w:rPr>
        <w:drawing>
          <wp:inline distT="0" distB="0" distL="0" distR="0" wp14:anchorId="4B1DCCC4" wp14:editId="51455411">
            <wp:extent cx="2276191" cy="1009524"/>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r:link="rId41"/>
                    <a:stretch>
                      <a:fillRect/>
                    </a:stretch>
                  </pic:blipFill>
                  <pic:spPr>
                    <a:xfrm>
                      <a:off x="0" y="0"/>
                      <a:ext cx="2276191" cy="1009524"/>
                    </a:xfrm>
                    <a:prstGeom prst="rect">
                      <a:avLst/>
                    </a:prstGeom>
                  </pic:spPr>
                </pic:pic>
              </a:graphicData>
            </a:graphic>
          </wp:inline>
        </w:drawing>
      </w:r>
    </w:p>
    <w:p w:rsidR="008828D2" w:rsidRDefault="008828D2" w:rsidP="008828D2">
      <w:pPr>
        <w:pStyle w:val="ppNumberList"/>
      </w:pPr>
      <w:r>
        <w:t>Verify that the tests pass, if they did not, check the troubleshooting guide</w:t>
      </w:r>
    </w:p>
    <w:p w:rsidR="008828D2" w:rsidRPr="00BC6DA2" w:rsidRDefault="008828D2" w:rsidP="008828D2">
      <w:pPr>
        <w:pStyle w:val="ppBodyText"/>
      </w:pPr>
    </w:p>
    <w:p w:rsidR="008828D2" w:rsidRDefault="008828D2" w:rsidP="008828D2">
      <w:pPr>
        <w:pStyle w:val="ppListEnd"/>
      </w:pPr>
    </w:p>
    <w:p w:rsidR="008828D2" w:rsidRDefault="008828D2" w:rsidP="008828D2">
      <w:pPr>
        <w:pStyle w:val="Heading4"/>
        <w:rPr>
          <w:noProof/>
        </w:rPr>
      </w:pPr>
      <w:r>
        <w:rPr>
          <w:noProof/>
        </w:rPr>
        <w:t xml:space="preserve">Manual </w:t>
      </w:r>
      <w:r w:rsidRPr="008C28D7">
        <w:rPr>
          <w:noProof/>
        </w:rPr>
        <w:t>Verification</w:t>
      </w:r>
    </w:p>
    <w:p w:rsidR="008828D2" w:rsidRPr="00297EDF" w:rsidRDefault="008828D2" w:rsidP="008828D2">
      <w:pPr>
        <w:pStyle w:val="ppBodyText"/>
        <w:numPr>
          <w:ilvl w:val="0"/>
          <w:numId w:val="0"/>
        </w:numPr>
      </w:pPr>
      <w:r>
        <w:t>The lab includes a WPF application that will provide a user interface for our ATM machine</w:t>
      </w:r>
    </w:p>
    <w:p w:rsidR="008828D2" w:rsidRDefault="008828D2" w:rsidP="008828D2">
      <w:pPr>
        <w:pStyle w:val="ppNumberList"/>
      </w:pPr>
      <w:r>
        <w:t xml:space="preserve">Right click on </w:t>
      </w:r>
      <w:r w:rsidR="00E730C7" w:rsidRPr="00E730C7">
        <w:rPr>
          <w:b/>
        </w:rPr>
        <w:t>AtmStateMachine.WPF</w:t>
      </w:r>
      <w:r>
        <w:t xml:space="preserve"> and select </w:t>
      </w:r>
      <w:r w:rsidRPr="00B16044">
        <w:rPr>
          <w:b/>
        </w:rPr>
        <w:t>Set as StartUp Project</w:t>
      </w:r>
    </w:p>
    <w:p w:rsidR="008828D2" w:rsidRPr="008C513C" w:rsidRDefault="008828D2" w:rsidP="008828D2">
      <w:pPr>
        <w:pStyle w:val="ppNumberList"/>
      </w:pPr>
      <w:r>
        <w:t xml:space="preserve">Select </w:t>
      </w:r>
      <w:r w:rsidRPr="00B16044">
        <w:rPr>
          <w:b/>
        </w:rPr>
        <w:t>Debug</w:t>
      </w:r>
      <w:r>
        <w:t xml:space="preserve"> / </w:t>
      </w:r>
      <w:r w:rsidRPr="00B16044">
        <w:rPr>
          <w:b/>
        </w:rPr>
        <w:t>Start Without Debugging</w:t>
      </w:r>
    </w:p>
    <w:p w:rsidR="008828D2" w:rsidRPr="008C513C" w:rsidRDefault="008828D2" w:rsidP="008828D2">
      <w:pPr>
        <w:pStyle w:val="ppNumberList"/>
      </w:pPr>
      <w:r>
        <w:t xml:space="preserve">Verify the </w:t>
      </w:r>
      <w:r w:rsidR="00B644A3" w:rsidRPr="00457127">
        <w:rPr>
          <w:b/>
        </w:rPr>
        <w:t>Transaction Menu</w:t>
      </w:r>
      <w:r w:rsidRPr="00457127">
        <w:rPr>
          <w:b/>
        </w:rPr>
        <w:t xml:space="preserve"> </w:t>
      </w:r>
      <w:r w:rsidR="00B644A3" w:rsidRPr="00457127">
        <w:rPr>
          <w:b/>
        </w:rPr>
        <w:t>Cancel</w:t>
      </w:r>
      <w:r w:rsidR="00B644A3">
        <w:t xml:space="preserve"> </w:t>
      </w:r>
      <w:r>
        <w:t>Scenario</w:t>
      </w:r>
    </w:p>
    <w:tbl>
      <w:tblPr>
        <w:tblStyle w:val="ppTableGrid"/>
        <w:tblW w:w="0" w:type="auto"/>
        <w:tblLook w:val="04A0" w:firstRow="1" w:lastRow="0" w:firstColumn="1" w:lastColumn="0" w:noHBand="0" w:noVBand="1"/>
      </w:tblPr>
      <w:tblGrid>
        <w:gridCol w:w="1947"/>
        <w:gridCol w:w="4188"/>
      </w:tblGrid>
      <w:tr w:rsidR="008828D2" w:rsidTr="00D36631">
        <w:trPr>
          <w:cnfStyle w:val="100000000000" w:firstRow="1" w:lastRow="0" w:firstColumn="0" w:lastColumn="0" w:oddVBand="0" w:evenVBand="0" w:oddHBand="0" w:evenHBand="0" w:firstRowFirstColumn="0" w:firstRowLastColumn="0" w:lastRowFirstColumn="0" w:lastRowLastColumn="0"/>
        </w:trPr>
        <w:tc>
          <w:tcPr>
            <w:tcW w:w="0" w:type="auto"/>
          </w:tcPr>
          <w:p w:rsidR="008828D2" w:rsidRDefault="008828D2" w:rsidP="00D36631">
            <w:pPr>
              <w:pStyle w:val="ppTableText"/>
            </w:pPr>
            <w:r>
              <w:t>Action</w:t>
            </w:r>
          </w:p>
        </w:tc>
        <w:tc>
          <w:tcPr>
            <w:tcW w:w="0" w:type="auto"/>
          </w:tcPr>
          <w:p w:rsidR="008828D2" w:rsidRDefault="008828D2" w:rsidP="00D36631">
            <w:pPr>
              <w:pStyle w:val="ppTableText"/>
            </w:pPr>
            <w:r>
              <w:t>Expected Result</w:t>
            </w:r>
          </w:p>
        </w:tc>
      </w:tr>
      <w:tr w:rsidR="008828D2" w:rsidTr="00D36631">
        <w:tc>
          <w:tcPr>
            <w:tcW w:w="0" w:type="auto"/>
          </w:tcPr>
          <w:p w:rsidR="00B644A3" w:rsidRDefault="008828D2" w:rsidP="00B644A3">
            <w:pPr>
              <w:pStyle w:val="ppTableText"/>
              <w:rPr>
                <w:b/>
              </w:rPr>
            </w:pPr>
            <w:r w:rsidRPr="00DD0C5D">
              <w:rPr>
                <w:b/>
              </w:rPr>
              <w:t>Power On</w:t>
            </w:r>
          </w:p>
          <w:p w:rsidR="00B644A3" w:rsidRDefault="00B644A3" w:rsidP="00B644A3">
            <w:pPr>
              <w:pStyle w:val="ppTableText"/>
              <w:rPr>
                <w:b/>
              </w:rPr>
            </w:pPr>
            <w:r>
              <w:rPr>
                <w:b/>
              </w:rPr>
              <w:t xml:space="preserve">Insert Valid Card </w:t>
            </w:r>
          </w:p>
          <w:p w:rsidR="008828D2" w:rsidRDefault="00B644A3" w:rsidP="00B644A3">
            <w:pPr>
              <w:pStyle w:val="ppTableText"/>
            </w:pPr>
            <w:r>
              <w:rPr>
                <w:b/>
              </w:rPr>
              <w:t xml:space="preserve">Enter </w:t>
            </w:r>
            <w:r w:rsidR="00C14C39">
              <w:rPr>
                <w:b/>
              </w:rPr>
              <w:t>PIN</w:t>
            </w:r>
          </w:p>
        </w:tc>
        <w:tc>
          <w:tcPr>
            <w:tcW w:w="0" w:type="auto"/>
          </w:tcPr>
          <w:p w:rsidR="008828D2" w:rsidRDefault="00B644A3" w:rsidP="00D36631">
            <w:pPr>
              <w:pStyle w:val="ppTableText"/>
            </w:pPr>
            <w:r>
              <w:t xml:space="preserve">The ATM will be at the Transaction Menu </w:t>
            </w:r>
          </w:p>
          <w:p w:rsidR="00B644A3" w:rsidRDefault="00B644A3" w:rsidP="00B644A3">
            <w:pPr>
              <w:pStyle w:val="ppTableText"/>
            </w:pPr>
            <w:r>
              <w:t>Withdraw will be next to Button 1</w:t>
            </w:r>
          </w:p>
          <w:p w:rsidR="00B644A3" w:rsidRDefault="00B644A3" w:rsidP="00B644A3">
            <w:pPr>
              <w:pStyle w:val="ppTableText"/>
            </w:pPr>
            <w:r>
              <w:t>Deposit will be next to Button 3</w:t>
            </w:r>
          </w:p>
        </w:tc>
      </w:tr>
      <w:tr w:rsidR="00B644A3" w:rsidTr="00D36631">
        <w:tc>
          <w:tcPr>
            <w:tcW w:w="0" w:type="auto"/>
          </w:tcPr>
          <w:p w:rsidR="00B644A3" w:rsidRDefault="00B644A3" w:rsidP="00B644A3">
            <w:pPr>
              <w:pStyle w:val="ppTableText"/>
            </w:pPr>
            <w:r>
              <w:t xml:space="preserve">Click </w:t>
            </w:r>
            <w:r>
              <w:rPr>
                <w:b/>
              </w:rPr>
              <w:t>Keypad Cancel</w:t>
            </w:r>
          </w:p>
        </w:tc>
        <w:tc>
          <w:tcPr>
            <w:tcW w:w="0" w:type="auto"/>
          </w:tcPr>
          <w:p w:rsidR="00B644A3" w:rsidRDefault="00B644A3" w:rsidP="00D36631">
            <w:pPr>
              <w:pStyle w:val="ppTableText"/>
            </w:pPr>
            <w:r>
              <w:t>The ATM will prompt "Please remove your card"</w:t>
            </w:r>
          </w:p>
        </w:tc>
      </w:tr>
      <w:tr w:rsidR="00B644A3" w:rsidTr="00B644A3">
        <w:tc>
          <w:tcPr>
            <w:tcW w:w="0" w:type="auto"/>
          </w:tcPr>
          <w:p w:rsidR="00B644A3" w:rsidRDefault="00B644A3" w:rsidP="00B644A3">
            <w:pPr>
              <w:pStyle w:val="ppTableText"/>
            </w:pPr>
            <w:r w:rsidRPr="000573EF">
              <w:rPr>
                <w:b/>
              </w:rPr>
              <w:t>Remove Card</w:t>
            </w:r>
            <w:r>
              <w:t xml:space="preserve"> </w:t>
            </w:r>
          </w:p>
          <w:p w:rsidR="00B644A3" w:rsidRDefault="00B644A3" w:rsidP="00B644A3">
            <w:pPr>
              <w:pStyle w:val="ppTableText"/>
            </w:pPr>
            <w:r w:rsidRPr="006A6FFC">
              <w:rPr>
                <w:b/>
              </w:rPr>
              <w:lastRenderedPageBreak/>
              <w:t>Power Off</w:t>
            </w:r>
            <w:r>
              <w:t xml:space="preserve"> </w:t>
            </w:r>
          </w:p>
        </w:tc>
        <w:tc>
          <w:tcPr>
            <w:tcW w:w="0" w:type="auto"/>
          </w:tcPr>
          <w:p w:rsidR="00B644A3" w:rsidRPr="00E470D2" w:rsidRDefault="00B644A3" w:rsidP="00D36631">
            <w:pPr>
              <w:pStyle w:val="ppTableText"/>
            </w:pPr>
            <w:r>
              <w:lastRenderedPageBreak/>
              <w:t xml:space="preserve">The ATM will prompt </w:t>
            </w:r>
            <w:r w:rsidR="00B974A7">
              <w:t>Please insert your ATM card</w:t>
            </w:r>
          </w:p>
          <w:p w:rsidR="00B644A3" w:rsidRPr="00E470D2" w:rsidRDefault="00B644A3" w:rsidP="00B644A3">
            <w:pPr>
              <w:pStyle w:val="ppTableText"/>
            </w:pPr>
            <w:r w:rsidRPr="00E470D2">
              <w:lastRenderedPageBreak/>
              <w:t xml:space="preserve">The ATM will </w:t>
            </w:r>
            <w:r>
              <w:t>power off</w:t>
            </w:r>
          </w:p>
        </w:tc>
      </w:tr>
    </w:tbl>
    <w:p w:rsidR="008828D2" w:rsidRDefault="008828D2" w:rsidP="008828D2">
      <w:pPr>
        <w:pStyle w:val="ppFigureIndent"/>
      </w:pPr>
    </w:p>
    <w:p w:rsidR="008828D2" w:rsidRDefault="008828D2" w:rsidP="008828D2">
      <w:pPr>
        <w:pStyle w:val="ppNumberList"/>
      </w:pPr>
      <w:r>
        <w:t xml:space="preserve">Verify the </w:t>
      </w:r>
      <w:r w:rsidR="000A1ADF" w:rsidRPr="00457127">
        <w:rPr>
          <w:b/>
        </w:rPr>
        <w:t>Withdraw</w:t>
      </w:r>
      <w:r w:rsidR="000A1ADF">
        <w:t xml:space="preserve"> scenario</w:t>
      </w:r>
      <w:r>
        <w:t xml:space="preserve"> </w:t>
      </w:r>
    </w:p>
    <w:tbl>
      <w:tblPr>
        <w:tblStyle w:val="ppTableGrid"/>
        <w:tblW w:w="0" w:type="auto"/>
        <w:tblLook w:val="04A0" w:firstRow="1" w:lastRow="0" w:firstColumn="1" w:lastColumn="0" w:noHBand="0" w:noVBand="1"/>
      </w:tblPr>
      <w:tblGrid>
        <w:gridCol w:w="1647"/>
        <w:gridCol w:w="5409"/>
      </w:tblGrid>
      <w:tr w:rsidR="000A1ADF" w:rsidTr="00D36631">
        <w:trPr>
          <w:cnfStyle w:val="100000000000" w:firstRow="1" w:lastRow="0" w:firstColumn="0" w:lastColumn="0" w:oddVBand="0" w:evenVBand="0" w:oddHBand="0" w:evenHBand="0" w:firstRowFirstColumn="0" w:firstRowLastColumn="0" w:lastRowFirstColumn="0" w:lastRowLastColumn="0"/>
        </w:trPr>
        <w:tc>
          <w:tcPr>
            <w:tcW w:w="0" w:type="auto"/>
          </w:tcPr>
          <w:p w:rsidR="000A1ADF" w:rsidRDefault="000A1ADF" w:rsidP="00D36631">
            <w:pPr>
              <w:pStyle w:val="ppTableText"/>
            </w:pPr>
            <w:r>
              <w:t>Action</w:t>
            </w:r>
          </w:p>
        </w:tc>
        <w:tc>
          <w:tcPr>
            <w:tcW w:w="0" w:type="auto"/>
          </w:tcPr>
          <w:p w:rsidR="000A1ADF" w:rsidRDefault="000A1ADF" w:rsidP="00D36631">
            <w:pPr>
              <w:pStyle w:val="ppTableText"/>
            </w:pPr>
            <w:r>
              <w:t>Expected Result</w:t>
            </w:r>
          </w:p>
        </w:tc>
      </w:tr>
      <w:tr w:rsidR="000A1ADF" w:rsidTr="00D36631">
        <w:tc>
          <w:tcPr>
            <w:tcW w:w="0" w:type="auto"/>
          </w:tcPr>
          <w:p w:rsidR="000A1ADF" w:rsidRDefault="000A1ADF" w:rsidP="00D36631">
            <w:pPr>
              <w:pStyle w:val="ppTableText"/>
              <w:rPr>
                <w:b/>
              </w:rPr>
            </w:pPr>
            <w:r w:rsidRPr="00DD0C5D">
              <w:rPr>
                <w:b/>
              </w:rPr>
              <w:t>Power On</w:t>
            </w:r>
          </w:p>
          <w:p w:rsidR="000A1ADF" w:rsidRDefault="000A1ADF" w:rsidP="00D36631">
            <w:pPr>
              <w:pStyle w:val="ppTableText"/>
              <w:rPr>
                <w:b/>
              </w:rPr>
            </w:pPr>
            <w:r>
              <w:rPr>
                <w:b/>
              </w:rPr>
              <w:t xml:space="preserve">Insert Valid Card </w:t>
            </w:r>
          </w:p>
          <w:p w:rsidR="000A1ADF" w:rsidRDefault="000A1ADF" w:rsidP="00D36631">
            <w:pPr>
              <w:pStyle w:val="ppTableText"/>
            </w:pPr>
            <w:r>
              <w:rPr>
                <w:b/>
              </w:rPr>
              <w:t xml:space="preserve">Enter </w:t>
            </w:r>
            <w:r w:rsidR="00C14C39">
              <w:rPr>
                <w:b/>
              </w:rPr>
              <w:t>PIN</w:t>
            </w:r>
          </w:p>
        </w:tc>
        <w:tc>
          <w:tcPr>
            <w:tcW w:w="0" w:type="auto"/>
          </w:tcPr>
          <w:p w:rsidR="000A1ADF" w:rsidRDefault="000A1ADF" w:rsidP="00D36631">
            <w:pPr>
              <w:pStyle w:val="ppTableText"/>
            </w:pPr>
            <w:r>
              <w:t xml:space="preserve">The ATM will be at the Transaction Menu </w:t>
            </w:r>
          </w:p>
          <w:p w:rsidR="000A1ADF" w:rsidRDefault="000A1ADF" w:rsidP="00D36631">
            <w:pPr>
              <w:pStyle w:val="ppTableText"/>
            </w:pPr>
            <w:r>
              <w:t>Withdraw will be next to Button 1</w:t>
            </w:r>
          </w:p>
          <w:p w:rsidR="000A1ADF" w:rsidRDefault="000A1ADF" w:rsidP="00D36631">
            <w:pPr>
              <w:pStyle w:val="ppTableText"/>
            </w:pPr>
            <w:r>
              <w:t>Deposit will be next to Button 3</w:t>
            </w:r>
          </w:p>
        </w:tc>
      </w:tr>
      <w:tr w:rsidR="000A1ADF" w:rsidTr="00D36631">
        <w:tc>
          <w:tcPr>
            <w:tcW w:w="0" w:type="auto"/>
          </w:tcPr>
          <w:p w:rsidR="000A1ADF" w:rsidRDefault="000A1ADF" w:rsidP="000A1ADF">
            <w:pPr>
              <w:pStyle w:val="ppTableText"/>
            </w:pPr>
            <w:r>
              <w:t xml:space="preserve">Click </w:t>
            </w:r>
            <w:r>
              <w:rPr>
                <w:b/>
              </w:rPr>
              <w:t>Button 1</w:t>
            </w:r>
          </w:p>
        </w:tc>
        <w:tc>
          <w:tcPr>
            <w:tcW w:w="0" w:type="auto"/>
          </w:tcPr>
          <w:p w:rsidR="000A1ADF" w:rsidRDefault="000A1ADF" w:rsidP="00D36631">
            <w:pPr>
              <w:pStyle w:val="ppTableText"/>
            </w:pPr>
            <w:r>
              <w:t xml:space="preserve">The State Machine will pass through the Withdraw state and then </w:t>
            </w:r>
          </w:p>
          <w:p w:rsidR="000A1ADF" w:rsidRDefault="000A1ADF" w:rsidP="00D36631">
            <w:pPr>
              <w:pStyle w:val="ppTableText"/>
            </w:pPr>
            <w:r>
              <w:t>The ATM will prompt "Please remove your card"</w:t>
            </w:r>
          </w:p>
        </w:tc>
      </w:tr>
      <w:tr w:rsidR="000A1ADF" w:rsidTr="00D36631">
        <w:tc>
          <w:tcPr>
            <w:tcW w:w="0" w:type="auto"/>
          </w:tcPr>
          <w:p w:rsidR="000A1ADF" w:rsidRDefault="000A1ADF" w:rsidP="00D36631">
            <w:pPr>
              <w:pStyle w:val="ppTableText"/>
            </w:pPr>
            <w:r w:rsidRPr="000573EF">
              <w:rPr>
                <w:b/>
              </w:rPr>
              <w:t>Remove Card</w:t>
            </w:r>
            <w:r>
              <w:t xml:space="preserve"> </w:t>
            </w:r>
          </w:p>
          <w:p w:rsidR="000A1ADF" w:rsidRDefault="000A1ADF" w:rsidP="00D36631">
            <w:pPr>
              <w:pStyle w:val="ppTableText"/>
            </w:pPr>
            <w:r w:rsidRPr="006A6FFC">
              <w:rPr>
                <w:b/>
              </w:rPr>
              <w:t>Power Off</w:t>
            </w:r>
            <w:r>
              <w:t xml:space="preserve"> </w:t>
            </w:r>
          </w:p>
        </w:tc>
        <w:tc>
          <w:tcPr>
            <w:tcW w:w="0" w:type="auto"/>
          </w:tcPr>
          <w:p w:rsidR="000A1ADF" w:rsidRPr="00E470D2" w:rsidRDefault="000A1ADF" w:rsidP="00D36631">
            <w:pPr>
              <w:pStyle w:val="ppTableText"/>
            </w:pPr>
            <w:r>
              <w:t xml:space="preserve">The ATM will prompt </w:t>
            </w:r>
            <w:r w:rsidR="00B974A7">
              <w:t>Please insert your ATM card</w:t>
            </w:r>
          </w:p>
          <w:p w:rsidR="000A1ADF" w:rsidRPr="00E470D2" w:rsidRDefault="000A1ADF" w:rsidP="00D36631">
            <w:pPr>
              <w:pStyle w:val="ppTableText"/>
            </w:pPr>
            <w:r w:rsidRPr="00E470D2">
              <w:t xml:space="preserve">The ATM will </w:t>
            </w:r>
            <w:r>
              <w:t>power off</w:t>
            </w:r>
          </w:p>
        </w:tc>
      </w:tr>
    </w:tbl>
    <w:p w:rsidR="000A1ADF" w:rsidRDefault="000A1ADF" w:rsidP="000A1ADF">
      <w:pPr>
        <w:pStyle w:val="ppBodyTextIndent2"/>
      </w:pPr>
    </w:p>
    <w:p w:rsidR="000A1ADF" w:rsidRDefault="000A1ADF" w:rsidP="000A1ADF">
      <w:pPr>
        <w:pStyle w:val="ppNumberList"/>
      </w:pPr>
      <w:r>
        <w:t xml:space="preserve">Verify the </w:t>
      </w:r>
      <w:r w:rsidRPr="00457127">
        <w:rPr>
          <w:b/>
        </w:rPr>
        <w:t>Deposit</w:t>
      </w:r>
      <w:r>
        <w:t xml:space="preserve"> scenario </w:t>
      </w:r>
    </w:p>
    <w:tbl>
      <w:tblPr>
        <w:tblStyle w:val="ppTableGrid"/>
        <w:tblW w:w="0" w:type="auto"/>
        <w:tblLook w:val="04A0" w:firstRow="1" w:lastRow="0" w:firstColumn="1" w:lastColumn="0" w:noHBand="0" w:noVBand="1"/>
      </w:tblPr>
      <w:tblGrid>
        <w:gridCol w:w="1647"/>
        <w:gridCol w:w="5270"/>
      </w:tblGrid>
      <w:tr w:rsidR="000A1ADF" w:rsidTr="00D36631">
        <w:trPr>
          <w:cnfStyle w:val="100000000000" w:firstRow="1" w:lastRow="0" w:firstColumn="0" w:lastColumn="0" w:oddVBand="0" w:evenVBand="0" w:oddHBand="0" w:evenHBand="0" w:firstRowFirstColumn="0" w:firstRowLastColumn="0" w:lastRowFirstColumn="0" w:lastRowLastColumn="0"/>
        </w:trPr>
        <w:tc>
          <w:tcPr>
            <w:tcW w:w="0" w:type="auto"/>
          </w:tcPr>
          <w:p w:rsidR="000A1ADF" w:rsidRDefault="000A1ADF" w:rsidP="00D36631">
            <w:pPr>
              <w:pStyle w:val="ppTableText"/>
            </w:pPr>
            <w:r>
              <w:t>Action</w:t>
            </w:r>
          </w:p>
        </w:tc>
        <w:tc>
          <w:tcPr>
            <w:tcW w:w="0" w:type="auto"/>
          </w:tcPr>
          <w:p w:rsidR="000A1ADF" w:rsidRDefault="000A1ADF" w:rsidP="00D36631">
            <w:pPr>
              <w:pStyle w:val="ppTableText"/>
            </w:pPr>
            <w:r>
              <w:t>Expected Result</w:t>
            </w:r>
          </w:p>
        </w:tc>
      </w:tr>
      <w:tr w:rsidR="000A1ADF" w:rsidTr="00D36631">
        <w:tc>
          <w:tcPr>
            <w:tcW w:w="0" w:type="auto"/>
          </w:tcPr>
          <w:p w:rsidR="000A1ADF" w:rsidRDefault="000A1ADF" w:rsidP="00D36631">
            <w:pPr>
              <w:pStyle w:val="ppTableText"/>
              <w:rPr>
                <w:b/>
              </w:rPr>
            </w:pPr>
            <w:r w:rsidRPr="00DD0C5D">
              <w:rPr>
                <w:b/>
              </w:rPr>
              <w:t>Power On</w:t>
            </w:r>
          </w:p>
          <w:p w:rsidR="000A1ADF" w:rsidRDefault="000A1ADF" w:rsidP="00D36631">
            <w:pPr>
              <w:pStyle w:val="ppTableText"/>
              <w:rPr>
                <w:b/>
              </w:rPr>
            </w:pPr>
            <w:r>
              <w:rPr>
                <w:b/>
              </w:rPr>
              <w:t xml:space="preserve">Insert Valid Card </w:t>
            </w:r>
          </w:p>
          <w:p w:rsidR="000A1ADF" w:rsidRDefault="000A1ADF" w:rsidP="00D36631">
            <w:pPr>
              <w:pStyle w:val="ppTableText"/>
            </w:pPr>
            <w:r>
              <w:rPr>
                <w:b/>
              </w:rPr>
              <w:t xml:space="preserve">Enter </w:t>
            </w:r>
            <w:r w:rsidR="00C14C39">
              <w:rPr>
                <w:b/>
              </w:rPr>
              <w:t>PIN</w:t>
            </w:r>
          </w:p>
        </w:tc>
        <w:tc>
          <w:tcPr>
            <w:tcW w:w="0" w:type="auto"/>
          </w:tcPr>
          <w:p w:rsidR="000A1ADF" w:rsidRDefault="000A1ADF" w:rsidP="00D36631">
            <w:pPr>
              <w:pStyle w:val="ppTableText"/>
            </w:pPr>
            <w:r>
              <w:t xml:space="preserve">The ATM will be at the Transaction Menu </w:t>
            </w:r>
          </w:p>
          <w:p w:rsidR="000A1ADF" w:rsidRDefault="000A1ADF" w:rsidP="00D36631">
            <w:pPr>
              <w:pStyle w:val="ppTableText"/>
            </w:pPr>
            <w:r>
              <w:t>Withdraw will be next to Button 1</w:t>
            </w:r>
          </w:p>
          <w:p w:rsidR="000A1ADF" w:rsidRDefault="000A1ADF" w:rsidP="00D36631">
            <w:pPr>
              <w:pStyle w:val="ppTableText"/>
            </w:pPr>
            <w:r>
              <w:t>Deposit will be next to Button 3</w:t>
            </w:r>
          </w:p>
        </w:tc>
      </w:tr>
      <w:tr w:rsidR="000A1ADF" w:rsidTr="00D36631">
        <w:tc>
          <w:tcPr>
            <w:tcW w:w="0" w:type="auto"/>
          </w:tcPr>
          <w:p w:rsidR="000A1ADF" w:rsidRDefault="000A1ADF" w:rsidP="00D36631">
            <w:pPr>
              <w:pStyle w:val="ppTableText"/>
            </w:pPr>
            <w:r>
              <w:t xml:space="preserve">Click </w:t>
            </w:r>
            <w:r>
              <w:rPr>
                <w:b/>
              </w:rPr>
              <w:t>Button 3</w:t>
            </w:r>
          </w:p>
        </w:tc>
        <w:tc>
          <w:tcPr>
            <w:tcW w:w="0" w:type="auto"/>
          </w:tcPr>
          <w:p w:rsidR="000A1ADF" w:rsidRDefault="000A1ADF" w:rsidP="00D36631">
            <w:pPr>
              <w:pStyle w:val="ppTableText"/>
            </w:pPr>
            <w:r>
              <w:t xml:space="preserve">The State Machine will pass through the Deposit state and then </w:t>
            </w:r>
          </w:p>
          <w:p w:rsidR="000A1ADF" w:rsidRDefault="000A1ADF" w:rsidP="00D36631">
            <w:pPr>
              <w:pStyle w:val="ppTableText"/>
            </w:pPr>
            <w:r>
              <w:t>The ATM will prompt "Please remove your card"</w:t>
            </w:r>
          </w:p>
        </w:tc>
      </w:tr>
      <w:tr w:rsidR="000A1ADF" w:rsidTr="00D36631">
        <w:tc>
          <w:tcPr>
            <w:tcW w:w="0" w:type="auto"/>
          </w:tcPr>
          <w:p w:rsidR="000A1ADF" w:rsidRDefault="000A1ADF" w:rsidP="00D36631">
            <w:pPr>
              <w:pStyle w:val="ppTableText"/>
            </w:pPr>
            <w:r w:rsidRPr="000573EF">
              <w:rPr>
                <w:b/>
              </w:rPr>
              <w:t>Remove Card</w:t>
            </w:r>
            <w:r>
              <w:t xml:space="preserve"> </w:t>
            </w:r>
          </w:p>
          <w:p w:rsidR="000A1ADF" w:rsidRDefault="000A1ADF" w:rsidP="00D36631">
            <w:pPr>
              <w:pStyle w:val="ppTableText"/>
            </w:pPr>
            <w:r w:rsidRPr="006A6FFC">
              <w:rPr>
                <w:b/>
              </w:rPr>
              <w:t>Power Off</w:t>
            </w:r>
            <w:r>
              <w:t xml:space="preserve"> </w:t>
            </w:r>
          </w:p>
        </w:tc>
        <w:tc>
          <w:tcPr>
            <w:tcW w:w="0" w:type="auto"/>
          </w:tcPr>
          <w:p w:rsidR="000A1ADF" w:rsidRPr="00E470D2" w:rsidRDefault="000A1ADF" w:rsidP="00D36631">
            <w:pPr>
              <w:pStyle w:val="ppTableText"/>
            </w:pPr>
            <w:r>
              <w:t xml:space="preserve">The ATM will prompt </w:t>
            </w:r>
            <w:r w:rsidR="00B974A7">
              <w:t>Please insert your ATM card</w:t>
            </w:r>
          </w:p>
          <w:p w:rsidR="000A1ADF" w:rsidRPr="00E470D2" w:rsidRDefault="000A1ADF" w:rsidP="00D36631">
            <w:pPr>
              <w:pStyle w:val="ppTableText"/>
            </w:pPr>
            <w:r w:rsidRPr="00E470D2">
              <w:t xml:space="preserve">The ATM will </w:t>
            </w:r>
            <w:r>
              <w:t>power off</w:t>
            </w:r>
          </w:p>
        </w:tc>
      </w:tr>
    </w:tbl>
    <w:p w:rsidR="008828D2" w:rsidRDefault="008828D2" w:rsidP="000A1ADF">
      <w:pPr>
        <w:pStyle w:val="ppBodyTextIndent"/>
      </w:pPr>
    </w:p>
    <w:p w:rsidR="000A1ADF" w:rsidRDefault="000A1ADF" w:rsidP="000A1ADF">
      <w:pPr>
        <w:pStyle w:val="ppNumberList"/>
      </w:pPr>
      <w:r>
        <w:t xml:space="preserve">Verify the </w:t>
      </w:r>
      <w:r w:rsidRPr="00457127">
        <w:rPr>
          <w:b/>
        </w:rPr>
        <w:t>Timeout</w:t>
      </w:r>
      <w:r>
        <w:t xml:space="preserve"> scenario </w:t>
      </w:r>
    </w:p>
    <w:tbl>
      <w:tblPr>
        <w:tblStyle w:val="ppTableGrid"/>
        <w:tblW w:w="0" w:type="auto"/>
        <w:tblLook w:val="04A0" w:firstRow="1" w:lastRow="0" w:firstColumn="1" w:lastColumn="0" w:noHBand="0" w:noVBand="1"/>
      </w:tblPr>
      <w:tblGrid>
        <w:gridCol w:w="1807"/>
        <w:gridCol w:w="4188"/>
      </w:tblGrid>
      <w:tr w:rsidR="000A1ADF" w:rsidTr="00D36631">
        <w:trPr>
          <w:cnfStyle w:val="100000000000" w:firstRow="1" w:lastRow="0" w:firstColumn="0" w:lastColumn="0" w:oddVBand="0" w:evenVBand="0" w:oddHBand="0" w:evenHBand="0" w:firstRowFirstColumn="0" w:firstRowLastColumn="0" w:lastRowFirstColumn="0" w:lastRowLastColumn="0"/>
        </w:trPr>
        <w:tc>
          <w:tcPr>
            <w:tcW w:w="0" w:type="auto"/>
          </w:tcPr>
          <w:p w:rsidR="000A1ADF" w:rsidRDefault="000A1ADF" w:rsidP="00D36631">
            <w:pPr>
              <w:pStyle w:val="ppTableText"/>
            </w:pPr>
            <w:r>
              <w:t>Action</w:t>
            </w:r>
          </w:p>
        </w:tc>
        <w:tc>
          <w:tcPr>
            <w:tcW w:w="0" w:type="auto"/>
          </w:tcPr>
          <w:p w:rsidR="000A1ADF" w:rsidRDefault="000A1ADF" w:rsidP="00D36631">
            <w:pPr>
              <w:pStyle w:val="ppTableText"/>
            </w:pPr>
            <w:r>
              <w:t>Expected Result</w:t>
            </w:r>
          </w:p>
        </w:tc>
      </w:tr>
      <w:tr w:rsidR="000A1ADF" w:rsidTr="00D36631">
        <w:tc>
          <w:tcPr>
            <w:tcW w:w="0" w:type="auto"/>
          </w:tcPr>
          <w:p w:rsidR="000A1ADF" w:rsidRDefault="000A1ADF" w:rsidP="00D36631">
            <w:pPr>
              <w:pStyle w:val="ppTableText"/>
              <w:rPr>
                <w:b/>
              </w:rPr>
            </w:pPr>
            <w:r w:rsidRPr="00DD0C5D">
              <w:rPr>
                <w:b/>
              </w:rPr>
              <w:t>Power On</w:t>
            </w:r>
          </w:p>
          <w:p w:rsidR="000A1ADF" w:rsidRDefault="000A1ADF" w:rsidP="00D36631">
            <w:pPr>
              <w:pStyle w:val="ppTableText"/>
              <w:rPr>
                <w:b/>
              </w:rPr>
            </w:pPr>
            <w:r>
              <w:rPr>
                <w:b/>
              </w:rPr>
              <w:t xml:space="preserve">Insert Valid Card </w:t>
            </w:r>
          </w:p>
          <w:p w:rsidR="000A1ADF" w:rsidRDefault="000A1ADF" w:rsidP="00D36631">
            <w:pPr>
              <w:pStyle w:val="ppTableText"/>
            </w:pPr>
            <w:r>
              <w:rPr>
                <w:b/>
              </w:rPr>
              <w:t xml:space="preserve">Enter </w:t>
            </w:r>
            <w:r w:rsidR="00C14C39">
              <w:rPr>
                <w:b/>
              </w:rPr>
              <w:t>PIN</w:t>
            </w:r>
          </w:p>
        </w:tc>
        <w:tc>
          <w:tcPr>
            <w:tcW w:w="0" w:type="auto"/>
          </w:tcPr>
          <w:p w:rsidR="000A1ADF" w:rsidRDefault="000A1ADF" w:rsidP="00D36631">
            <w:pPr>
              <w:pStyle w:val="ppTableText"/>
            </w:pPr>
            <w:r>
              <w:t xml:space="preserve">The ATM will be at the Transaction Menu </w:t>
            </w:r>
          </w:p>
          <w:p w:rsidR="000A1ADF" w:rsidRDefault="000A1ADF" w:rsidP="00D36631">
            <w:pPr>
              <w:pStyle w:val="ppTableText"/>
            </w:pPr>
            <w:r>
              <w:t>Withdraw will be next to Button 1</w:t>
            </w:r>
          </w:p>
          <w:p w:rsidR="000A1ADF" w:rsidRDefault="000A1ADF" w:rsidP="00D36631">
            <w:pPr>
              <w:pStyle w:val="ppTableText"/>
            </w:pPr>
            <w:r>
              <w:t>Deposit will be next to Button 3</w:t>
            </w:r>
          </w:p>
        </w:tc>
      </w:tr>
      <w:tr w:rsidR="000A1ADF" w:rsidTr="00D36631">
        <w:tc>
          <w:tcPr>
            <w:tcW w:w="0" w:type="auto"/>
          </w:tcPr>
          <w:p w:rsidR="000A1ADF" w:rsidRDefault="000A1ADF" w:rsidP="00D36631">
            <w:pPr>
              <w:pStyle w:val="ppTableText"/>
            </w:pPr>
            <w:r>
              <w:t>Wait for 30 seconds</w:t>
            </w:r>
          </w:p>
        </w:tc>
        <w:tc>
          <w:tcPr>
            <w:tcW w:w="0" w:type="auto"/>
          </w:tcPr>
          <w:p w:rsidR="000A1ADF" w:rsidRDefault="000A1ADF" w:rsidP="00D36631">
            <w:pPr>
              <w:pStyle w:val="ppTableText"/>
            </w:pPr>
            <w:r>
              <w:t>The ATM will prompt "Please remove your card"</w:t>
            </w:r>
          </w:p>
        </w:tc>
      </w:tr>
      <w:tr w:rsidR="000A1ADF" w:rsidTr="00D36631">
        <w:tc>
          <w:tcPr>
            <w:tcW w:w="0" w:type="auto"/>
          </w:tcPr>
          <w:p w:rsidR="000A1ADF" w:rsidRDefault="000A1ADF" w:rsidP="00D36631">
            <w:pPr>
              <w:pStyle w:val="ppTableText"/>
            </w:pPr>
            <w:r w:rsidRPr="000573EF">
              <w:rPr>
                <w:b/>
              </w:rPr>
              <w:t>Remove Card</w:t>
            </w:r>
            <w:r>
              <w:t xml:space="preserve"> </w:t>
            </w:r>
          </w:p>
          <w:p w:rsidR="000A1ADF" w:rsidRDefault="000A1ADF" w:rsidP="00D36631">
            <w:pPr>
              <w:pStyle w:val="ppTableText"/>
            </w:pPr>
            <w:r w:rsidRPr="006A6FFC">
              <w:rPr>
                <w:b/>
              </w:rPr>
              <w:t>Power Off</w:t>
            </w:r>
            <w:r>
              <w:t xml:space="preserve"> </w:t>
            </w:r>
          </w:p>
        </w:tc>
        <w:tc>
          <w:tcPr>
            <w:tcW w:w="0" w:type="auto"/>
          </w:tcPr>
          <w:p w:rsidR="000A1ADF" w:rsidRPr="00E470D2" w:rsidRDefault="000A1ADF" w:rsidP="00D36631">
            <w:pPr>
              <w:pStyle w:val="ppTableText"/>
            </w:pPr>
            <w:r>
              <w:t xml:space="preserve">The ATM will prompt </w:t>
            </w:r>
            <w:r w:rsidR="00B974A7">
              <w:t>Please insert your ATM card</w:t>
            </w:r>
          </w:p>
          <w:p w:rsidR="000A1ADF" w:rsidRPr="00E470D2" w:rsidRDefault="000A1ADF" w:rsidP="00D36631">
            <w:pPr>
              <w:pStyle w:val="ppTableText"/>
            </w:pPr>
            <w:r w:rsidRPr="00E470D2">
              <w:t xml:space="preserve">The ATM will </w:t>
            </w:r>
            <w:r>
              <w:t>power off</w:t>
            </w:r>
          </w:p>
        </w:tc>
      </w:tr>
    </w:tbl>
    <w:p w:rsidR="000A1ADF" w:rsidRDefault="000A1ADF" w:rsidP="000A1ADF">
      <w:pPr>
        <w:pStyle w:val="ppBodyTextIndent"/>
      </w:pPr>
    </w:p>
    <w:p w:rsidR="000A1ADF" w:rsidRDefault="000A1ADF" w:rsidP="000A1ADF">
      <w:pPr>
        <w:pStyle w:val="ppListEnd"/>
      </w:pPr>
    </w:p>
    <w:p w:rsidR="000A1ADF" w:rsidRPr="000A1ADF" w:rsidRDefault="000A1ADF" w:rsidP="000A1ADF">
      <w:pPr>
        <w:pStyle w:val="ppBodyText"/>
      </w:pPr>
    </w:p>
    <w:bookmarkStart w:id="54" w:name="_Toc288137445"/>
    <w:p w:rsidR="007513B5" w:rsidRDefault="00E63B77" w:rsidP="007513B5">
      <w:pPr>
        <w:pStyle w:val="ppTopic"/>
      </w:pPr>
      <w:sdt>
        <w:sdtPr>
          <w:alias w:val="Topic"/>
          <w:tag w:val="dfce7ba9-3875-4861-b82e-3617d87ff6e0"/>
          <w:id w:val="4762150"/>
          <w:placeholder>
            <w:docPart w:val="925EA21E6EA2410FA326A29C7EBBF954"/>
          </w:placeholder>
          <w:text/>
        </w:sdtPr>
        <w:sdtContent>
          <w:r w:rsidR="005C4283">
            <w:t>Summary</w:t>
          </w:r>
        </w:sdtContent>
      </w:sdt>
      <w:bookmarkEnd w:id="54"/>
    </w:p>
    <w:p w:rsidR="00B00FC6" w:rsidRDefault="000A1ADF" w:rsidP="008D1B17">
      <w:pPr>
        <w:pStyle w:val="ppBodyText"/>
        <w:rPr>
          <w:noProof/>
        </w:rPr>
      </w:pPr>
      <w:r>
        <w:rPr>
          <w:noProof/>
        </w:rPr>
        <w:t>In this lab you have seen how the State Machine activity works.  In this case we used it to implement a UI scenario but there are many other scenarios where the state machine would be useful.  For more information on Workflow and State Machines see</w:t>
      </w:r>
    </w:p>
    <w:p w:rsidR="000A1ADF" w:rsidRDefault="00E63B77" w:rsidP="008D1B17">
      <w:pPr>
        <w:pStyle w:val="ppBodyText"/>
        <w:rPr>
          <w:noProof/>
        </w:rPr>
      </w:pPr>
      <w:hyperlink r:id="rId75" w:history="1">
        <w:r w:rsidR="000A1ADF" w:rsidRPr="000A1ADF">
          <w:rPr>
            <w:rStyle w:val="Hyperlink"/>
            <w:rFonts w:cstheme="minorBidi"/>
            <w:noProof/>
          </w:rPr>
          <w:t>MSDN Workflow Developer Center</w:t>
        </w:r>
      </w:hyperlink>
    </w:p>
    <w:p w:rsidR="000A1ADF" w:rsidRDefault="00E63B77" w:rsidP="008D1B17">
      <w:pPr>
        <w:pStyle w:val="ppBodyText"/>
        <w:rPr>
          <w:noProof/>
        </w:rPr>
      </w:pPr>
      <w:hyperlink r:id="rId76" w:history="1">
        <w:r w:rsidR="000A1ADF" w:rsidRPr="000A1ADF">
          <w:rPr>
            <w:rStyle w:val="Hyperlink"/>
            <w:rFonts w:cstheme="minorBidi"/>
            <w:noProof/>
          </w:rPr>
          <w:t>endpoint.tv</w:t>
        </w:r>
      </w:hyperlink>
    </w:p>
    <w:p w:rsidR="00B00FC6" w:rsidRDefault="00E63B77">
      <w:pPr>
        <w:spacing w:after="200"/>
        <w:rPr>
          <w:noProof/>
        </w:rPr>
      </w:pPr>
      <w:hyperlink r:id="rId77" w:history="1">
        <w:r w:rsidR="000A1ADF" w:rsidRPr="000A1ADF">
          <w:rPr>
            <w:rStyle w:val="Hyperlink"/>
            <w:rFonts w:cstheme="minorBidi"/>
            <w:noProof/>
          </w:rPr>
          <w:t>The endpoint blog</w:t>
        </w:r>
      </w:hyperlink>
      <w:r w:rsidR="00B00FC6">
        <w:rPr>
          <w:noProof/>
        </w:rPr>
        <w:br w:type="page"/>
      </w:r>
    </w:p>
    <w:p w:rsidR="00F56B72" w:rsidRDefault="00F56B72" w:rsidP="008D1B17">
      <w:pPr>
        <w:pStyle w:val="ppBodyText"/>
        <w:rPr>
          <w:noProof/>
        </w:rPr>
      </w:pPr>
    </w:p>
    <w:sdt>
      <w:sdtPr>
        <w:rPr>
          <w:noProof/>
        </w:rPr>
        <w:alias w:val="Topic"/>
        <w:tag w:val="9af8c486-6b6a-4fc1-8434-7125a8a65c29"/>
        <w:id w:val="4762152"/>
        <w:placeholder>
          <w:docPart w:val="925EA21E6EA2410FA326A29C7EBBF954"/>
        </w:placeholder>
        <w:text/>
      </w:sdtPr>
      <w:sdtContent>
        <w:p w:rsidR="007513B5" w:rsidRDefault="00346C0D" w:rsidP="00346C0D">
          <w:pPr>
            <w:pStyle w:val="Heading1"/>
          </w:pPr>
          <w:r>
            <w:rPr>
              <w:noProof/>
            </w:rPr>
            <w:t>Troubleshooting</w:t>
          </w:r>
        </w:p>
      </w:sdtContent>
    </w:sdt>
    <w:p w:rsidR="0029110B" w:rsidRDefault="0029110B" w:rsidP="00BE0D57">
      <w:pPr>
        <w:pStyle w:val="Heading4"/>
      </w:pPr>
      <w:bookmarkStart w:id="55" w:name="_Exercise_1"/>
      <w:bookmarkEnd w:id="55"/>
      <w:r>
        <w:t>Problem – Project Target Framework Is Not Installed</w:t>
      </w:r>
    </w:p>
    <w:p w:rsidR="0029110B" w:rsidRDefault="0029110B" w:rsidP="0029110B">
      <w:pPr>
        <w:pStyle w:val="ppBodyText"/>
      </w:pPr>
      <w:r>
        <w:rPr>
          <w:noProof/>
          <w:lang w:bidi="ar-SA"/>
        </w:rPr>
        <w:drawing>
          <wp:inline distT="0" distB="0" distL="0" distR="0">
            <wp:extent cx="4340225" cy="2599690"/>
            <wp:effectExtent l="0" t="0" r="0" b="0"/>
            <wp:docPr id="63" name="Picture 63" descr="C:\Users\rojacobs\AppData\Local\Temp\SNAGHTML1adb7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jacobs\AppData\Local\Temp\SNAGHTML1adb7d2.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340225" cy="2599690"/>
                    </a:xfrm>
                    <a:prstGeom prst="rect">
                      <a:avLst/>
                    </a:prstGeom>
                    <a:noFill/>
                    <a:ln>
                      <a:noFill/>
                    </a:ln>
                  </pic:spPr>
                </pic:pic>
              </a:graphicData>
            </a:graphic>
          </wp:inline>
        </w:drawing>
      </w:r>
    </w:p>
    <w:p w:rsidR="0029110B" w:rsidRPr="0029110B" w:rsidRDefault="0029110B" w:rsidP="006B3AC1">
      <w:pPr>
        <w:pStyle w:val="ppBodyText"/>
        <w:numPr>
          <w:ilvl w:val="0"/>
          <w:numId w:val="0"/>
        </w:numPr>
      </w:pPr>
      <w:r>
        <w:t xml:space="preserve">You need to install the </w:t>
      </w:r>
      <w:hyperlink r:id="rId79" w:history="1">
        <w:r w:rsidR="006B3AC1" w:rsidRPr="006B3AC1">
          <w:rPr>
            <w:rStyle w:val="Hyperlink"/>
            <w:rFonts w:cstheme="minorBidi"/>
          </w:rPr>
          <w:t>Microsoft .NET Framework 4 Platform Update 1 – Design-time Package for Visual Studio 2010 SP1 (KB2495593)</w:t>
        </w:r>
      </w:hyperlink>
    </w:p>
    <w:p w:rsidR="00D24AFD" w:rsidRDefault="00D24AFD" w:rsidP="00BE0D57">
      <w:pPr>
        <w:pStyle w:val="Heading4"/>
      </w:pPr>
      <w:r>
        <w:t>Problem – Unit Test Failure</w:t>
      </w:r>
    </w:p>
    <w:p w:rsidR="00D24AFD" w:rsidRDefault="00D24AFD" w:rsidP="00D24AFD">
      <w:pPr>
        <w:pStyle w:val="ppBodyText"/>
      </w:pPr>
      <w:r>
        <w:t>If a unit test fails, in the test results view, double click on the test failure to open the log for the test</w:t>
      </w:r>
    </w:p>
    <w:p w:rsidR="00D24AFD" w:rsidRDefault="00D24AFD" w:rsidP="00D24AFD">
      <w:pPr>
        <w:pStyle w:val="ppBodyText"/>
      </w:pPr>
      <w:r>
        <w:rPr>
          <w:noProof/>
          <w:lang w:bidi="ar-SA"/>
        </w:rPr>
        <w:drawing>
          <wp:inline distT="0" distB="0" distL="0" distR="0" wp14:anchorId="7722EB03" wp14:editId="119EBFB7">
            <wp:extent cx="5068570" cy="866775"/>
            <wp:effectExtent l="0" t="0" r="0" b="9525"/>
            <wp:docPr id="14" name="Picture 14" descr="C:\Users\rojacobs\AppData\Local\Temp\SNAGHTML5f3b1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jacobs\AppData\Local\Temp\SNAGHTML5f3b182.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068570" cy="866775"/>
                    </a:xfrm>
                    <a:prstGeom prst="rect">
                      <a:avLst/>
                    </a:prstGeom>
                    <a:noFill/>
                    <a:ln>
                      <a:noFill/>
                    </a:ln>
                  </pic:spPr>
                </pic:pic>
              </a:graphicData>
            </a:graphic>
          </wp:inline>
        </w:drawing>
      </w:r>
    </w:p>
    <w:p w:rsidR="00D24AFD" w:rsidRDefault="00D24AFD" w:rsidP="00D24AFD">
      <w:pPr>
        <w:pStyle w:val="ppBodyText"/>
      </w:pPr>
      <w:r>
        <w:t xml:space="preserve">In the Additional Information area, you will see the </w:t>
      </w:r>
      <w:r w:rsidR="008215EE">
        <w:t>scenario that</w:t>
      </w:r>
      <w:r>
        <w:t xml:space="preserve"> failed.</w:t>
      </w:r>
    </w:p>
    <w:p w:rsidR="00D24AFD" w:rsidRDefault="00D24AFD" w:rsidP="00D24AFD">
      <w:pPr>
        <w:pStyle w:val="ppBodyText"/>
      </w:pPr>
      <w:r>
        <w:t>In the Error Message area, you will see the specific failure</w:t>
      </w:r>
      <w:r w:rsidR="003E3B75">
        <w:t>.</w:t>
      </w:r>
    </w:p>
    <w:p w:rsidR="003E3B75" w:rsidRDefault="003E3B75" w:rsidP="00D24AFD">
      <w:pPr>
        <w:pStyle w:val="ppBodyText"/>
      </w:pPr>
      <w:r>
        <w:t>In the Error Stack Trace area, you will find a link to the line of test code that failed.</w:t>
      </w:r>
    </w:p>
    <w:p w:rsidR="003E3B75" w:rsidRPr="00D24AFD" w:rsidRDefault="003E3B75" w:rsidP="00D24AFD">
      <w:pPr>
        <w:pStyle w:val="ppBodyText"/>
      </w:pPr>
      <w:r>
        <w:t xml:space="preserve">With this information, you should have an idea of </w:t>
      </w:r>
      <w:r w:rsidR="007B5BA7">
        <w:t>where the problem is</w:t>
      </w:r>
      <w:r>
        <w:t>.  Go back to the lab instructions and make sure you completed each step.  Remember that the unit tests use state names that must match the DisplayName property of the state exactly</w:t>
      </w:r>
      <w:r w:rsidR="008215EE">
        <w:t xml:space="preserve"> including case</w:t>
      </w:r>
      <w:r>
        <w:t>.</w:t>
      </w:r>
    </w:p>
    <w:p w:rsidR="00BE0D57" w:rsidRDefault="00BE0D57" w:rsidP="00BE0D57">
      <w:pPr>
        <w:pStyle w:val="Heading4"/>
      </w:pPr>
      <w:r>
        <w:t>Problem – Unit Test fails with an ArgumentException</w:t>
      </w:r>
    </w:p>
    <w:p w:rsidR="00BE0D57" w:rsidRDefault="00BE0D57" w:rsidP="00BE0D57">
      <w:pPr>
        <w:pStyle w:val="ppBodyText"/>
      </w:pPr>
      <w:r w:rsidRPr="00BE0D57">
        <w:t>System.ArgumentException: The values provided for the root activity's arguments did not satisfy the root activity's requirements:</w:t>
      </w:r>
      <w:r>
        <w:t xml:space="preserve"> </w:t>
      </w:r>
      <w:r>
        <w:br/>
      </w:r>
      <w:r>
        <w:lastRenderedPageBreak/>
        <w:t>'AtmActivity': The following keys from the input dictionary do not map to arguments and must be removed: Settings.  Please note that argument names are case sensitive.</w:t>
      </w:r>
    </w:p>
    <w:p w:rsidR="00BE0D57" w:rsidRDefault="00BE0D57" w:rsidP="00BE0D57">
      <w:pPr>
        <w:pStyle w:val="ppBodyText"/>
        <w:rPr>
          <w:b/>
        </w:rPr>
      </w:pPr>
      <w:r>
        <w:rPr>
          <w:b/>
        </w:rPr>
        <w:t>Solution</w:t>
      </w:r>
    </w:p>
    <w:p w:rsidR="00BE0D57" w:rsidRDefault="00BE0D57" w:rsidP="00BE0D57">
      <w:pPr>
        <w:pStyle w:val="ppBodyText"/>
      </w:pPr>
      <w:r w:rsidRPr="00BE0D57">
        <w:t xml:space="preserve">Make sure you added the </w:t>
      </w:r>
      <w:r w:rsidRPr="00BE0D57">
        <w:rPr>
          <w:b/>
        </w:rPr>
        <w:t>Settings</w:t>
      </w:r>
      <w:r w:rsidRPr="00BE0D57">
        <w:t xml:space="preserve"> </w:t>
      </w:r>
      <w:r>
        <w:t>in Argument in Exercise 1 Task 3.</w:t>
      </w:r>
    </w:p>
    <w:p w:rsidR="0034657A" w:rsidRDefault="0034657A" w:rsidP="0034657A">
      <w:pPr>
        <w:pStyle w:val="Heading4"/>
      </w:pPr>
      <w:r>
        <w:t>Problem Prompts is not declared</w:t>
      </w:r>
    </w:p>
    <w:p w:rsidR="0034657A" w:rsidRDefault="0034657A" w:rsidP="0034657A">
      <w:pPr>
        <w:pStyle w:val="ppBodyText"/>
        <w:numPr>
          <w:ilvl w:val="0"/>
          <w:numId w:val="0"/>
        </w:numPr>
      </w:pPr>
      <w:r>
        <w:rPr>
          <w:noProof/>
          <w:lang w:bidi="ar-SA"/>
        </w:rPr>
        <w:drawing>
          <wp:inline distT="0" distB="0" distL="0" distR="0" wp14:anchorId="122D7912" wp14:editId="758A53BE">
            <wp:extent cx="4107180" cy="1342390"/>
            <wp:effectExtent l="0" t="0" r="0" b="0"/>
            <wp:docPr id="19" name="Picture 19" descr="C:\Users\rojacobs\AppData\Local\Temp\SNAGHTML56503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jacobs\AppData\Local\Temp\SNAGHTML56503f2.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107180" cy="1342390"/>
                    </a:xfrm>
                    <a:prstGeom prst="rect">
                      <a:avLst/>
                    </a:prstGeom>
                    <a:noFill/>
                    <a:ln>
                      <a:noFill/>
                    </a:ln>
                  </pic:spPr>
                </pic:pic>
              </a:graphicData>
            </a:graphic>
          </wp:inline>
        </w:drawing>
      </w:r>
    </w:p>
    <w:p w:rsidR="0034657A" w:rsidRPr="0034657A" w:rsidRDefault="0034657A" w:rsidP="0034657A">
      <w:pPr>
        <w:pStyle w:val="ppBodyText"/>
        <w:numPr>
          <w:ilvl w:val="0"/>
          <w:numId w:val="0"/>
        </w:numPr>
        <w:rPr>
          <w:b/>
        </w:rPr>
      </w:pPr>
      <w:r w:rsidRPr="0034657A">
        <w:rPr>
          <w:b/>
        </w:rPr>
        <w:t>Solution</w:t>
      </w:r>
    </w:p>
    <w:p w:rsidR="0034657A" w:rsidRDefault="000F00B0" w:rsidP="0034657A">
      <w:pPr>
        <w:pStyle w:val="ppBodyText"/>
        <w:numPr>
          <w:ilvl w:val="0"/>
          <w:numId w:val="0"/>
        </w:numPr>
      </w:pPr>
      <w:r>
        <w:t>Build the solution</w:t>
      </w:r>
    </w:p>
    <w:p w:rsidR="0034657A" w:rsidRDefault="0034657A" w:rsidP="0034657A">
      <w:pPr>
        <w:pStyle w:val="Heading4"/>
      </w:pPr>
      <w:r>
        <w:t>Problem State must have at least one transition</w:t>
      </w:r>
    </w:p>
    <w:p w:rsidR="0034657A" w:rsidRDefault="0034657A" w:rsidP="0034657A">
      <w:pPr>
        <w:pStyle w:val="ppBodyText"/>
      </w:pPr>
      <w:r>
        <w:t>System.Activities.InvalidWorkflowException: The following errors were encountered while processing the workflow tree:</w:t>
      </w:r>
    </w:p>
    <w:p w:rsidR="0034657A" w:rsidRPr="0034657A" w:rsidRDefault="0034657A" w:rsidP="0034657A">
      <w:pPr>
        <w:pStyle w:val="ppBodyText"/>
      </w:pPr>
      <w:r>
        <w:t>'AtmActivity': The private implementation of activity '1: AtmActivity' has the following validation error:   State '&lt;State Name&gt;' must have at least 1 transition.</w:t>
      </w:r>
    </w:p>
    <w:p w:rsidR="0034657A" w:rsidRPr="0034657A" w:rsidRDefault="0034657A" w:rsidP="0034657A">
      <w:pPr>
        <w:pStyle w:val="ppBodyText"/>
        <w:numPr>
          <w:ilvl w:val="0"/>
          <w:numId w:val="0"/>
        </w:numPr>
        <w:rPr>
          <w:b/>
        </w:rPr>
      </w:pPr>
      <w:r w:rsidRPr="0034657A">
        <w:rPr>
          <w:b/>
        </w:rPr>
        <w:t>Solution</w:t>
      </w:r>
    </w:p>
    <w:p w:rsidR="0034657A" w:rsidRDefault="0034657A" w:rsidP="0034657A">
      <w:pPr>
        <w:pStyle w:val="ppBodyText"/>
        <w:numPr>
          <w:ilvl w:val="0"/>
          <w:numId w:val="0"/>
        </w:numPr>
      </w:pPr>
      <w:r>
        <w:t>One of the states in the State Machine has no transitions out of it.  Only Final State activities can have no transitions.  Check to be sure that you added outgoing transitions for all the states except the Final State.</w:t>
      </w:r>
    </w:p>
    <w:p w:rsidR="004356E4" w:rsidRDefault="004356E4" w:rsidP="004356E4">
      <w:pPr>
        <w:pStyle w:val="Heading4"/>
      </w:pPr>
      <w:r>
        <w:t>Problem Expected collection</w:t>
      </w:r>
      <w:r w:rsidR="007E74DD">
        <w:t xml:space="preserve"> of states</w:t>
      </w:r>
      <w:r>
        <w:t xml:space="preserve"> is larger than actual states found collection</w:t>
      </w:r>
    </w:p>
    <w:p w:rsidR="004356E4" w:rsidRDefault="004356E4" w:rsidP="004356E4">
      <w:pPr>
        <w:pStyle w:val="ppBodyText"/>
      </w:pPr>
      <w:r>
        <w:t xml:space="preserve">The test looks for states that belong to a state machine by </w:t>
      </w:r>
      <w:r w:rsidRPr="004356E4">
        <w:rPr>
          <w:b/>
        </w:rPr>
        <w:t>DisplayName</w:t>
      </w:r>
      <w:r>
        <w:t>.  Make sure you have the correct name for the State Machine.  The outer state machine (from Exercise 1) should be named “ATM StateMachine” and the inner state machine (from Exercise 4) should be named “Transaction Menu StateMachine”</w:t>
      </w:r>
      <w:r w:rsidR="008215EE">
        <w:t>.  Remember the state machine and state names are case sensitive.</w:t>
      </w:r>
    </w:p>
    <w:p w:rsidR="008D285E" w:rsidRDefault="008D285E" w:rsidP="008D285E">
      <w:pPr>
        <w:pStyle w:val="Heading4"/>
      </w:pPr>
      <w:r>
        <w:t>Problem Assert.AreEqual failed. Expected:&lt;Initialize&gt;. Actual:&lt;State1&gt;. found at index 0 expected states &lt;Initialize, Insert Card&gt; found states &lt;State1, State2, Final State&gt;</w:t>
      </w:r>
    </w:p>
    <w:p w:rsidR="008D285E" w:rsidRPr="008D285E" w:rsidRDefault="008D285E" w:rsidP="008D285E">
      <w:pPr>
        <w:pStyle w:val="ppBodyText"/>
      </w:pPr>
      <w:r>
        <w:t>The unit test verifies states by Display Name.  The name must match exactly the names provided in the lab manual.</w:t>
      </w:r>
    </w:p>
    <w:p w:rsidR="007E74DD" w:rsidRPr="007E74DD" w:rsidRDefault="007E74DD" w:rsidP="007E74DD">
      <w:pPr>
        <w:pStyle w:val="ppBodyText"/>
      </w:pPr>
      <w:r w:rsidRPr="007E74DD">
        <w:rPr>
          <w:rFonts w:asciiTheme="majorHAnsi" w:eastAsiaTheme="majorEastAsia" w:hAnsiTheme="majorHAnsi" w:cstheme="majorBidi"/>
          <w:b/>
          <w:bCs/>
          <w:i/>
          <w:iCs/>
          <w:color w:val="4F81BD" w:themeColor="accent1"/>
        </w:rPr>
        <w:t xml:space="preserve">Assert.IsTrue failed. Expected collection of &lt;Prompts&gt; is larger than actual collection, expected &lt;Please Wait, </w:t>
      </w:r>
      <w:r w:rsidR="00B974A7">
        <w:rPr>
          <w:rFonts w:asciiTheme="majorHAnsi" w:eastAsiaTheme="majorEastAsia" w:hAnsiTheme="majorHAnsi" w:cstheme="majorBidi"/>
          <w:b/>
          <w:bCs/>
          <w:i/>
          <w:iCs/>
          <w:color w:val="4F81BD" w:themeColor="accent1"/>
        </w:rPr>
        <w:t>Please insert your ATM card</w:t>
      </w:r>
      <w:r w:rsidRPr="007E74DD">
        <w:rPr>
          <w:rFonts w:asciiTheme="majorHAnsi" w:eastAsiaTheme="majorEastAsia" w:hAnsiTheme="majorHAnsi" w:cstheme="majorBidi"/>
          <w:b/>
          <w:bCs/>
          <w:i/>
          <w:iCs/>
          <w:color w:val="4F81BD" w:themeColor="accent1"/>
        </w:rPr>
        <w:t>&gt; found &lt;Please Wait&gt;</w:t>
      </w:r>
    </w:p>
    <w:p w:rsidR="008D285E" w:rsidRDefault="008D285E" w:rsidP="007E74DD">
      <w:pPr>
        <w:pStyle w:val="ppBodyText"/>
      </w:pPr>
      <w:r>
        <w:lastRenderedPageBreak/>
        <w:t>The unit test verifies the prompts that should appear during the scenario.  Make sure you added all the prompts and used the correct expression.</w:t>
      </w:r>
    </w:p>
    <w:p w:rsidR="007E74DD" w:rsidRDefault="00E730C7" w:rsidP="00E730C7">
      <w:pPr>
        <w:pStyle w:val="Heading4"/>
      </w:pPr>
      <w:r>
        <w:t>Assert.IsTrue failed. Verify that you added a ClearView activity to the Exit Action of the Initialize State</w:t>
      </w:r>
    </w:p>
    <w:p w:rsidR="007E74DD" w:rsidRPr="007E74DD" w:rsidRDefault="007E74DD" w:rsidP="007E74DD">
      <w:r>
        <w:t>The unit test verifies that the ClearView activity was called the correct number of times.  Make sure you add the ClearView to the Exit action of states when instructed.</w:t>
      </w:r>
    </w:p>
    <w:p w:rsidR="007E74DD" w:rsidRDefault="00E730C7" w:rsidP="00E730C7">
      <w:pPr>
        <w:pStyle w:val="Heading4"/>
      </w:pPr>
      <w:r>
        <w:t>Assert.AreEqual failed. Expected:&lt;Error reading card, Please remove your card&gt;. Actual:&lt;Please remove your card&gt;. in collection of &lt;Prompts&gt; found at index 2 …</w:t>
      </w:r>
    </w:p>
    <w:p w:rsidR="003375A7" w:rsidRDefault="00E730C7" w:rsidP="00E730C7">
      <w:pPr>
        <w:pStyle w:val="ppBodyText"/>
      </w:pPr>
      <w:r>
        <w:t>In Exercise 2 Task 1 Step 10, make sure you use Prompts.ErrRemoveCard rather than Prompts.RemoveCard.</w:t>
      </w:r>
    </w:p>
    <w:p w:rsidR="00B026CC" w:rsidRDefault="00B026CC" w:rsidP="00B026CC">
      <w:pPr>
        <w:pStyle w:val="Heading4"/>
      </w:pPr>
      <w:r>
        <w:t xml:space="preserve">State (State Name) Must have at least </w:t>
      </w:r>
      <w:r w:rsidR="0082125B">
        <w:t>1</w:t>
      </w:r>
      <w:r>
        <w:t xml:space="preserve"> transition</w:t>
      </w:r>
    </w:p>
    <w:p w:rsidR="00B026CC" w:rsidRDefault="00B026CC" w:rsidP="00E730C7">
      <w:pPr>
        <w:pStyle w:val="ppBodyText"/>
      </w:pPr>
      <w:r>
        <w:rPr>
          <w:noProof/>
          <w:lang w:bidi="ar-SA"/>
        </w:rPr>
        <w:drawing>
          <wp:inline distT="0" distB="0" distL="0" distR="0">
            <wp:extent cx="3446145" cy="1152525"/>
            <wp:effectExtent l="0" t="0" r="0" b="0"/>
            <wp:docPr id="23" name="Picture 23" descr="C:\Users\rojacobs\AppData\Local\Temp\SNAGHTML6e285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jacobs\AppData\Local\Temp\SNAGHTML6e285e5.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446145" cy="1152525"/>
                    </a:xfrm>
                    <a:prstGeom prst="rect">
                      <a:avLst/>
                    </a:prstGeom>
                    <a:noFill/>
                    <a:ln>
                      <a:noFill/>
                    </a:ln>
                  </pic:spPr>
                </pic:pic>
              </a:graphicData>
            </a:graphic>
          </wp:inline>
        </w:drawing>
      </w:r>
    </w:p>
    <w:p w:rsidR="00B026CC" w:rsidRDefault="00B026CC" w:rsidP="00E730C7">
      <w:pPr>
        <w:pStyle w:val="ppBodyText"/>
      </w:pPr>
      <w:r>
        <w:t>The State Machine requires that all states have at least one transition.  The application will compile but will fail to run the state machine if it is invalid.  Make sure you have followed the lab instructions to draw a transition to some other state.</w:t>
      </w:r>
    </w:p>
    <w:p w:rsidR="00B026CC" w:rsidRDefault="00B026CC" w:rsidP="00B026CC">
      <w:pPr>
        <w:pStyle w:val="Heading4"/>
      </w:pPr>
      <w:r>
        <w:t>AtmStateMachine.WPF has stopped working</w:t>
      </w:r>
    </w:p>
    <w:p w:rsidR="00B026CC" w:rsidRDefault="00B026CC" w:rsidP="00E730C7">
      <w:pPr>
        <w:pStyle w:val="ppBodyText"/>
      </w:pPr>
      <w:r>
        <w:rPr>
          <w:noProof/>
          <w:lang w:bidi="ar-SA"/>
        </w:rPr>
        <w:drawing>
          <wp:inline distT="0" distB="0" distL="0" distR="0">
            <wp:extent cx="5438775" cy="2864485"/>
            <wp:effectExtent l="0" t="0" r="0" b="0"/>
            <wp:docPr id="37" name="Picture 37" descr="C:\Users\rojacobs\AppData\Local\Temp\SNAGHTML6eb67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ojacobs\AppData\Local\Temp\SNAGHTML6eb6700.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438775" cy="2864485"/>
                    </a:xfrm>
                    <a:prstGeom prst="rect">
                      <a:avLst/>
                    </a:prstGeom>
                    <a:noFill/>
                    <a:ln>
                      <a:noFill/>
                    </a:ln>
                  </pic:spPr>
                </pic:pic>
              </a:graphicData>
            </a:graphic>
          </wp:inline>
        </w:drawing>
      </w:r>
    </w:p>
    <w:p w:rsidR="00FA227D" w:rsidRDefault="00FA227D" w:rsidP="00E730C7">
      <w:pPr>
        <w:pStyle w:val="ppBodyText"/>
      </w:pPr>
      <w:r>
        <w:lastRenderedPageBreak/>
        <w:t>This occurs when the WPF ATM simulator application has an unhandled exception.  If you run with the debugger, you will see what the exception is.</w:t>
      </w:r>
    </w:p>
    <w:p w:rsidR="00FA227D" w:rsidRDefault="00FA227D" w:rsidP="00E730C7">
      <w:pPr>
        <w:pStyle w:val="ppBodyText"/>
      </w:pPr>
      <w:r>
        <w:rPr>
          <w:noProof/>
          <w:lang w:bidi="ar-SA"/>
        </w:rPr>
        <w:drawing>
          <wp:inline distT="0" distB="0" distL="0" distR="0">
            <wp:extent cx="5943600" cy="1721739"/>
            <wp:effectExtent l="0" t="0" r="0" b="0"/>
            <wp:docPr id="38" name="Picture 38" descr="C:\Users\rojacobs\AppData\Local\Temp\SNAGHTML6ee0e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ojacobs\AppData\Local\Temp\SNAGHTML6ee0ef2.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943600" cy="1721739"/>
                    </a:xfrm>
                    <a:prstGeom prst="rect">
                      <a:avLst/>
                    </a:prstGeom>
                    <a:noFill/>
                    <a:ln>
                      <a:noFill/>
                    </a:ln>
                  </pic:spPr>
                </pic:pic>
              </a:graphicData>
            </a:graphic>
          </wp:inline>
        </w:drawing>
      </w:r>
    </w:p>
    <w:p w:rsidR="00FA227D" w:rsidRDefault="00E81231" w:rsidP="00E730C7">
      <w:pPr>
        <w:pStyle w:val="ppBodyText"/>
      </w:pPr>
      <w:r>
        <w:t>Typically,</w:t>
      </w:r>
      <w:r w:rsidR="00FA227D">
        <w:t xml:space="preserve"> the unhandled exception will be a workflow validation error such as the one shown above.</w:t>
      </w:r>
    </w:p>
    <w:p w:rsidR="00E81231" w:rsidRPr="00E81231" w:rsidRDefault="00E81231" w:rsidP="00E730C7">
      <w:pPr>
        <w:pStyle w:val="ppBodyText"/>
        <w:rPr>
          <w:b/>
        </w:rPr>
      </w:pPr>
      <w:r w:rsidRPr="00E81231">
        <w:rPr>
          <w:b/>
        </w:rPr>
        <w:t>Solution</w:t>
      </w:r>
    </w:p>
    <w:p w:rsidR="007B5BA7" w:rsidRDefault="00E81231" w:rsidP="00E730C7">
      <w:pPr>
        <w:pStyle w:val="ppBodyText"/>
      </w:pPr>
      <w:r>
        <w:t>Correct the validation error.  Open the workflow and look for activities marked with a validation error</w:t>
      </w:r>
      <w:r w:rsidR="007B5BA7">
        <w:t xml:space="preserve"> icon</w:t>
      </w:r>
      <w:r>
        <w:t>.</w:t>
      </w:r>
      <w:r w:rsidR="007B5BA7">
        <w:t xml:space="preserve"> </w:t>
      </w:r>
      <w:r w:rsidR="007B5BA7">
        <w:rPr>
          <w:noProof/>
          <w:lang w:bidi="ar-SA"/>
        </w:rPr>
        <w:drawing>
          <wp:inline distT="0" distB="0" distL="0" distR="0" wp14:anchorId="44A8E84F" wp14:editId="1EE4E8F5">
            <wp:extent cx="246832" cy="224393"/>
            <wp:effectExtent l="0" t="0" r="1270" b="4445"/>
            <wp:docPr id="47" name="Picture 47" descr="C:\Users\rojacobs\AppData\Local\Temp\SNAGHTML6e285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jacobs\AppData\Local\Temp\SNAGHTML6e285e5.PNG"/>
                    <pic:cNvPicPr>
                      <a:picLocks noChangeAspect="1" noChangeArrowheads="1"/>
                    </pic:cNvPicPr>
                  </pic:nvPicPr>
                  <pic:blipFill rotWithShape="1">
                    <a:blip r:embed="rId82">
                      <a:extLst>
                        <a:ext uri="{28A0092B-C50C-407E-A947-70E740481C1C}">
                          <a14:useLocalDpi xmlns:a14="http://schemas.microsoft.com/office/drawing/2010/main" val="0"/>
                        </a:ext>
                      </a:extLst>
                    </a:blip>
                    <a:srcRect l="3589" t="5854" r="89233" b="74634"/>
                    <a:stretch/>
                  </pic:blipFill>
                  <pic:spPr bwMode="auto">
                    <a:xfrm>
                      <a:off x="0" y="0"/>
                      <a:ext cx="247371" cy="224883"/>
                    </a:xfrm>
                    <a:prstGeom prst="rect">
                      <a:avLst/>
                    </a:prstGeom>
                    <a:noFill/>
                    <a:ln>
                      <a:noFill/>
                    </a:ln>
                    <a:extLst>
                      <a:ext uri="{53640926-AAD7-44D8-BBD7-CCE9431645EC}">
                        <a14:shadowObscured xmlns:a14="http://schemas.microsoft.com/office/drawing/2010/main"/>
                      </a:ext>
                    </a:extLst>
                  </pic:spPr>
                </pic:pic>
              </a:graphicData>
            </a:graphic>
          </wp:inline>
        </w:drawing>
      </w:r>
    </w:p>
    <w:p w:rsidR="002B12FE" w:rsidRDefault="002B12FE" w:rsidP="002B12FE">
      <w:pPr>
        <w:pStyle w:val="Heading4"/>
      </w:pPr>
      <w:r>
        <w:t>An ATM Button Does Not Enable As Expected</w:t>
      </w:r>
    </w:p>
    <w:p w:rsidR="002B12FE" w:rsidRDefault="002B12FE" w:rsidP="002B12FE">
      <w:pPr>
        <w:pStyle w:val="ppBodyText"/>
      </w:pPr>
      <w:r>
        <w:t xml:space="preserve">The WPF UI enables and disables buttons when it detects that the state machine is waiting for a command from the UI.  The WaitForTransition and WaitForCardReader activities will create the bookmarks that cause the buttons to enable.  </w:t>
      </w:r>
    </w:p>
    <w:p w:rsidR="002B12FE" w:rsidRPr="002B12FE" w:rsidRDefault="002B12FE" w:rsidP="002B12FE">
      <w:pPr>
        <w:pStyle w:val="ppBodyText"/>
        <w:rPr>
          <w:b/>
        </w:rPr>
      </w:pPr>
      <w:r w:rsidRPr="002B12FE">
        <w:rPr>
          <w:b/>
        </w:rPr>
        <w:t>Solution</w:t>
      </w:r>
    </w:p>
    <w:p w:rsidR="00B026CC" w:rsidRDefault="002B12FE" w:rsidP="00525AB3">
      <w:pPr>
        <w:pStyle w:val="ppBodyText"/>
      </w:pPr>
      <w:r>
        <w:t xml:space="preserve">If a button </w:t>
      </w:r>
      <w:proofErr w:type="gramStart"/>
      <w:r>
        <w:t>is not enabled</w:t>
      </w:r>
      <w:proofErr w:type="gramEnd"/>
      <w:r>
        <w:t xml:space="preserve"> when the verification instructions indicate that it should be check the transition activities to be sure that they are waiting for the command indicated in the lab manual.</w:t>
      </w:r>
    </w:p>
    <w:p w:rsidR="0029110B" w:rsidRPr="00BE0D57" w:rsidRDefault="0029110B" w:rsidP="00525AB3">
      <w:pPr>
        <w:pStyle w:val="ppBodyText"/>
      </w:pPr>
    </w:p>
    <w:sectPr w:rsidR="0029110B" w:rsidRPr="00BE0D57" w:rsidSect="00BF6E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3670" w:rsidRPr="001253EC" w:rsidRDefault="00543670"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rsidR="00543670" w:rsidRPr="001253EC" w:rsidRDefault="00543670"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3670" w:rsidRPr="001253EC" w:rsidRDefault="00543670"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rsidR="00543670" w:rsidRPr="001253EC" w:rsidRDefault="00543670"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32941"/>
    <w:multiLevelType w:val="hybridMultilevel"/>
    <w:tmpl w:val="A5842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44D36"/>
    <w:multiLevelType w:val="hybridMultilevel"/>
    <w:tmpl w:val="6E3A2A68"/>
    <w:lvl w:ilvl="0" w:tplc="0C126042">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2">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nsid w:val="1E3D46FC"/>
    <w:multiLevelType w:val="hybridMultilevel"/>
    <w:tmpl w:val="C97E789C"/>
    <w:lvl w:ilvl="0" w:tplc="3432C7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5">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6">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7">
    <w:nsid w:val="476646CD"/>
    <w:multiLevelType w:val="hybridMultilevel"/>
    <w:tmpl w:val="215AF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686773"/>
    <w:multiLevelType w:val="multilevel"/>
    <w:tmpl w:val="05AC1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0">
    <w:nsid w:val="51F328D3"/>
    <w:multiLevelType w:val="hybridMultilevel"/>
    <w:tmpl w:val="D7E6150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nsid w:val="53233275"/>
    <w:multiLevelType w:val="hybridMultilevel"/>
    <w:tmpl w:val="FCFAC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804490"/>
    <w:multiLevelType w:val="hybridMultilevel"/>
    <w:tmpl w:val="18EC6BDC"/>
    <w:lvl w:ilvl="0" w:tplc="373C5D6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4">
    <w:nsid w:val="63766544"/>
    <w:multiLevelType w:val="hybridMultilevel"/>
    <w:tmpl w:val="38765E5C"/>
    <w:lvl w:ilvl="0" w:tplc="0409000F">
      <w:start w:val="1"/>
      <w:numFmt w:val="decimal"/>
      <w:lvlText w:val="%1."/>
      <w:lvlJc w:val="left"/>
      <w:pPr>
        <w:ind w:left="1040" w:hanging="360"/>
      </w:pPr>
    </w:lvl>
    <w:lvl w:ilvl="1" w:tplc="04090019">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5">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6">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7">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8">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9">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3"/>
  </w:num>
  <w:num w:numId="2">
    <w:abstractNumId w:val="16"/>
  </w:num>
  <w:num w:numId="3">
    <w:abstractNumId w:val="2"/>
  </w:num>
  <w:num w:numId="4">
    <w:abstractNumId w:val="20"/>
  </w:num>
  <w:num w:numId="5">
    <w:abstractNumId w:val="15"/>
  </w:num>
  <w:num w:numId="6">
    <w:abstractNumId w:val="17"/>
  </w:num>
  <w:num w:numId="7">
    <w:abstractNumId w:val="6"/>
  </w:num>
  <w:num w:numId="8">
    <w:abstractNumId w:val="19"/>
  </w:num>
  <w:num w:numId="9">
    <w:abstractNumId w:val="5"/>
  </w:num>
  <w:num w:numId="10">
    <w:abstractNumId w:val="18"/>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4"/>
  </w:num>
  <w:num w:numId="20">
    <w:abstractNumId w:val="10"/>
  </w:num>
  <w:num w:numId="21">
    <w:abstractNumId w:val="1"/>
  </w:num>
  <w:num w:numId="22">
    <w:abstractNumId w:val="1"/>
    <w:lvlOverride w:ilvl="0">
      <w:startOverride w:val="1"/>
    </w:lvlOverride>
  </w:num>
  <w:num w:numId="23">
    <w:abstractNumId w:val="3"/>
  </w:num>
  <w:num w:numId="24">
    <w:abstractNumId w:val="14"/>
  </w:num>
  <w:num w:numId="25">
    <w:abstractNumId w:val="12"/>
  </w:num>
  <w:num w:numId="26">
    <w:abstractNumId w:val="8"/>
  </w:num>
  <w:num w:numId="27">
    <w:abstractNumId w:val="11"/>
  </w:num>
  <w:num w:numId="28">
    <w:abstractNumId w:val="7"/>
  </w:num>
  <w:num w:numId="29">
    <w:abstractNumId w:val="0"/>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activeWritingStyle w:appName="MSWord" w:lang="en-US" w:vendorID="64" w:dllVersion="131078" w:nlCheck="1" w:checkStyle="0"/>
  <w:activeWritingStyle w:appName="MSWord" w:lang="en-NZ" w:vendorID="64" w:dllVersion="131078" w:nlCheck="1" w:checkStyle="1"/>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0C6"/>
    <w:rsid w:val="00001BEA"/>
    <w:rsid w:val="00005642"/>
    <w:rsid w:val="00016CA5"/>
    <w:rsid w:val="00024563"/>
    <w:rsid w:val="000256CC"/>
    <w:rsid w:val="00025DAA"/>
    <w:rsid w:val="00032704"/>
    <w:rsid w:val="00036D27"/>
    <w:rsid w:val="00045DA5"/>
    <w:rsid w:val="00047ADA"/>
    <w:rsid w:val="00052626"/>
    <w:rsid w:val="00053E91"/>
    <w:rsid w:val="000573EF"/>
    <w:rsid w:val="00060F83"/>
    <w:rsid w:val="00062DC6"/>
    <w:rsid w:val="00063819"/>
    <w:rsid w:val="00064A9D"/>
    <w:rsid w:val="00065BAD"/>
    <w:rsid w:val="000724FD"/>
    <w:rsid w:val="00090860"/>
    <w:rsid w:val="00092F57"/>
    <w:rsid w:val="00094D4A"/>
    <w:rsid w:val="000951FA"/>
    <w:rsid w:val="00095276"/>
    <w:rsid w:val="00096438"/>
    <w:rsid w:val="000A1ADF"/>
    <w:rsid w:val="000A2091"/>
    <w:rsid w:val="000A6FE8"/>
    <w:rsid w:val="000B07E2"/>
    <w:rsid w:val="000B1975"/>
    <w:rsid w:val="000C237C"/>
    <w:rsid w:val="000C5952"/>
    <w:rsid w:val="000D147E"/>
    <w:rsid w:val="000D535B"/>
    <w:rsid w:val="000D784A"/>
    <w:rsid w:val="000E0027"/>
    <w:rsid w:val="000E36DC"/>
    <w:rsid w:val="000E66E5"/>
    <w:rsid w:val="000F00B0"/>
    <w:rsid w:val="000F3A31"/>
    <w:rsid w:val="000F49B9"/>
    <w:rsid w:val="000F4B79"/>
    <w:rsid w:val="000F4F9F"/>
    <w:rsid w:val="001023B2"/>
    <w:rsid w:val="0010337A"/>
    <w:rsid w:val="001036A2"/>
    <w:rsid w:val="0010475E"/>
    <w:rsid w:val="00107830"/>
    <w:rsid w:val="00107967"/>
    <w:rsid w:val="0011025E"/>
    <w:rsid w:val="001109F0"/>
    <w:rsid w:val="00112818"/>
    <w:rsid w:val="00112A0C"/>
    <w:rsid w:val="00112D24"/>
    <w:rsid w:val="00115F6A"/>
    <w:rsid w:val="00116D8E"/>
    <w:rsid w:val="0012053C"/>
    <w:rsid w:val="001214C9"/>
    <w:rsid w:val="00121514"/>
    <w:rsid w:val="00124C19"/>
    <w:rsid w:val="001253EC"/>
    <w:rsid w:val="001378DC"/>
    <w:rsid w:val="00143F14"/>
    <w:rsid w:val="001444E7"/>
    <w:rsid w:val="001518D3"/>
    <w:rsid w:val="00152F83"/>
    <w:rsid w:val="00153305"/>
    <w:rsid w:val="00163C29"/>
    <w:rsid w:val="00176276"/>
    <w:rsid w:val="001768C6"/>
    <w:rsid w:val="001771B6"/>
    <w:rsid w:val="00182240"/>
    <w:rsid w:val="001835C9"/>
    <w:rsid w:val="00186E4D"/>
    <w:rsid w:val="00187CF0"/>
    <w:rsid w:val="00190707"/>
    <w:rsid w:val="00191100"/>
    <w:rsid w:val="00192C2F"/>
    <w:rsid w:val="001930E7"/>
    <w:rsid w:val="00197BB5"/>
    <w:rsid w:val="001A0558"/>
    <w:rsid w:val="001A188D"/>
    <w:rsid w:val="001A41D9"/>
    <w:rsid w:val="001A4728"/>
    <w:rsid w:val="001A5238"/>
    <w:rsid w:val="001B0340"/>
    <w:rsid w:val="001B0AF4"/>
    <w:rsid w:val="001B152D"/>
    <w:rsid w:val="001B1FFD"/>
    <w:rsid w:val="001B624A"/>
    <w:rsid w:val="001B748F"/>
    <w:rsid w:val="001B78A3"/>
    <w:rsid w:val="001B7ABD"/>
    <w:rsid w:val="001C0323"/>
    <w:rsid w:val="001C0885"/>
    <w:rsid w:val="001C0C82"/>
    <w:rsid w:val="001C377D"/>
    <w:rsid w:val="001C3DBF"/>
    <w:rsid w:val="001C428E"/>
    <w:rsid w:val="001C43A4"/>
    <w:rsid w:val="001C7948"/>
    <w:rsid w:val="001D3654"/>
    <w:rsid w:val="001D482F"/>
    <w:rsid w:val="001D5B16"/>
    <w:rsid w:val="001E0ACB"/>
    <w:rsid w:val="001E1888"/>
    <w:rsid w:val="001E7700"/>
    <w:rsid w:val="001E7CDE"/>
    <w:rsid w:val="001F2776"/>
    <w:rsid w:val="001F2EEE"/>
    <w:rsid w:val="001F2FD0"/>
    <w:rsid w:val="001F62FD"/>
    <w:rsid w:val="001F7DC1"/>
    <w:rsid w:val="002005D6"/>
    <w:rsid w:val="00200F59"/>
    <w:rsid w:val="00201564"/>
    <w:rsid w:val="00204890"/>
    <w:rsid w:val="0020654B"/>
    <w:rsid w:val="0021505A"/>
    <w:rsid w:val="00220CB8"/>
    <w:rsid w:val="00221A49"/>
    <w:rsid w:val="002312CD"/>
    <w:rsid w:val="002318FF"/>
    <w:rsid w:val="0023303E"/>
    <w:rsid w:val="00236323"/>
    <w:rsid w:val="002377B4"/>
    <w:rsid w:val="002400AE"/>
    <w:rsid w:val="00245B07"/>
    <w:rsid w:val="002523BC"/>
    <w:rsid w:val="002564B7"/>
    <w:rsid w:val="00256E96"/>
    <w:rsid w:val="002573C3"/>
    <w:rsid w:val="002600C1"/>
    <w:rsid w:val="00263618"/>
    <w:rsid w:val="002650E9"/>
    <w:rsid w:val="002714BE"/>
    <w:rsid w:val="0027403E"/>
    <w:rsid w:val="00274966"/>
    <w:rsid w:val="00280B2B"/>
    <w:rsid w:val="0029110B"/>
    <w:rsid w:val="00294EE9"/>
    <w:rsid w:val="002962B7"/>
    <w:rsid w:val="00297EDF"/>
    <w:rsid w:val="002A07AE"/>
    <w:rsid w:val="002A0E44"/>
    <w:rsid w:val="002A2AA2"/>
    <w:rsid w:val="002A5060"/>
    <w:rsid w:val="002A55EC"/>
    <w:rsid w:val="002B12FE"/>
    <w:rsid w:val="002B1413"/>
    <w:rsid w:val="002B3FF3"/>
    <w:rsid w:val="002C06DB"/>
    <w:rsid w:val="002C3374"/>
    <w:rsid w:val="002C4599"/>
    <w:rsid w:val="002D2382"/>
    <w:rsid w:val="002D2EE8"/>
    <w:rsid w:val="002D5F14"/>
    <w:rsid w:val="002E2EA5"/>
    <w:rsid w:val="002E3961"/>
    <w:rsid w:val="002E4870"/>
    <w:rsid w:val="002E638D"/>
    <w:rsid w:val="002E7FF0"/>
    <w:rsid w:val="002F0115"/>
    <w:rsid w:val="002F15BC"/>
    <w:rsid w:val="002F346B"/>
    <w:rsid w:val="002F3514"/>
    <w:rsid w:val="0030093F"/>
    <w:rsid w:val="00300D5A"/>
    <w:rsid w:val="00301A71"/>
    <w:rsid w:val="00303AAD"/>
    <w:rsid w:val="00306F68"/>
    <w:rsid w:val="00306FEE"/>
    <w:rsid w:val="003071E5"/>
    <w:rsid w:val="003117CA"/>
    <w:rsid w:val="00320627"/>
    <w:rsid w:val="00325FE7"/>
    <w:rsid w:val="00331BC5"/>
    <w:rsid w:val="003320D2"/>
    <w:rsid w:val="00333593"/>
    <w:rsid w:val="003349AB"/>
    <w:rsid w:val="003375A7"/>
    <w:rsid w:val="003403D6"/>
    <w:rsid w:val="003425B2"/>
    <w:rsid w:val="00343241"/>
    <w:rsid w:val="0034477F"/>
    <w:rsid w:val="0034657A"/>
    <w:rsid w:val="00346C0D"/>
    <w:rsid w:val="00347ABB"/>
    <w:rsid w:val="00350DAA"/>
    <w:rsid w:val="0035298E"/>
    <w:rsid w:val="00353A79"/>
    <w:rsid w:val="00361852"/>
    <w:rsid w:val="00361E74"/>
    <w:rsid w:val="003622D2"/>
    <w:rsid w:val="00363285"/>
    <w:rsid w:val="00364745"/>
    <w:rsid w:val="00364D1D"/>
    <w:rsid w:val="0036722A"/>
    <w:rsid w:val="00367BE7"/>
    <w:rsid w:val="00367F64"/>
    <w:rsid w:val="00377FBC"/>
    <w:rsid w:val="003823AC"/>
    <w:rsid w:val="00384286"/>
    <w:rsid w:val="0038438B"/>
    <w:rsid w:val="003912EB"/>
    <w:rsid w:val="003918E0"/>
    <w:rsid w:val="00393474"/>
    <w:rsid w:val="0039356B"/>
    <w:rsid w:val="003951B8"/>
    <w:rsid w:val="003A2A82"/>
    <w:rsid w:val="003A5A30"/>
    <w:rsid w:val="003B5BC5"/>
    <w:rsid w:val="003B7481"/>
    <w:rsid w:val="003B7724"/>
    <w:rsid w:val="003C2EC1"/>
    <w:rsid w:val="003C6FD9"/>
    <w:rsid w:val="003D203C"/>
    <w:rsid w:val="003D3EF7"/>
    <w:rsid w:val="003D4F92"/>
    <w:rsid w:val="003E1D57"/>
    <w:rsid w:val="003E2AE4"/>
    <w:rsid w:val="003E3A47"/>
    <w:rsid w:val="003E3B75"/>
    <w:rsid w:val="003E75E9"/>
    <w:rsid w:val="003F0369"/>
    <w:rsid w:val="003F32E4"/>
    <w:rsid w:val="003F58DB"/>
    <w:rsid w:val="003F697C"/>
    <w:rsid w:val="003F7FCC"/>
    <w:rsid w:val="004008C0"/>
    <w:rsid w:val="004016FC"/>
    <w:rsid w:val="00403EC6"/>
    <w:rsid w:val="00407DD7"/>
    <w:rsid w:val="0041090C"/>
    <w:rsid w:val="00411222"/>
    <w:rsid w:val="004128A5"/>
    <w:rsid w:val="00412E6D"/>
    <w:rsid w:val="0041495D"/>
    <w:rsid w:val="00417B69"/>
    <w:rsid w:val="004207A1"/>
    <w:rsid w:val="00424DBF"/>
    <w:rsid w:val="00430F53"/>
    <w:rsid w:val="00432D53"/>
    <w:rsid w:val="004356E4"/>
    <w:rsid w:val="004363EA"/>
    <w:rsid w:val="004371B4"/>
    <w:rsid w:val="00437239"/>
    <w:rsid w:val="00437E6A"/>
    <w:rsid w:val="00441AAA"/>
    <w:rsid w:val="004447C1"/>
    <w:rsid w:val="00447D7A"/>
    <w:rsid w:val="00456273"/>
    <w:rsid w:val="00457127"/>
    <w:rsid w:val="004614D8"/>
    <w:rsid w:val="00462945"/>
    <w:rsid w:val="00465279"/>
    <w:rsid w:val="00466DD0"/>
    <w:rsid w:val="00471FBB"/>
    <w:rsid w:val="004730CE"/>
    <w:rsid w:val="00473477"/>
    <w:rsid w:val="00474BC5"/>
    <w:rsid w:val="00475801"/>
    <w:rsid w:val="004764D1"/>
    <w:rsid w:val="004812F2"/>
    <w:rsid w:val="00492609"/>
    <w:rsid w:val="00497F6A"/>
    <w:rsid w:val="004A7AE8"/>
    <w:rsid w:val="004B143A"/>
    <w:rsid w:val="004B53ED"/>
    <w:rsid w:val="004B610F"/>
    <w:rsid w:val="004B7349"/>
    <w:rsid w:val="004B7595"/>
    <w:rsid w:val="004B79A6"/>
    <w:rsid w:val="004B7C35"/>
    <w:rsid w:val="004B7FCE"/>
    <w:rsid w:val="004C28A4"/>
    <w:rsid w:val="004C3B3E"/>
    <w:rsid w:val="004D075C"/>
    <w:rsid w:val="004D40A0"/>
    <w:rsid w:val="004D75A4"/>
    <w:rsid w:val="004F3FCA"/>
    <w:rsid w:val="004F41EF"/>
    <w:rsid w:val="004F65C7"/>
    <w:rsid w:val="004F6C77"/>
    <w:rsid w:val="004F7323"/>
    <w:rsid w:val="00501057"/>
    <w:rsid w:val="00506DE9"/>
    <w:rsid w:val="00511C58"/>
    <w:rsid w:val="005135BC"/>
    <w:rsid w:val="0051371D"/>
    <w:rsid w:val="005138CF"/>
    <w:rsid w:val="005167BE"/>
    <w:rsid w:val="00525AB3"/>
    <w:rsid w:val="00526DAC"/>
    <w:rsid w:val="00531BEA"/>
    <w:rsid w:val="00534BB4"/>
    <w:rsid w:val="00540A81"/>
    <w:rsid w:val="00541E62"/>
    <w:rsid w:val="00542D73"/>
    <w:rsid w:val="00543670"/>
    <w:rsid w:val="005439B3"/>
    <w:rsid w:val="00547654"/>
    <w:rsid w:val="005531CC"/>
    <w:rsid w:val="0055604F"/>
    <w:rsid w:val="00556BD6"/>
    <w:rsid w:val="0055717D"/>
    <w:rsid w:val="00557D19"/>
    <w:rsid w:val="00561187"/>
    <w:rsid w:val="00563468"/>
    <w:rsid w:val="00566B02"/>
    <w:rsid w:val="00577134"/>
    <w:rsid w:val="00583843"/>
    <w:rsid w:val="0059123B"/>
    <w:rsid w:val="005912C8"/>
    <w:rsid w:val="0059136E"/>
    <w:rsid w:val="005920C6"/>
    <w:rsid w:val="00592863"/>
    <w:rsid w:val="00592AB1"/>
    <w:rsid w:val="005937CD"/>
    <w:rsid w:val="00593FB6"/>
    <w:rsid w:val="005946D0"/>
    <w:rsid w:val="00596B9C"/>
    <w:rsid w:val="005A10D5"/>
    <w:rsid w:val="005A3020"/>
    <w:rsid w:val="005A667B"/>
    <w:rsid w:val="005A68AE"/>
    <w:rsid w:val="005B11CC"/>
    <w:rsid w:val="005B1BB3"/>
    <w:rsid w:val="005B3FF4"/>
    <w:rsid w:val="005B4B6C"/>
    <w:rsid w:val="005B5466"/>
    <w:rsid w:val="005B5FB7"/>
    <w:rsid w:val="005B7C95"/>
    <w:rsid w:val="005C01D1"/>
    <w:rsid w:val="005C279B"/>
    <w:rsid w:val="005C4283"/>
    <w:rsid w:val="005C6DFF"/>
    <w:rsid w:val="005D2484"/>
    <w:rsid w:val="005E3648"/>
    <w:rsid w:val="005E6FA1"/>
    <w:rsid w:val="005F04AC"/>
    <w:rsid w:val="005F750F"/>
    <w:rsid w:val="005F7CFA"/>
    <w:rsid w:val="00601C76"/>
    <w:rsid w:val="00606934"/>
    <w:rsid w:val="0060775F"/>
    <w:rsid w:val="00615EAC"/>
    <w:rsid w:val="00617BCC"/>
    <w:rsid w:val="00623852"/>
    <w:rsid w:val="00624788"/>
    <w:rsid w:val="00624795"/>
    <w:rsid w:val="00625E6C"/>
    <w:rsid w:val="00626E81"/>
    <w:rsid w:val="00630D9F"/>
    <w:rsid w:val="00633500"/>
    <w:rsid w:val="00633629"/>
    <w:rsid w:val="00633695"/>
    <w:rsid w:val="00635039"/>
    <w:rsid w:val="00640798"/>
    <w:rsid w:val="0064366E"/>
    <w:rsid w:val="00643C67"/>
    <w:rsid w:val="00647C3D"/>
    <w:rsid w:val="00654D19"/>
    <w:rsid w:val="00654EC8"/>
    <w:rsid w:val="00661B6A"/>
    <w:rsid w:val="006674F5"/>
    <w:rsid w:val="00670AC1"/>
    <w:rsid w:val="00672F29"/>
    <w:rsid w:val="006800A1"/>
    <w:rsid w:val="00680178"/>
    <w:rsid w:val="00685463"/>
    <w:rsid w:val="006911A2"/>
    <w:rsid w:val="006934B4"/>
    <w:rsid w:val="00694034"/>
    <w:rsid w:val="00694BBA"/>
    <w:rsid w:val="00695BF0"/>
    <w:rsid w:val="00697F0B"/>
    <w:rsid w:val="006A6FFC"/>
    <w:rsid w:val="006A7CCA"/>
    <w:rsid w:val="006B3AC1"/>
    <w:rsid w:val="006B46D4"/>
    <w:rsid w:val="006B6B6C"/>
    <w:rsid w:val="006B7DEE"/>
    <w:rsid w:val="006C074B"/>
    <w:rsid w:val="006C0A22"/>
    <w:rsid w:val="006C508F"/>
    <w:rsid w:val="006C7787"/>
    <w:rsid w:val="006D3E7B"/>
    <w:rsid w:val="006D3ED1"/>
    <w:rsid w:val="006D576A"/>
    <w:rsid w:val="006D735B"/>
    <w:rsid w:val="006D73A5"/>
    <w:rsid w:val="006D7C21"/>
    <w:rsid w:val="006E0164"/>
    <w:rsid w:val="006E027B"/>
    <w:rsid w:val="006E0FE5"/>
    <w:rsid w:val="006E1956"/>
    <w:rsid w:val="006E3898"/>
    <w:rsid w:val="006E64AB"/>
    <w:rsid w:val="006E7794"/>
    <w:rsid w:val="006E7C8D"/>
    <w:rsid w:val="006F0BDC"/>
    <w:rsid w:val="006F29D5"/>
    <w:rsid w:val="006F5B06"/>
    <w:rsid w:val="007010C4"/>
    <w:rsid w:val="00701468"/>
    <w:rsid w:val="007031B8"/>
    <w:rsid w:val="0070329F"/>
    <w:rsid w:val="00703A17"/>
    <w:rsid w:val="007070FA"/>
    <w:rsid w:val="0071241C"/>
    <w:rsid w:val="00713BAA"/>
    <w:rsid w:val="00714EB9"/>
    <w:rsid w:val="0072057A"/>
    <w:rsid w:val="007225EA"/>
    <w:rsid w:val="00723525"/>
    <w:rsid w:val="00723DA3"/>
    <w:rsid w:val="00724841"/>
    <w:rsid w:val="007248AC"/>
    <w:rsid w:val="007329C4"/>
    <w:rsid w:val="007348F8"/>
    <w:rsid w:val="00735184"/>
    <w:rsid w:val="0074111B"/>
    <w:rsid w:val="0074192F"/>
    <w:rsid w:val="00744F43"/>
    <w:rsid w:val="007513B5"/>
    <w:rsid w:val="00752A60"/>
    <w:rsid w:val="00755A72"/>
    <w:rsid w:val="007618F4"/>
    <w:rsid w:val="00764495"/>
    <w:rsid w:val="00773FA0"/>
    <w:rsid w:val="00773FF8"/>
    <w:rsid w:val="007759E9"/>
    <w:rsid w:val="00780E34"/>
    <w:rsid w:val="0078260C"/>
    <w:rsid w:val="007876F7"/>
    <w:rsid w:val="00790167"/>
    <w:rsid w:val="00792402"/>
    <w:rsid w:val="007A1B0C"/>
    <w:rsid w:val="007B3A06"/>
    <w:rsid w:val="007B5BA7"/>
    <w:rsid w:val="007B7B68"/>
    <w:rsid w:val="007C3B14"/>
    <w:rsid w:val="007C4AD5"/>
    <w:rsid w:val="007C52C9"/>
    <w:rsid w:val="007D0D3A"/>
    <w:rsid w:val="007D2005"/>
    <w:rsid w:val="007E6E76"/>
    <w:rsid w:val="007E74DD"/>
    <w:rsid w:val="007F7B12"/>
    <w:rsid w:val="00800AB7"/>
    <w:rsid w:val="00803A46"/>
    <w:rsid w:val="00807286"/>
    <w:rsid w:val="00811E42"/>
    <w:rsid w:val="008121D4"/>
    <w:rsid w:val="00816027"/>
    <w:rsid w:val="008170D4"/>
    <w:rsid w:val="0082125B"/>
    <w:rsid w:val="008215B2"/>
    <w:rsid w:val="008215EE"/>
    <w:rsid w:val="00821C95"/>
    <w:rsid w:val="00823D91"/>
    <w:rsid w:val="008267DD"/>
    <w:rsid w:val="00826A6E"/>
    <w:rsid w:val="00827F01"/>
    <w:rsid w:val="00837DCC"/>
    <w:rsid w:val="0084354A"/>
    <w:rsid w:val="008477D4"/>
    <w:rsid w:val="00852E3B"/>
    <w:rsid w:val="008563CC"/>
    <w:rsid w:val="0085695E"/>
    <w:rsid w:val="008637C0"/>
    <w:rsid w:val="00873AC2"/>
    <w:rsid w:val="00873B39"/>
    <w:rsid w:val="0087526C"/>
    <w:rsid w:val="008828D2"/>
    <w:rsid w:val="0088423C"/>
    <w:rsid w:val="00884BF6"/>
    <w:rsid w:val="00892BCC"/>
    <w:rsid w:val="00892F5F"/>
    <w:rsid w:val="00893A3E"/>
    <w:rsid w:val="008947B0"/>
    <w:rsid w:val="00895045"/>
    <w:rsid w:val="008958FF"/>
    <w:rsid w:val="008A11E7"/>
    <w:rsid w:val="008A15C1"/>
    <w:rsid w:val="008A1EA8"/>
    <w:rsid w:val="008A392D"/>
    <w:rsid w:val="008A7B3C"/>
    <w:rsid w:val="008B258F"/>
    <w:rsid w:val="008B3BFA"/>
    <w:rsid w:val="008B40DA"/>
    <w:rsid w:val="008B4179"/>
    <w:rsid w:val="008B41D6"/>
    <w:rsid w:val="008B6BE7"/>
    <w:rsid w:val="008B6FA2"/>
    <w:rsid w:val="008B72F4"/>
    <w:rsid w:val="008C0B47"/>
    <w:rsid w:val="008C0E5B"/>
    <w:rsid w:val="008C2B78"/>
    <w:rsid w:val="008C513C"/>
    <w:rsid w:val="008C68BA"/>
    <w:rsid w:val="008C7A77"/>
    <w:rsid w:val="008D1B17"/>
    <w:rsid w:val="008D285E"/>
    <w:rsid w:val="008D5467"/>
    <w:rsid w:val="008D668A"/>
    <w:rsid w:val="008E0522"/>
    <w:rsid w:val="008E17CC"/>
    <w:rsid w:val="008E261D"/>
    <w:rsid w:val="008E2AFE"/>
    <w:rsid w:val="008E3C8E"/>
    <w:rsid w:val="008E47A5"/>
    <w:rsid w:val="008E703A"/>
    <w:rsid w:val="008F2B11"/>
    <w:rsid w:val="008F454C"/>
    <w:rsid w:val="008F65A4"/>
    <w:rsid w:val="008F7895"/>
    <w:rsid w:val="00901607"/>
    <w:rsid w:val="00901FD4"/>
    <w:rsid w:val="0090403A"/>
    <w:rsid w:val="009053BF"/>
    <w:rsid w:val="00905E15"/>
    <w:rsid w:val="009060A4"/>
    <w:rsid w:val="00911B76"/>
    <w:rsid w:val="0091283C"/>
    <w:rsid w:val="009163A3"/>
    <w:rsid w:val="00917A6A"/>
    <w:rsid w:val="0092283B"/>
    <w:rsid w:val="00922EBB"/>
    <w:rsid w:val="00923C5D"/>
    <w:rsid w:val="00924A15"/>
    <w:rsid w:val="00926408"/>
    <w:rsid w:val="009311E0"/>
    <w:rsid w:val="009314AF"/>
    <w:rsid w:val="00940A6D"/>
    <w:rsid w:val="00941670"/>
    <w:rsid w:val="009531E6"/>
    <w:rsid w:val="0095361D"/>
    <w:rsid w:val="009541A4"/>
    <w:rsid w:val="00966CCC"/>
    <w:rsid w:val="00971810"/>
    <w:rsid w:val="00973492"/>
    <w:rsid w:val="00973905"/>
    <w:rsid w:val="00980EEA"/>
    <w:rsid w:val="00982C10"/>
    <w:rsid w:val="00983281"/>
    <w:rsid w:val="009847D1"/>
    <w:rsid w:val="009854FC"/>
    <w:rsid w:val="009907A2"/>
    <w:rsid w:val="00990FB8"/>
    <w:rsid w:val="009914D9"/>
    <w:rsid w:val="00992F7F"/>
    <w:rsid w:val="00995044"/>
    <w:rsid w:val="00995B01"/>
    <w:rsid w:val="009966CF"/>
    <w:rsid w:val="009A111C"/>
    <w:rsid w:val="009A5710"/>
    <w:rsid w:val="009A692E"/>
    <w:rsid w:val="009B515E"/>
    <w:rsid w:val="009C062D"/>
    <w:rsid w:val="009D1919"/>
    <w:rsid w:val="009D40DB"/>
    <w:rsid w:val="009D6C5F"/>
    <w:rsid w:val="009E4340"/>
    <w:rsid w:val="009F006D"/>
    <w:rsid w:val="009F294C"/>
    <w:rsid w:val="009F399B"/>
    <w:rsid w:val="009F3E7B"/>
    <w:rsid w:val="009F4D92"/>
    <w:rsid w:val="009F6821"/>
    <w:rsid w:val="009F69C4"/>
    <w:rsid w:val="00A00A39"/>
    <w:rsid w:val="00A06F8F"/>
    <w:rsid w:val="00A10506"/>
    <w:rsid w:val="00A13CB4"/>
    <w:rsid w:val="00A16894"/>
    <w:rsid w:val="00A16B5B"/>
    <w:rsid w:val="00A27C81"/>
    <w:rsid w:val="00A32175"/>
    <w:rsid w:val="00A32E0C"/>
    <w:rsid w:val="00A34FAC"/>
    <w:rsid w:val="00A357DA"/>
    <w:rsid w:val="00A35DBB"/>
    <w:rsid w:val="00A4078E"/>
    <w:rsid w:val="00A4479D"/>
    <w:rsid w:val="00A45284"/>
    <w:rsid w:val="00A46321"/>
    <w:rsid w:val="00A464E3"/>
    <w:rsid w:val="00A472CB"/>
    <w:rsid w:val="00A47D47"/>
    <w:rsid w:val="00A54274"/>
    <w:rsid w:val="00A55CB2"/>
    <w:rsid w:val="00A56147"/>
    <w:rsid w:val="00A62448"/>
    <w:rsid w:val="00A63B05"/>
    <w:rsid w:val="00A83292"/>
    <w:rsid w:val="00A86AAF"/>
    <w:rsid w:val="00A91964"/>
    <w:rsid w:val="00A938FC"/>
    <w:rsid w:val="00A958BE"/>
    <w:rsid w:val="00AA1D8D"/>
    <w:rsid w:val="00AB378F"/>
    <w:rsid w:val="00AB4FBA"/>
    <w:rsid w:val="00AB5A3E"/>
    <w:rsid w:val="00AC031B"/>
    <w:rsid w:val="00AC5966"/>
    <w:rsid w:val="00AC59BF"/>
    <w:rsid w:val="00AC7B57"/>
    <w:rsid w:val="00AD1C13"/>
    <w:rsid w:val="00AD6341"/>
    <w:rsid w:val="00AE000C"/>
    <w:rsid w:val="00AE1840"/>
    <w:rsid w:val="00AE4A8B"/>
    <w:rsid w:val="00AF08F3"/>
    <w:rsid w:val="00AF4D63"/>
    <w:rsid w:val="00AF4E21"/>
    <w:rsid w:val="00AF73A3"/>
    <w:rsid w:val="00B00A05"/>
    <w:rsid w:val="00B00FC6"/>
    <w:rsid w:val="00B026CC"/>
    <w:rsid w:val="00B050A7"/>
    <w:rsid w:val="00B05A4E"/>
    <w:rsid w:val="00B16044"/>
    <w:rsid w:val="00B1718C"/>
    <w:rsid w:val="00B23B5D"/>
    <w:rsid w:val="00B2495F"/>
    <w:rsid w:val="00B32470"/>
    <w:rsid w:val="00B344E4"/>
    <w:rsid w:val="00B35952"/>
    <w:rsid w:val="00B35B49"/>
    <w:rsid w:val="00B37B16"/>
    <w:rsid w:val="00B406E5"/>
    <w:rsid w:val="00B4352F"/>
    <w:rsid w:val="00B55369"/>
    <w:rsid w:val="00B56A92"/>
    <w:rsid w:val="00B601FC"/>
    <w:rsid w:val="00B62C4E"/>
    <w:rsid w:val="00B632E1"/>
    <w:rsid w:val="00B644A3"/>
    <w:rsid w:val="00B64EBA"/>
    <w:rsid w:val="00B65052"/>
    <w:rsid w:val="00B65395"/>
    <w:rsid w:val="00B679B7"/>
    <w:rsid w:val="00B67AE9"/>
    <w:rsid w:val="00B67B7F"/>
    <w:rsid w:val="00B71173"/>
    <w:rsid w:val="00B739CD"/>
    <w:rsid w:val="00B82BA7"/>
    <w:rsid w:val="00B84508"/>
    <w:rsid w:val="00B84541"/>
    <w:rsid w:val="00B87B49"/>
    <w:rsid w:val="00B96D51"/>
    <w:rsid w:val="00B974A7"/>
    <w:rsid w:val="00B97EB4"/>
    <w:rsid w:val="00BA20B8"/>
    <w:rsid w:val="00BA73F9"/>
    <w:rsid w:val="00BB30B7"/>
    <w:rsid w:val="00BB4A0B"/>
    <w:rsid w:val="00BB4FC1"/>
    <w:rsid w:val="00BC2E5C"/>
    <w:rsid w:val="00BC45D1"/>
    <w:rsid w:val="00BC6DA2"/>
    <w:rsid w:val="00BD1112"/>
    <w:rsid w:val="00BD6CFD"/>
    <w:rsid w:val="00BD7EDD"/>
    <w:rsid w:val="00BE05CE"/>
    <w:rsid w:val="00BE0D57"/>
    <w:rsid w:val="00BE5D0B"/>
    <w:rsid w:val="00BE78F9"/>
    <w:rsid w:val="00BF353D"/>
    <w:rsid w:val="00BF6E97"/>
    <w:rsid w:val="00C05AD5"/>
    <w:rsid w:val="00C0711A"/>
    <w:rsid w:val="00C12286"/>
    <w:rsid w:val="00C12B93"/>
    <w:rsid w:val="00C1393B"/>
    <w:rsid w:val="00C14903"/>
    <w:rsid w:val="00C14C39"/>
    <w:rsid w:val="00C22D49"/>
    <w:rsid w:val="00C22F9A"/>
    <w:rsid w:val="00C27459"/>
    <w:rsid w:val="00C33026"/>
    <w:rsid w:val="00C40E9E"/>
    <w:rsid w:val="00C41E5B"/>
    <w:rsid w:val="00C4686B"/>
    <w:rsid w:val="00C52E6A"/>
    <w:rsid w:val="00C534BA"/>
    <w:rsid w:val="00C54CEB"/>
    <w:rsid w:val="00C60EDD"/>
    <w:rsid w:val="00C619E5"/>
    <w:rsid w:val="00C64531"/>
    <w:rsid w:val="00C65C47"/>
    <w:rsid w:val="00C66BBD"/>
    <w:rsid w:val="00C75362"/>
    <w:rsid w:val="00C75A17"/>
    <w:rsid w:val="00C7695A"/>
    <w:rsid w:val="00C80055"/>
    <w:rsid w:val="00C81266"/>
    <w:rsid w:val="00C82755"/>
    <w:rsid w:val="00C84390"/>
    <w:rsid w:val="00C85038"/>
    <w:rsid w:val="00C912E7"/>
    <w:rsid w:val="00C92AD9"/>
    <w:rsid w:val="00C93320"/>
    <w:rsid w:val="00CA0B23"/>
    <w:rsid w:val="00CA3F06"/>
    <w:rsid w:val="00CA4168"/>
    <w:rsid w:val="00CA47B2"/>
    <w:rsid w:val="00CA4B86"/>
    <w:rsid w:val="00CA57A9"/>
    <w:rsid w:val="00CA5A00"/>
    <w:rsid w:val="00CA714F"/>
    <w:rsid w:val="00CB7213"/>
    <w:rsid w:val="00CB7E5D"/>
    <w:rsid w:val="00CC183E"/>
    <w:rsid w:val="00CC25F4"/>
    <w:rsid w:val="00CC2869"/>
    <w:rsid w:val="00CC3DE6"/>
    <w:rsid w:val="00CC4449"/>
    <w:rsid w:val="00CC577F"/>
    <w:rsid w:val="00CC678F"/>
    <w:rsid w:val="00CD4412"/>
    <w:rsid w:val="00CF32C4"/>
    <w:rsid w:val="00CF35A9"/>
    <w:rsid w:val="00CF4D0A"/>
    <w:rsid w:val="00D101B2"/>
    <w:rsid w:val="00D118DD"/>
    <w:rsid w:val="00D15910"/>
    <w:rsid w:val="00D16918"/>
    <w:rsid w:val="00D16A83"/>
    <w:rsid w:val="00D21786"/>
    <w:rsid w:val="00D23346"/>
    <w:rsid w:val="00D24AFD"/>
    <w:rsid w:val="00D25AD9"/>
    <w:rsid w:val="00D36631"/>
    <w:rsid w:val="00D417BE"/>
    <w:rsid w:val="00D4351B"/>
    <w:rsid w:val="00D4409A"/>
    <w:rsid w:val="00D45874"/>
    <w:rsid w:val="00D5160E"/>
    <w:rsid w:val="00D5373B"/>
    <w:rsid w:val="00D54489"/>
    <w:rsid w:val="00D5552C"/>
    <w:rsid w:val="00D56BE8"/>
    <w:rsid w:val="00D57335"/>
    <w:rsid w:val="00D60E1A"/>
    <w:rsid w:val="00D723CB"/>
    <w:rsid w:val="00D837F8"/>
    <w:rsid w:val="00D83903"/>
    <w:rsid w:val="00D92392"/>
    <w:rsid w:val="00D951AD"/>
    <w:rsid w:val="00DA01C8"/>
    <w:rsid w:val="00DA2571"/>
    <w:rsid w:val="00DA340C"/>
    <w:rsid w:val="00DA68AA"/>
    <w:rsid w:val="00DA7E6C"/>
    <w:rsid w:val="00DB0D0F"/>
    <w:rsid w:val="00DB1531"/>
    <w:rsid w:val="00DB206F"/>
    <w:rsid w:val="00DB2493"/>
    <w:rsid w:val="00DB58CD"/>
    <w:rsid w:val="00DB71B4"/>
    <w:rsid w:val="00DC134F"/>
    <w:rsid w:val="00DC174D"/>
    <w:rsid w:val="00DC2293"/>
    <w:rsid w:val="00DC36A0"/>
    <w:rsid w:val="00DC7BB0"/>
    <w:rsid w:val="00DD0C5D"/>
    <w:rsid w:val="00DD1990"/>
    <w:rsid w:val="00DD4AC5"/>
    <w:rsid w:val="00DE09E4"/>
    <w:rsid w:val="00DE1008"/>
    <w:rsid w:val="00DE4BA1"/>
    <w:rsid w:val="00DF13F2"/>
    <w:rsid w:val="00DF21E7"/>
    <w:rsid w:val="00DF2717"/>
    <w:rsid w:val="00DF77C1"/>
    <w:rsid w:val="00E0120E"/>
    <w:rsid w:val="00E035F8"/>
    <w:rsid w:val="00E061D7"/>
    <w:rsid w:val="00E11462"/>
    <w:rsid w:val="00E14E4F"/>
    <w:rsid w:val="00E15C9C"/>
    <w:rsid w:val="00E16258"/>
    <w:rsid w:val="00E21AD0"/>
    <w:rsid w:val="00E245E9"/>
    <w:rsid w:val="00E32417"/>
    <w:rsid w:val="00E34ABA"/>
    <w:rsid w:val="00E34DE0"/>
    <w:rsid w:val="00E37152"/>
    <w:rsid w:val="00E404D0"/>
    <w:rsid w:val="00E42AB3"/>
    <w:rsid w:val="00E46DCA"/>
    <w:rsid w:val="00E470D2"/>
    <w:rsid w:val="00E502DB"/>
    <w:rsid w:val="00E504AD"/>
    <w:rsid w:val="00E51FB6"/>
    <w:rsid w:val="00E54C95"/>
    <w:rsid w:val="00E63B77"/>
    <w:rsid w:val="00E64F59"/>
    <w:rsid w:val="00E679D5"/>
    <w:rsid w:val="00E70B22"/>
    <w:rsid w:val="00E7274E"/>
    <w:rsid w:val="00E730C7"/>
    <w:rsid w:val="00E732EB"/>
    <w:rsid w:val="00E81231"/>
    <w:rsid w:val="00E85D60"/>
    <w:rsid w:val="00E87145"/>
    <w:rsid w:val="00E90D76"/>
    <w:rsid w:val="00E90FF4"/>
    <w:rsid w:val="00E91118"/>
    <w:rsid w:val="00EA7AF4"/>
    <w:rsid w:val="00EB1C79"/>
    <w:rsid w:val="00EB37E8"/>
    <w:rsid w:val="00EB73A8"/>
    <w:rsid w:val="00EC52E0"/>
    <w:rsid w:val="00ED53B2"/>
    <w:rsid w:val="00EE315F"/>
    <w:rsid w:val="00EE73BF"/>
    <w:rsid w:val="00F00D1C"/>
    <w:rsid w:val="00F10FFC"/>
    <w:rsid w:val="00F11546"/>
    <w:rsid w:val="00F1194D"/>
    <w:rsid w:val="00F12846"/>
    <w:rsid w:val="00F14132"/>
    <w:rsid w:val="00F17302"/>
    <w:rsid w:val="00F22B11"/>
    <w:rsid w:val="00F22BE6"/>
    <w:rsid w:val="00F263B1"/>
    <w:rsid w:val="00F27AF0"/>
    <w:rsid w:val="00F27AF5"/>
    <w:rsid w:val="00F30B21"/>
    <w:rsid w:val="00F32CC1"/>
    <w:rsid w:val="00F44F9F"/>
    <w:rsid w:val="00F46498"/>
    <w:rsid w:val="00F51E7A"/>
    <w:rsid w:val="00F56B72"/>
    <w:rsid w:val="00F576A6"/>
    <w:rsid w:val="00F57D67"/>
    <w:rsid w:val="00F6065B"/>
    <w:rsid w:val="00F60E6F"/>
    <w:rsid w:val="00F610B1"/>
    <w:rsid w:val="00F63E1F"/>
    <w:rsid w:val="00F63F0D"/>
    <w:rsid w:val="00F64105"/>
    <w:rsid w:val="00F7031E"/>
    <w:rsid w:val="00F73F2C"/>
    <w:rsid w:val="00F76255"/>
    <w:rsid w:val="00F8112C"/>
    <w:rsid w:val="00F811BA"/>
    <w:rsid w:val="00F82707"/>
    <w:rsid w:val="00F853D6"/>
    <w:rsid w:val="00F906A3"/>
    <w:rsid w:val="00F92763"/>
    <w:rsid w:val="00FA10FC"/>
    <w:rsid w:val="00FA227D"/>
    <w:rsid w:val="00FA2879"/>
    <w:rsid w:val="00FA3239"/>
    <w:rsid w:val="00FA3BB8"/>
    <w:rsid w:val="00FB2E2E"/>
    <w:rsid w:val="00FB3E7A"/>
    <w:rsid w:val="00FB42CE"/>
    <w:rsid w:val="00FB4F4A"/>
    <w:rsid w:val="00FB79A8"/>
    <w:rsid w:val="00FB7B54"/>
    <w:rsid w:val="00FC1D33"/>
    <w:rsid w:val="00FC2065"/>
    <w:rsid w:val="00FC3E4D"/>
    <w:rsid w:val="00FC5ED4"/>
    <w:rsid w:val="00FC71D0"/>
    <w:rsid w:val="00FC7E64"/>
    <w:rsid w:val="00FD4809"/>
    <w:rsid w:val="00FD54F5"/>
    <w:rsid w:val="00FE3CC0"/>
    <w:rsid w:val="00FE66AF"/>
    <w:rsid w:val="00FE7E71"/>
    <w:rsid w:val="00FF1405"/>
    <w:rsid w:val="00FF4F62"/>
    <w:rsid w:val="00FF7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2573C3"/>
    <w:pPr>
      <w:spacing w:after="120"/>
    </w:pPr>
    <w:rPr>
      <w:rFonts w:eastAsiaTheme="minorEastAsia"/>
      <w:lang w:bidi="en-US"/>
    </w:rPr>
  </w:style>
  <w:style w:type="paragraph" w:styleId="Heading1">
    <w:name w:val="heading 1"/>
    <w:basedOn w:val="Normal"/>
    <w:next w:val="ppBodyText"/>
    <w:link w:val="Heading1Char"/>
    <w:qFormat/>
    <w:rsid w:val="002573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rsid w:val="002573C3"/>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8"/>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3"/>
      </w:numPr>
      <w:tabs>
        <w:tab w:val="clear" w:pos="1440"/>
      </w:tabs>
      <w:ind w:left="754" w:hanging="357"/>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2573C3"/>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ind w:left="720"/>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2573C3"/>
    <w:pPr>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2573C3"/>
    <w:pPr>
      <w:numPr>
        <w:ilvl w:val="2"/>
      </w:numPr>
      <w:ind w:left="720"/>
    </w:pPr>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7"/>
      </w:numPr>
      <w:spacing w:after="0"/>
      <w:ind w:left="0"/>
    </w:pPr>
  </w:style>
  <w:style w:type="paragraph" w:customStyle="1" w:styleId="ppFigureCaption">
    <w:name w:val="pp Figure Caption"/>
    <w:basedOn w:val="Normal"/>
    <w:next w:val="ppBodyText"/>
    <w:qFormat/>
    <w:rsid w:val="002573C3"/>
    <w:pPr>
      <w:numPr>
        <w:ilvl w:val="1"/>
        <w:numId w:val="6"/>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8"/>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10"/>
      </w:numPr>
      <w:tabs>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link w:val="ppNoteChar"/>
    <w:qFormat/>
    <w:rsid w:val="002573C3"/>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ind w:left="862"/>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2573C3"/>
    <w:pPr>
      <w:spacing w:before="80" w:after="80"/>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573C3"/>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semiHidden/>
    <w:unhideWhenUsed/>
    <w:rsid w:val="002573C3"/>
    <w:pPr>
      <w:tabs>
        <w:tab w:val="center" w:pos="4680"/>
        <w:tab w:val="right" w:pos="9360"/>
      </w:tabs>
    </w:pPr>
  </w:style>
  <w:style w:type="character" w:customStyle="1" w:styleId="HeaderChar">
    <w:name w:val="Header Char"/>
    <w:basedOn w:val="DefaultParagraphFont"/>
    <w:link w:val="Header"/>
    <w:uiPriority w:val="99"/>
    <w:semiHidden/>
    <w:rsid w:val="002573C3"/>
    <w:rPr>
      <w:rFonts w:eastAsiaTheme="minorEastAsia"/>
      <w:lang w:bidi="en-US"/>
    </w:rPr>
  </w:style>
  <w:style w:type="paragraph" w:styleId="Footer">
    <w:name w:val="footer"/>
    <w:basedOn w:val="Normal"/>
    <w:link w:val="FooterChar"/>
    <w:uiPriority w:val="99"/>
    <w:semiHidden/>
    <w:unhideWhenUsed/>
    <w:rsid w:val="002573C3"/>
    <w:pPr>
      <w:tabs>
        <w:tab w:val="center" w:pos="4680"/>
        <w:tab w:val="right" w:pos="9360"/>
      </w:tabs>
    </w:pPr>
  </w:style>
  <w:style w:type="character" w:customStyle="1" w:styleId="FooterChar">
    <w:name w:val="Footer Char"/>
    <w:basedOn w:val="DefaultParagraphFont"/>
    <w:link w:val="Footer"/>
    <w:uiPriority w:val="99"/>
    <w:semiHidden/>
    <w:rsid w:val="002573C3"/>
    <w:rPr>
      <w:rFonts w:eastAsiaTheme="minorEastAsia"/>
      <w:lang w:bidi="en-US"/>
    </w:rPr>
  </w:style>
  <w:style w:type="character" w:customStyle="1" w:styleId="ppBulletListChar">
    <w:name w:val="pp Bullet List Char"/>
    <w:basedOn w:val="DefaultParagraphFont"/>
    <w:link w:val="ppBulletList"/>
    <w:rsid w:val="002573C3"/>
    <w:rPr>
      <w:rFonts w:eastAsiaTheme="minorEastAsia"/>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after="200"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rPr>
      <w:hidden/>
    </w:tr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2573C3"/>
    <w:pPr>
      <w:numPr>
        <w:ilvl w:val="4"/>
      </w:numPr>
    </w:pPr>
  </w:style>
  <w:style w:type="paragraph" w:customStyle="1" w:styleId="ppFigureCaptionIndent3">
    <w:name w:val="pp Figure Caption Indent 3"/>
    <w:basedOn w:val="ppFigureCaptionIndent2"/>
    <w:qFormat/>
    <w:rsid w:val="002573C3"/>
    <w:pPr>
      <w:numPr>
        <w:ilvl w:val="4"/>
      </w:numPr>
    </w:pPr>
  </w:style>
  <w:style w:type="paragraph" w:customStyle="1" w:styleId="ppFigureNumberIndent3">
    <w:name w:val="pp Figure Number Indent 3"/>
    <w:basedOn w:val="ppFigureNumberIndent2"/>
    <w:qFormat/>
    <w:rsid w:val="002573C3"/>
    <w:pPr>
      <w:numPr>
        <w:ilvl w:val="4"/>
      </w:numPr>
      <w:ind w:left="2160" w:firstLine="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basedOn w:val="Normal"/>
    <w:uiPriority w:val="34"/>
    <w:qFormat/>
    <w:rsid w:val="002D2EE8"/>
    <w:pPr>
      <w:spacing w:after="200"/>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800AB7"/>
    <w:pPr>
      <w:numPr>
        <w:numId w:val="21"/>
      </w:numPr>
      <w:spacing w:line="240" w:lineRule="auto"/>
      <w:outlineLvl w:val="1"/>
    </w:pPr>
    <w:rPr>
      <w:rFonts w:ascii="Arial" w:eastAsia="Times New Roman" w:hAnsi="Arial" w:cs="Arial"/>
      <w:lang w:bidi="ar-SA"/>
    </w:rPr>
  </w:style>
  <w:style w:type="character" w:customStyle="1" w:styleId="StepChar">
    <w:name w:val="Step Char"/>
    <w:basedOn w:val="DefaultParagraphFont"/>
    <w:link w:val="Step"/>
    <w:rsid w:val="00800AB7"/>
    <w:rPr>
      <w:rFonts w:ascii="Arial" w:eastAsia="Times New Roman" w:hAnsi="Arial" w:cs="Arial"/>
    </w:rPr>
  </w:style>
  <w:style w:type="character" w:styleId="PageNumber">
    <w:name w:val="page number"/>
    <w:basedOn w:val="DefaultParagraphFont"/>
    <w:rsid w:val="008A15C1"/>
  </w:style>
  <w:style w:type="character" w:customStyle="1" w:styleId="ppNoteChar">
    <w:name w:val="pp Note Char"/>
    <w:basedOn w:val="DefaultParagraphFont"/>
    <w:link w:val="ppNote"/>
    <w:rsid w:val="002E638D"/>
    <w:rPr>
      <w:rFonts w:eastAsiaTheme="minorEastAsia"/>
      <w:shd w:val="clear" w:color="auto" w:fill="EAF1DD" w:themeFill="accent3" w:themeFillTint="33"/>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2573C3"/>
    <w:pPr>
      <w:spacing w:after="120"/>
    </w:pPr>
    <w:rPr>
      <w:rFonts w:eastAsiaTheme="minorEastAsia"/>
      <w:lang w:bidi="en-US"/>
    </w:rPr>
  </w:style>
  <w:style w:type="paragraph" w:styleId="Heading1">
    <w:name w:val="heading 1"/>
    <w:basedOn w:val="Normal"/>
    <w:next w:val="ppBodyText"/>
    <w:link w:val="Heading1Char"/>
    <w:qFormat/>
    <w:rsid w:val="002573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rsid w:val="002573C3"/>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8"/>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3"/>
      </w:numPr>
      <w:tabs>
        <w:tab w:val="clear" w:pos="1440"/>
      </w:tabs>
      <w:ind w:left="754" w:hanging="357"/>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2573C3"/>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ind w:left="720"/>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2573C3"/>
    <w:pPr>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2573C3"/>
    <w:pPr>
      <w:numPr>
        <w:ilvl w:val="2"/>
      </w:numPr>
      <w:ind w:left="720"/>
    </w:pPr>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7"/>
      </w:numPr>
      <w:spacing w:after="0"/>
      <w:ind w:left="0"/>
    </w:pPr>
  </w:style>
  <w:style w:type="paragraph" w:customStyle="1" w:styleId="ppFigureCaption">
    <w:name w:val="pp Figure Caption"/>
    <w:basedOn w:val="Normal"/>
    <w:next w:val="ppBodyText"/>
    <w:qFormat/>
    <w:rsid w:val="002573C3"/>
    <w:pPr>
      <w:numPr>
        <w:ilvl w:val="1"/>
        <w:numId w:val="6"/>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8"/>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10"/>
      </w:numPr>
      <w:tabs>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link w:val="ppNoteChar"/>
    <w:qFormat/>
    <w:rsid w:val="002573C3"/>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ind w:left="862"/>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2573C3"/>
    <w:pPr>
      <w:spacing w:before="80" w:after="80"/>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573C3"/>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semiHidden/>
    <w:unhideWhenUsed/>
    <w:rsid w:val="002573C3"/>
    <w:pPr>
      <w:tabs>
        <w:tab w:val="center" w:pos="4680"/>
        <w:tab w:val="right" w:pos="9360"/>
      </w:tabs>
    </w:pPr>
  </w:style>
  <w:style w:type="character" w:customStyle="1" w:styleId="HeaderChar">
    <w:name w:val="Header Char"/>
    <w:basedOn w:val="DefaultParagraphFont"/>
    <w:link w:val="Header"/>
    <w:uiPriority w:val="99"/>
    <w:semiHidden/>
    <w:rsid w:val="002573C3"/>
    <w:rPr>
      <w:rFonts w:eastAsiaTheme="minorEastAsia"/>
      <w:lang w:bidi="en-US"/>
    </w:rPr>
  </w:style>
  <w:style w:type="paragraph" w:styleId="Footer">
    <w:name w:val="footer"/>
    <w:basedOn w:val="Normal"/>
    <w:link w:val="FooterChar"/>
    <w:uiPriority w:val="99"/>
    <w:semiHidden/>
    <w:unhideWhenUsed/>
    <w:rsid w:val="002573C3"/>
    <w:pPr>
      <w:tabs>
        <w:tab w:val="center" w:pos="4680"/>
        <w:tab w:val="right" w:pos="9360"/>
      </w:tabs>
    </w:pPr>
  </w:style>
  <w:style w:type="character" w:customStyle="1" w:styleId="FooterChar">
    <w:name w:val="Footer Char"/>
    <w:basedOn w:val="DefaultParagraphFont"/>
    <w:link w:val="Footer"/>
    <w:uiPriority w:val="99"/>
    <w:semiHidden/>
    <w:rsid w:val="002573C3"/>
    <w:rPr>
      <w:rFonts w:eastAsiaTheme="minorEastAsia"/>
      <w:lang w:bidi="en-US"/>
    </w:rPr>
  </w:style>
  <w:style w:type="character" w:customStyle="1" w:styleId="ppBulletListChar">
    <w:name w:val="pp Bullet List Char"/>
    <w:basedOn w:val="DefaultParagraphFont"/>
    <w:link w:val="ppBulletList"/>
    <w:rsid w:val="002573C3"/>
    <w:rPr>
      <w:rFonts w:eastAsiaTheme="minorEastAsia"/>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after="200"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rPr>
      <w:hidden/>
    </w:tr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2573C3"/>
    <w:pPr>
      <w:numPr>
        <w:ilvl w:val="4"/>
      </w:numPr>
    </w:pPr>
  </w:style>
  <w:style w:type="paragraph" w:customStyle="1" w:styleId="ppFigureCaptionIndent3">
    <w:name w:val="pp Figure Caption Indent 3"/>
    <w:basedOn w:val="ppFigureCaptionIndent2"/>
    <w:qFormat/>
    <w:rsid w:val="002573C3"/>
    <w:pPr>
      <w:numPr>
        <w:ilvl w:val="4"/>
      </w:numPr>
    </w:pPr>
  </w:style>
  <w:style w:type="paragraph" w:customStyle="1" w:styleId="ppFigureNumberIndent3">
    <w:name w:val="pp Figure Number Indent 3"/>
    <w:basedOn w:val="ppFigureNumberIndent2"/>
    <w:qFormat/>
    <w:rsid w:val="002573C3"/>
    <w:pPr>
      <w:numPr>
        <w:ilvl w:val="4"/>
      </w:numPr>
      <w:ind w:left="2160" w:firstLine="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basedOn w:val="Normal"/>
    <w:uiPriority w:val="34"/>
    <w:qFormat/>
    <w:rsid w:val="002D2EE8"/>
    <w:pPr>
      <w:spacing w:after="200"/>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800AB7"/>
    <w:pPr>
      <w:numPr>
        <w:numId w:val="21"/>
      </w:numPr>
      <w:spacing w:line="240" w:lineRule="auto"/>
      <w:outlineLvl w:val="1"/>
    </w:pPr>
    <w:rPr>
      <w:rFonts w:ascii="Arial" w:eastAsia="Times New Roman" w:hAnsi="Arial" w:cs="Arial"/>
      <w:lang w:bidi="ar-SA"/>
    </w:rPr>
  </w:style>
  <w:style w:type="character" w:customStyle="1" w:styleId="StepChar">
    <w:name w:val="Step Char"/>
    <w:basedOn w:val="DefaultParagraphFont"/>
    <w:link w:val="Step"/>
    <w:rsid w:val="00800AB7"/>
    <w:rPr>
      <w:rFonts w:ascii="Arial" w:eastAsia="Times New Roman" w:hAnsi="Arial" w:cs="Arial"/>
    </w:rPr>
  </w:style>
  <w:style w:type="character" w:styleId="PageNumber">
    <w:name w:val="page number"/>
    <w:basedOn w:val="DefaultParagraphFont"/>
    <w:rsid w:val="008A15C1"/>
  </w:style>
  <w:style w:type="character" w:customStyle="1" w:styleId="ppNoteChar">
    <w:name w:val="pp Note Char"/>
    <w:basedOn w:val="DefaultParagraphFont"/>
    <w:link w:val="ppNote"/>
    <w:rsid w:val="002E638D"/>
    <w:rPr>
      <w:rFonts w:eastAsiaTheme="minorEastAsia"/>
      <w:shd w:val="clear" w:color="auto" w:fill="EAF1DD" w:themeFill="accent3" w:themeFillTint="33"/>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843843">
      <w:bodyDiv w:val="1"/>
      <w:marLeft w:val="0"/>
      <w:marRight w:val="0"/>
      <w:marTop w:val="0"/>
      <w:marBottom w:val="0"/>
      <w:divBdr>
        <w:top w:val="none" w:sz="0" w:space="0" w:color="auto"/>
        <w:left w:val="none" w:sz="0" w:space="0" w:color="auto"/>
        <w:bottom w:val="none" w:sz="0" w:space="0" w:color="auto"/>
        <w:right w:val="none" w:sz="0" w:space="0" w:color="auto"/>
      </w:divBdr>
      <w:divsChild>
        <w:div w:id="1896818461">
          <w:marLeft w:val="0"/>
          <w:marRight w:val="0"/>
          <w:marTop w:val="0"/>
          <w:marBottom w:val="0"/>
          <w:divBdr>
            <w:top w:val="none" w:sz="0" w:space="0" w:color="auto"/>
            <w:left w:val="none" w:sz="0" w:space="0" w:color="auto"/>
            <w:bottom w:val="none" w:sz="0" w:space="0" w:color="auto"/>
            <w:right w:val="none" w:sz="0" w:space="0" w:color="auto"/>
          </w:divBdr>
          <w:divsChild>
            <w:div w:id="283079748">
              <w:marLeft w:val="0"/>
              <w:marRight w:val="0"/>
              <w:marTop w:val="0"/>
              <w:marBottom w:val="0"/>
              <w:divBdr>
                <w:top w:val="none" w:sz="0" w:space="0" w:color="auto"/>
                <w:left w:val="none" w:sz="0" w:space="0" w:color="auto"/>
                <w:bottom w:val="none" w:sz="0" w:space="0" w:color="auto"/>
                <w:right w:val="none" w:sz="0" w:space="0" w:color="auto"/>
              </w:divBdr>
              <w:divsChild>
                <w:div w:id="976450722">
                  <w:marLeft w:val="0"/>
                  <w:marRight w:val="0"/>
                  <w:marTop w:val="0"/>
                  <w:marBottom w:val="0"/>
                  <w:divBdr>
                    <w:top w:val="none" w:sz="0" w:space="0" w:color="auto"/>
                    <w:left w:val="none" w:sz="0" w:space="0" w:color="auto"/>
                    <w:bottom w:val="none" w:sz="0" w:space="0" w:color="auto"/>
                    <w:right w:val="none" w:sz="0" w:space="0" w:color="auto"/>
                  </w:divBdr>
                  <w:divsChild>
                    <w:div w:id="1909685241">
                      <w:marLeft w:val="0"/>
                      <w:marRight w:val="0"/>
                      <w:marTop w:val="0"/>
                      <w:marBottom w:val="0"/>
                      <w:divBdr>
                        <w:top w:val="none" w:sz="0" w:space="0" w:color="auto"/>
                        <w:left w:val="none" w:sz="0" w:space="0" w:color="auto"/>
                        <w:bottom w:val="none" w:sz="0" w:space="0" w:color="auto"/>
                        <w:right w:val="none" w:sz="0" w:space="0" w:color="auto"/>
                      </w:divBdr>
                      <w:divsChild>
                        <w:div w:id="1255093595">
                          <w:marLeft w:val="0"/>
                          <w:marRight w:val="0"/>
                          <w:marTop w:val="0"/>
                          <w:marBottom w:val="0"/>
                          <w:divBdr>
                            <w:top w:val="none" w:sz="0" w:space="0" w:color="auto"/>
                            <w:left w:val="none" w:sz="0" w:space="0" w:color="auto"/>
                            <w:bottom w:val="none" w:sz="0" w:space="0" w:color="auto"/>
                            <w:right w:val="none" w:sz="0" w:space="0" w:color="auto"/>
                          </w:divBdr>
                          <w:divsChild>
                            <w:div w:id="582229636">
                              <w:marLeft w:val="150"/>
                              <w:marRight w:val="150"/>
                              <w:marTop w:val="150"/>
                              <w:marBottom w:val="150"/>
                              <w:divBdr>
                                <w:top w:val="none" w:sz="0" w:space="0" w:color="auto"/>
                                <w:left w:val="none" w:sz="0" w:space="0" w:color="auto"/>
                                <w:bottom w:val="none" w:sz="0" w:space="0" w:color="auto"/>
                                <w:right w:val="none" w:sz="0" w:space="0" w:color="auto"/>
                              </w:divBdr>
                              <w:divsChild>
                                <w:div w:id="893277551">
                                  <w:marLeft w:val="0"/>
                                  <w:marRight w:val="0"/>
                                  <w:marTop w:val="0"/>
                                  <w:marBottom w:val="0"/>
                                  <w:divBdr>
                                    <w:top w:val="none" w:sz="0" w:space="0" w:color="auto"/>
                                    <w:left w:val="none" w:sz="0" w:space="0" w:color="auto"/>
                                    <w:bottom w:val="none" w:sz="0" w:space="0" w:color="auto"/>
                                    <w:right w:val="none" w:sz="0" w:space="0" w:color="auto"/>
                                  </w:divBdr>
                                  <w:divsChild>
                                    <w:div w:id="1096438247">
                                      <w:marLeft w:val="0"/>
                                      <w:marRight w:val="0"/>
                                      <w:marTop w:val="0"/>
                                      <w:marBottom w:val="0"/>
                                      <w:divBdr>
                                        <w:top w:val="none" w:sz="0" w:space="0" w:color="auto"/>
                                        <w:left w:val="single" w:sz="6" w:space="0" w:color="D6D6D6"/>
                                        <w:bottom w:val="none" w:sz="0" w:space="0" w:color="auto"/>
                                        <w:right w:val="single" w:sz="6" w:space="0" w:color="D6D6D6"/>
                                      </w:divBdr>
                                      <w:divsChild>
                                        <w:div w:id="150997248">
                                          <w:marLeft w:val="0"/>
                                          <w:marRight w:val="0"/>
                                          <w:marTop w:val="0"/>
                                          <w:marBottom w:val="0"/>
                                          <w:divBdr>
                                            <w:top w:val="none" w:sz="0" w:space="0" w:color="auto"/>
                                            <w:left w:val="none" w:sz="0" w:space="0" w:color="auto"/>
                                            <w:bottom w:val="none" w:sz="0" w:space="0" w:color="auto"/>
                                            <w:right w:val="none" w:sz="0" w:space="0" w:color="auto"/>
                                          </w:divBdr>
                                          <w:divsChild>
                                            <w:div w:id="2046903017">
                                              <w:marLeft w:val="0"/>
                                              <w:marRight w:val="0"/>
                                              <w:marTop w:val="0"/>
                                              <w:marBottom w:val="0"/>
                                              <w:divBdr>
                                                <w:top w:val="none" w:sz="0" w:space="0" w:color="auto"/>
                                                <w:left w:val="none" w:sz="0" w:space="0" w:color="auto"/>
                                                <w:bottom w:val="none" w:sz="0" w:space="0" w:color="auto"/>
                                                <w:right w:val="none" w:sz="0" w:space="0" w:color="auto"/>
                                              </w:divBdr>
                                              <w:divsChild>
                                                <w:div w:id="1063329281">
                                                  <w:marLeft w:val="0"/>
                                                  <w:marRight w:val="0"/>
                                                  <w:marTop w:val="0"/>
                                                  <w:marBottom w:val="0"/>
                                                  <w:divBdr>
                                                    <w:top w:val="none" w:sz="0" w:space="0" w:color="auto"/>
                                                    <w:left w:val="none" w:sz="0" w:space="0" w:color="auto"/>
                                                    <w:bottom w:val="none" w:sz="0" w:space="0" w:color="auto"/>
                                                    <w:right w:val="none" w:sz="0" w:space="0" w:color="auto"/>
                                                  </w:divBdr>
                                                </w:div>
                                                <w:div w:id="408190180">
                                                  <w:marLeft w:val="0"/>
                                                  <w:marRight w:val="0"/>
                                                  <w:marTop w:val="0"/>
                                                  <w:marBottom w:val="0"/>
                                                  <w:divBdr>
                                                    <w:top w:val="none" w:sz="0" w:space="0" w:color="auto"/>
                                                    <w:left w:val="none" w:sz="0" w:space="0" w:color="auto"/>
                                                    <w:bottom w:val="none" w:sz="0" w:space="0" w:color="auto"/>
                                                    <w:right w:val="none" w:sz="0" w:space="0" w:color="auto"/>
                                                  </w:divBdr>
                                                </w:div>
                                                <w:div w:id="1719468954">
                                                  <w:marLeft w:val="0"/>
                                                  <w:marRight w:val="0"/>
                                                  <w:marTop w:val="0"/>
                                                  <w:marBottom w:val="0"/>
                                                  <w:divBdr>
                                                    <w:top w:val="none" w:sz="0" w:space="0" w:color="auto"/>
                                                    <w:left w:val="none" w:sz="0" w:space="0" w:color="auto"/>
                                                    <w:bottom w:val="none" w:sz="0" w:space="0" w:color="auto"/>
                                                    <w:right w:val="none" w:sz="0" w:space="0" w:color="auto"/>
                                                  </w:divBdr>
                                                </w:div>
                                                <w:div w:id="923878591">
                                                  <w:marLeft w:val="0"/>
                                                  <w:marRight w:val="0"/>
                                                  <w:marTop w:val="0"/>
                                                  <w:marBottom w:val="0"/>
                                                  <w:divBdr>
                                                    <w:top w:val="none" w:sz="0" w:space="0" w:color="auto"/>
                                                    <w:left w:val="none" w:sz="0" w:space="0" w:color="auto"/>
                                                    <w:bottom w:val="none" w:sz="0" w:space="0" w:color="auto"/>
                                                    <w:right w:val="none" w:sz="0" w:space="0" w:color="auto"/>
                                                  </w:divBdr>
                                                </w:div>
                                                <w:div w:id="1652563511">
                                                  <w:marLeft w:val="0"/>
                                                  <w:marRight w:val="0"/>
                                                  <w:marTop w:val="0"/>
                                                  <w:marBottom w:val="0"/>
                                                  <w:divBdr>
                                                    <w:top w:val="none" w:sz="0" w:space="0" w:color="auto"/>
                                                    <w:left w:val="none" w:sz="0" w:space="0" w:color="auto"/>
                                                    <w:bottom w:val="none" w:sz="0" w:space="0" w:color="auto"/>
                                                    <w:right w:val="none" w:sz="0" w:space="0" w:color="auto"/>
                                                  </w:divBdr>
                                                </w:div>
                                                <w:div w:id="56853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382482644">
      <w:bodyDiv w:val="1"/>
      <w:marLeft w:val="0"/>
      <w:marRight w:val="0"/>
      <w:marTop w:val="0"/>
      <w:marBottom w:val="0"/>
      <w:divBdr>
        <w:top w:val="none" w:sz="0" w:space="0" w:color="auto"/>
        <w:left w:val="none" w:sz="0" w:space="0" w:color="auto"/>
        <w:bottom w:val="none" w:sz="0" w:space="0" w:color="auto"/>
        <w:right w:val="none" w:sz="0" w:space="0" w:color="auto"/>
      </w:divBdr>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State_(computer_science)" TargetMode="External"/><Relationship Id="rId18" Type="http://schemas.openxmlformats.org/officeDocument/2006/relationships/hyperlink" Target="http://support.microsoft.com/kb/2495593" TargetMode="External"/><Relationship Id="rId26" Type="http://schemas.openxmlformats.org/officeDocument/2006/relationships/image" Target="media/image9.png"/><Relationship Id="rId39" Type="http://schemas.openxmlformats.org/officeDocument/2006/relationships/image" Target="file:///D:\wf.codeplex.com\src\wf\HOL\StateMachine\Lab%20Images\Ex1List.png" TargetMode="External"/><Relationship Id="rId21" Type="http://schemas.openxmlformats.org/officeDocument/2006/relationships/image" Target="media/image5.png"/><Relationship Id="rId34" Type="http://schemas.openxmlformats.org/officeDocument/2006/relationships/image" Target="file:///D:\wf.codeplex.com\src\wf\HOL\StateMachine\Lab%20Images\AutoConnect.png" TargetMode="External"/><Relationship Id="rId42" Type="http://schemas.openxmlformats.org/officeDocument/2006/relationships/hyperlink" Target="http://wf.codeplex.com" TargetMode="External"/><Relationship Id="rId47" Type="http://schemas.openxmlformats.org/officeDocument/2006/relationships/image" Target="media/image21.jpg"/><Relationship Id="rId50" Type="http://schemas.openxmlformats.org/officeDocument/2006/relationships/image" Target="file:///C:\wf.codeplex.com\src\wf\HOL\StateMachine\Lab%20Images\Shared%20Trigger2.png" TargetMode="External"/><Relationship Id="rId55" Type="http://schemas.openxmlformats.org/officeDocument/2006/relationships/image" Target="media/image25.png"/><Relationship Id="rId63" Type="http://schemas.openxmlformats.org/officeDocument/2006/relationships/image" Target="file:///C:\wf.codeplex.com\src\wf\HOL\StateMachine\Lab%20Images\Ex1And2Tests.png" TargetMode="External"/><Relationship Id="rId68" Type="http://schemas.openxmlformats.org/officeDocument/2006/relationships/image" Target="media/image34.png"/><Relationship Id="rId76" Type="http://schemas.openxmlformats.org/officeDocument/2006/relationships/hyperlink" Target="http://endpoint.tv/" TargetMode="External"/><Relationship Id="rId84" Type="http://schemas.openxmlformats.org/officeDocument/2006/relationships/image" Target="media/image45.png"/><Relationship Id="rId7" Type="http://schemas.openxmlformats.org/officeDocument/2006/relationships/webSettings" Target="webSettings.xml"/><Relationship Id="rId71" Type="http://schemas.openxmlformats.org/officeDocument/2006/relationships/image" Target="media/image37.png"/><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1.png"/><Relationship Id="rId11" Type="http://schemas.openxmlformats.org/officeDocument/2006/relationships/image" Target="media/image1.png"/><Relationship Id="rId24" Type="http://schemas.openxmlformats.org/officeDocument/2006/relationships/image" Target="file:///D:\wf.codeplex.com\src\wf\HOL\StateMachine\Lab%20Images\StateMachineToolbox.png" TargetMode="External"/><Relationship Id="rId32" Type="http://schemas.openxmlformats.org/officeDocument/2006/relationships/image" Target="media/image13.png"/><Relationship Id="rId37" Type="http://schemas.openxmlformats.org/officeDocument/2006/relationships/image" Target="file:///D:\wf.codeplex.com\src\wf\HOL\StateMachine\Lab%20Images\Task1End.png" TargetMode="External"/><Relationship Id="rId40" Type="http://schemas.openxmlformats.org/officeDocument/2006/relationships/image" Target="media/image18.png"/><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image" Target="media/image27.png"/><Relationship Id="rId66" Type="http://schemas.openxmlformats.org/officeDocument/2006/relationships/image" Target="media/image32.png"/><Relationship Id="rId74" Type="http://schemas.openxmlformats.org/officeDocument/2006/relationships/image" Target="media/image39.png"/><Relationship Id="rId79" Type="http://schemas.openxmlformats.org/officeDocument/2006/relationships/hyperlink" Target="http://support.microsoft.com/kb/2495593" TargetMode="External"/><Relationship Id="rId87" Type="http://schemas.openxmlformats.org/officeDocument/2006/relationships/theme" Target="theme/theme1.xml"/><Relationship Id="rId5" Type="http://schemas.microsoft.com/office/2007/relationships/stylesWithEffects" Target="stylesWithEffects.xml"/><Relationship Id="rId61" Type="http://schemas.openxmlformats.org/officeDocument/2006/relationships/image" Target="file:///C:\wf.codeplex.com\src\wf\HOL\StateMachine\Lab%20Images\Ex2End.png" TargetMode="External"/><Relationship Id="rId82" Type="http://schemas.openxmlformats.org/officeDocument/2006/relationships/image" Target="media/image43.pn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en.wikipedia.org/wiki/Logic"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file:///D:\wf.codeplex.com\src\wf\HOL\StateMachine\Lab%20Images\InitializeExit.png"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file:///C:\wf.codeplex.com\src\wf\HOL\StateMachine\Lab%20Images\Card%20Valid.jpg" TargetMode="External"/><Relationship Id="rId56" Type="http://schemas.openxmlformats.org/officeDocument/2006/relationships/image" Target="file:///C:\wf.codeplex.com\src\wf\HOL\StateMachine\Lab%20Images\CardInvalidShared.png" TargetMode="External"/><Relationship Id="rId64" Type="http://schemas.openxmlformats.org/officeDocument/2006/relationships/hyperlink" Target="http://channel9.msdn.com/Shows/Endpoint/endpointtv-WF4-State-Machine-Hands-On-Lab-Exercise-3" TargetMode="External"/><Relationship Id="rId69" Type="http://schemas.openxmlformats.org/officeDocument/2006/relationships/image" Target="media/image35.png"/><Relationship Id="rId77" Type="http://schemas.openxmlformats.org/officeDocument/2006/relationships/hyperlink" Target="http://blogs.msdn.com/endpoint" TargetMode="External"/><Relationship Id="rId8" Type="http://schemas.openxmlformats.org/officeDocument/2006/relationships/footnotes" Target="footnotes.xml"/><Relationship Id="rId51" Type="http://schemas.openxmlformats.org/officeDocument/2006/relationships/image" Target="media/image23.png"/><Relationship Id="rId72" Type="http://schemas.openxmlformats.org/officeDocument/2006/relationships/hyperlink" Target="http://channel9.msdn.com/Shows/Endpoint/endpointtv-WF4-State-Machine-Hands-On-Lab-Exercise-4" TargetMode="External"/><Relationship Id="rId80" Type="http://schemas.openxmlformats.org/officeDocument/2006/relationships/image" Target="media/image41.png"/><Relationship Id="rId85"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hyperlink" Target="http://www.microsoft.com/downloads/en/details.aspx?FamilyID=75568aa6-8107-475d-948a-ef22627e57a5" TargetMode="External"/><Relationship Id="rId25" Type="http://schemas.openxmlformats.org/officeDocument/2006/relationships/image" Target="media/image8.png"/><Relationship Id="rId33" Type="http://schemas.openxmlformats.org/officeDocument/2006/relationships/image" Target="media/image14.png"/><Relationship Id="rId38" Type="http://schemas.openxmlformats.org/officeDocument/2006/relationships/image" Target="media/image17.png"/><Relationship Id="rId46" Type="http://schemas.openxmlformats.org/officeDocument/2006/relationships/image" Target="file:///D:\wf.codeplex.com\src\wf\HOL\StateMachine\Lab%20Images\AutoConnectDrag2.png" TargetMode="External"/><Relationship Id="rId59" Type="http://schemas.openxmlformats.org/officeDocument/2006/relationships/image" Target="media/image28.png"/><Relationship Id="rId67" Type="http://schemas.openxmlformats.org/officeDocument/2006/relationships/image" Target="media/image33.png"/><Relationship Id="rId20" Type="http://schemas.openxmlformats.org/officeDocument/2006/relationships/hyperlink" Target="http://channel9.msdn.com/Shows/Endpoint/endpointtv-WF4-State-Machine-Hands-On-Lab-Exercise-1" TargetMode="External"/><Relationship Id="rId41" Type="http://schemas.openxmlformats.org/officeDocument/2006/relationships/image" Target="file:///D:\wf.codeplex.com\src\wf\HOL\StateMachine\Lab%20Images\RunChecked.png" TargetMode="External"/><Relationship Id="rId54" Type="http://schemas.openxmlformats.org/officeDocument/2006/relationships/image" Target="file:///C:\wf.codeplex.com\src\wf\HOL\StateMachine\Lab%20Images\ExpandCardValid.png" TargetMode="External"/><Relationship Id="rId62" Type="http://schemas.openxmlformats.org/officeDocument/2006/relationships/image" Target="media/image30.png"/><Relationship Id="rId70" Type="http://schemas.openxmlformats.org/officeDocument/2006/relationships/image" Target="media/image36.png"/><Relationship Id="rId75" Type="http://schemas.openxmlformats.org/officeDocument/2006/relationships/hyperlink" Target="http://msdn.microsoft.com/wf" TargetMode="External"/><Relationship Id="rId83" Type="http://schemas.openxmlformats.org/officeDocument/2006/relationships/image" Target="media/image44.png"/><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en.wikipedia.org/wiki/Finite-state_machine" TargetMode="External"/><Relationship Id="rId23" Type="http://schemas.openxmlformats.org/officeDocument/2006/relationships/image" Target="media/image7.png"/><Relationship Id="rId28" Type="http://schemas.openxmlformats.org/officeDocument/2006/relationships/image" Target="file:///D:\wf.codeplex.com\src\wf\HOL\StateMachine\Lab%20Images\InitializeEntry.png" TargetMode="External"/><Relationship Id="rId36" Type="http://schemas.openxmlformats.org/officeDocument/2006/relationships/image" Target="media/image16.png"/><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hyperlink" Target="http://code.msdn.microsoft.com/Windows-Workflow-b4b808a8" TargetMode="External"/><Relationship Id="rId31" Type="http://schemas.openxmlformats.org/officeDocument/2006/relationships/image" Target="media/image12.png"/><Relationship Id="rId44" Type="http://schemas.openxmlformats.org/officeDocument/2006/relationships/hyperlink" Target="http://channel9.msdn.com/Shows/Endpoint/endpointtv-WF4-State-Machine-Hands-On-Lab-Exercise-2" TargetMode="External"/><Relationship Id="rId52" Type="http://schemas.openxmlformats.org/officeDocument/2006/relationships/image" Target="file:///C:\wf.codeplex.com\src\wf\HOL\StateMachine\Lab%20Images\1-31-2011%204-17-23%20PM.png" TargetMode="External"/><Relationship Id="rId60" Type="http://schemas.openxmlformats.org/officeDocument/2006/relationships/image" Target="media/image29.png"/><Relationship Id="rId65" Type="http://schemas.openxmlformats.org/officeDocument/2006/relationships/image" Target="media/image31.png"/><Relationship Id="rId73" Type="http://schemas.openxmlformats.org/officeDocument/2006/relationships/image" Target="media/image38.png"/><Relationship Id="rId78" Type="http://schemas.openxmlformats.org/officeDocument/2006/relationships/image" Target="media/image40.png"/><Relationship Id="rId81" Type="http://schemas.openxmlformats.org/officeDocument/2006/relationships/image" Target="media/image42.png"/><Relationship Id="rId86"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ECF-code\ECF\Templates\Lab\Lab.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25EA21E6EA2410FA326A29C7EBBF954"/>
        <w:category>
          <w:name w:val="General"/>
          <w:gallery w:val="placeholder"/>
        </w:category>
        <w:types>
          <w:type w:val="bbPlcHdr"/>
        </w:types>
        <w:behaviors>
          <w:behavior w:val="content"/>
        </w:behaviors>
        <w:guid w:val="{58461FB9-2EFC-4671-9DF6-17B2A61CF982}"/>
      </w:docPartPr>
      <w:docPartBody>
        <w:p w:rsidR="00540E07" w:rsidRDefault="00D2519E">
          <w:pPr>
            <w:pStyle w:val="925EA21E6EA2410FA326A29C7EBBF954"/>
          </w:pPr>
          <w:r w:rsidRPr="00C53E08">
            <w:rPr>
              <w:rStyle w:val="PlaceholderText"/>
            </w:rPr>
            <w:t>Click here to enter text.</w:t>
          </w:r>
        </w:p>
      </w:docPartBody>
    </w:docPart>
    <w:docPart>
      <w:docPartPr>
        <w:name w:val="DefaultPlaceholder_1082065158"/>
        <w:category>
          <w:name w:val="General"/>
          <w:gallery w:val="placeholder"/>
        </w:category>
        <w:types>
          <w:type w:val="bbPlcHdr"/>
        </w:types>
        <w:behaviors>
          <w:behavior w:val="content"/>
        </w:behaviors>
        <w:guid w:val="{C48DBE84-6497-449C-9DA4-EBD6170E3CC1}"/>
      </w:docPartPr>
      <w:docPartBody>
        <w:p w:rsidR="00F61DF2" w:rsidRDefault="001E499A">
          <w:r w:rsidRPr="005758A4">
            <w:rPr>
              <w:rStyle w:val="PlaceholderText"/>
            </w:rPr>
            <w:t>Click here to enter text.</w:t>
          </w:r>
        </w:p>
      </w:docPartBody>
    </w:docPart>
    <w:docPart>
      <w:docPartPr>
        <w:name w:val="66C66CE595604E58975060421EB81F7A"/>
        <w:category>
          <w:name w:val="General"/>
          <w:gallery w:val="placeholder"/>
        </w:category>
        <w:types>
          <w:type w:val="bbPlcHdr"/>
        </w:types>
        <w:behaviors>
          <w:behavior w:val="content"/>
        </w:behaviors>
        <w:guid w:val="{86DE100D-3835-40F8-B640-25E0E4718AAA}"/>
      </w:docPartPr>
      <w:docPartBody>
        <w:p w:rsidR="003E514D" w:rsidRDefault="00076514" w:rsidP="00076514">
          <w:pPr>
            <w:pStyle w:val="66C66CE595604E58975060421EB81F7A"/>
          </w:pPr>
          <w:r w:rsidRPr="00C53E08">
            <w:rPr>
              <w:rStyle w:val="PlaceholderText"/>
            </w:rPr>
            <w:t>Click here to enter text.</w:t>
          </w:r>
        </w:p>
      </w:docPartBody>
    </w:docPart>
    <w:docPart>
      <w:docPartPr>
        <w:name w:val="7AAECF2245514B2789163A8E1D05ED7E"/>
        <w:category>
          <w:name w:val="General"/>
          <w:gallery w:val="placeholder"/>
        </w:category>
        <w:types>
          <w:type w:val="bbPlcHdr"/>
        </w:types>
        <w:behaviors>
          <w:behavior w:val="content"/>
        </w:behaviors>
        <w:guid w:val="{D7F82958-FE6F-449D-9998-DD825C449797}"/>
      </w:docPartPr>
      <w:docPartBody>
        <w:p w:rsidR="001D5BBA" w:rsidRDefault="00AE60E8" w:rsidP="00AE60E8">
          <w:pPr>
            <w:pStyle w:val="7AAECF2245514B2789163A8E1D05ED7E"/>
          </w:pPr>
          <w:r w:rsidRPr="00C53E08">
            <w:rPr>
              <w:rStyle w:val="PlaceholderText"/>
            </w:rPr>
            <w:t>Click here to enter text.</w:t>
          </w:r>
        </w:p>
      </w:docPartBody>
    </w:docPart>
    <w:docPart>
      <w:docPartPr>
        <w:name w:val="5E6112E507AC486B8E932D1A78525E44"/>
        <w:category>
          <w:name w:val="General"/>
          <w:gallery w:val="placeholder"/>
        </w:category>
        <w:types>
          <w:type w:val="bbPlcHdr"/>
        </w:types>
        <w:behaviors>
          <w:behavior w:val="content"/>
        </w:behaviors>
        <w:guid w:val="{F3741AFE-ED28-4430-947B-F3D60FEAAC08}"/>
      </w:docPartPr>
      <w:docPartBody>
        <w:p w:rsidR="00250D6D" w:rsidRDefault="001D5BBA" w:rsidP="001D5BBA">
          <w:pPr>
            <w:pStyle w:val="5E6112E507AC486B8E932D1A78525E44"/>
          </w:pPr>
          <w:r w:rsidRPr="00C53E0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D2519E"/>
    <w:rsid w:val="0004723D"/>
    <w:rsid w:val="00076514"/>
    <w:rsid w:val="00173D43"/>
    <w:rsid w:val="001D5454"/>
    <w:rsid w:val="001D5BBA"/>
    <w:rsid w:val="001E499A"/>
    <w:rsid w:val="00250D6D"/>
    <w:rsid w:val="003413D1"/>
    <w:rsid w:val="003737D7"/>
    <w:rsid w:val="003E514D"/>
    <w:rsid w:val="00501363"/>
    <w:rsid w:val="00505B3A"/>
    <w:rsid w:val="00540E07"/>
    <w:rsid w:val="005538EC"/>
    <w:rsid w:val="005E52DC"/>
    <w:rsid w:val="00667B23"/>
    <w:rsid w:val="00684D00"/>
    <w:rsid w:val="00724132"/>
    <w:rsid w:val="00793B5C"/>
    <w:rsid w:val="00862066"/>
    <w:rsid w:val="008870C6"/>
    <w:rsid w:val="008B764A"/>
    <w:rsid w:val="008D5CD3"/>
    <w:rsid w:val="00953FE5"/>
    <w:rsid w:val="00A37692"/>
    <w:rsid w:val="00AB5598"/>
    <w:rsid w:val="00AC14D2"/>
    <w:rsid w:val="00AE60E8"/>
    <w:rsid w:val="00B0545C"/>
    <w:rsid w:val="00B37E81"/>
    <w:rsid w:val="00C2367F"/>
    <w:rsid w:val="00C76C77"/>
    <w:rsid w:val="00D2519E"/>
    <w:rsid w:val="00D31F4B"/>
    <w:rsid w:val="00E048D0"/>
    <w:rsid w:val="00F46DE1"/>
    <w:rsid w:val="00F61DF2"/>
    <w:rsid w:val="00F84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E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5BBA"/>
    <w:rPr>
      <w:color w:val="808080"/>
    </w:rPr>
  </w:style>
  <w:style w:type="paragraph" w:customStyle="1" w:styleId="925EA21E6EA2410FA326A29C7EBBF954">
    <w:name w:val="925EA21E6EA2410FA326A29C7EBBF954"/>
    <w:rsid w:val="00540E07"/>
  </w:style>
  <w:style w:type="paragraph" w:customStyle="1" w:styleId="66C66CE595604E58975060421EB81F7A">
    <w:name w:val="66C66CE595604E58975060421EB81F7A"/>
    <w:rsid w:val="00076514"/>
  </w:style>
  <w:style w:type="paragraph" w:customStyle="1" w:styleId="7AAECF2245514B2789163A8E1D05ED7E">
    <w:name w:val="7AAECF2245514B2789163A8E1D05ED7E"/>
    <w:rsid w:val="00AE60E8"/>
  </w:style>
  <w:style w:type="paragraph" w:customStyle="1" w:styleId="5E6112E507AC486B8E932D1A78525E44">
    <w:name w:val="5E6112E507AC486B8E932D1A78525E44"/>
    <w:rsid w:val="001D5BB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
     < t o p i c   i d = " 2 d e 3 0 d b 6 - d e 3 e - 4 9 e 4 - b a b 9 - f b 2 3 e 5 5 6 3 0 f e "   t i t l e = " E x e r c i s e   2   V e r i f i c a t i o n "   s t y l e = " T o p i c " / >  
     < t o p i c   i d = " b 4 2 b 8 2 3 b - 8 b 8 7 - 4 a f f - a f f 7 - d 6 3 0 a 1 b e e f 8 0 "   t i t l e = " E x e r c i s e   3   V e r i f i c a t i o n "   s t y l e = " T o p i c " / >  
     < t o p i c   i d = " d 1 b 0 d 9 e 6 - 8 e 9 5 - 4 1 c f - 8 2 9 1 - 7 0 e 9 3 9 b b 5 4 d 7 "   t i t l e = " E x e r c i s e   4 :   I m p l e m e n t   t h e   M a i n   M e n u "   s t y l e = " T o p i c " / >  
     < t o p i c   i d = " 7 e 6 7 0 7 1 4 - 3 a 2 5 - 4 2 d 6 - a 3 3 e - 7 8 b 6 4 6 3 2 2 b 2 3 "   t i t l e = " E x e r c i s e   4   V e r i f i c a t i o n "   s t y l e = " T o p i c " / >  
 < / t o c > 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CE4C96-44A9-4145-AC04-372E23688C30}">
  <ds:schemaRefs>
    <ds:schemaRef ds:uri="http://www.w3.org/2001/XMLSchema"/>
  </ds:schemaRefs>
</ds:datastoreItem>
</file>

<file path=customXml/itemProps2.xml><?xml version="1.0" encoding="utf-8"?>
<ds:datastoreItem xmlns:ds="http://schemas.openxmlformats.org/officeDocument/2006/customXml" ds:itemID="{2DB97E33-1944-4FE7-B1BC-90AEE6A16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Lab.dotx</Template>
  <TotalTime>2637</TotalTime>
  <Pages>44</Pages>
  <Words>7568</Words>
  <Characters>43144</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Damiani</dc:creator>
  <cp:lastModifiedBy>Ron Jacobs</cp:lastModifiedBy>
  <cp:revision>43</cp:revision>
  <dcterms:created xsi:type="dcterms:W3CDTF">2011-02-11T17:12:00Z</dcterms:created>
  <dcterms:modified xsi:type="dcterms:W3CDTF">2011-04-22T16:27:00Z</dcterms:modified>
</cp:coreProperties>
</file>